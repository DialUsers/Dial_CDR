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DD" w:rsidRDefault="000844DD" w:rsidP="0029338C">
      <w:pPr>
        <w:jc w:val="center"/>
      </w:pPr>
    </w:p>
    <w:p w:rsidR="001633CE" w:rsidRPr="00DC6F8B" w:rsidRDefault="001633CE" w:rsidP="0029338C">
      <w:pPr>
        <w:jc w:val="center"/>
      </w:pPr>
    </w:p>
    <w:p w:rsidR="00136CDB" w:rsidRDefault="00B54E02" w:rsidP="0029338C">
      <w:pPr>
        <w:pStyle w:val="Title"/>
        <w:jc w:val="center"/>
        <w:rPr>
          <w:b/>
        </w:rPr>
      </w:pPr>
      <w:r>
        <w:rPr>
          <w:b/>
        </w:rPr>
        <w:t>Malawi Use Case</w:t>
      </w:r>
    </w:p>
    <w:p w:rsidR="00B54E02" w:rsidRDefault="00B54E02" w:rsidP="0029338C">
      <w:pPr>
        <w:pStyle w:val="Title"/>
        <w:jc w:val="center"/>
        <w:rPr>
          <w:b/>
        </w:rPr>
      </w:pPr>
    </w:p>
    <w:p w:rsidR="00B54E02" w:rsidRPr="00253BB3" w:rsidRDefault="007C45D3" w:rsidP="0029338C">
      <w:pPr>
        <w:pStyle w:val="Title"/>
        <w:jc w:val="center"/>
        <w:rPr>
          <w:b/>
        </w:rPr>
      </w:pPr>
      <w:r>
        <w:rPr>
          <w:b/>
        </w:rPr>
        <w:t>Data Dictionary</w:t>
      </w:r>
    </w:p>
    <w:p w:rsidR="00136CDB" w:rsidRPr="00253BB3" w:rsidRDefault="00136CDB" w:rsidP="0029338C">
      <w:pPr>
        <w:jc w:val="center"/>
        <w:rPr>
          <w:b/>
        </w:rPr>
      </w:pPr>
    </w:p>
    <w:p w:rsidR="00136CDB" w:rsidRPr="00253BB3" w:rsidRDefault="00136CDB" w:rsidP="0029338C">
      <w:pPr>
        <w:jc w:val="center"/>
        <w:rPr>
          <w:b/>
        </w:rPr>
      </w:pPr>
    </w:p>
    <w:p w:rsidR="00310498" w:rsidRPr="00253BB3" w:rsidRDefault="00310498" w:rsidP="0029338C">
      <w:pPr>
        <w:jc w:val="center"/>
        <w:rPr>
          <w:b/>
        </w:rPr>
      </w:pPr>
    </w:p>
    <w:p w:rsidR="00310498" w:rsidRPr="00253BB3" w:rsidRDefault="00310498" w:rsidP="0029338C">
      <w:pPr>
        <w:jc w:val="center"/>
        <w:rPr>
          <w:b/>
          <w:sz w:val="40"/>
        </w:rPr>
      </w:pPr>
      <w:r w:rsidRPr="00253BB3">
        <w:rPr>
          <w:b/>
          <w:sz w:val="40"/>
        </w:rPr>
        <w:t>Ver</w:t>
      </w:r>
      <w:r w:rsidR="00253BB3" w:rsidRPr="00253BB3">
        <w:rPr>
          <w:b/>
          <w:sz w:val="40"/>
        </w:rPr>
        <w:t>sion</w:t>
      </w:r>
      <w:r w:rsidR="001A2E0D">
        <w:rPr>
          <w:b/>
          <w:sz w:val="40"/>
        </w:rPr>
        <w:t xml:space="preserve"> – </w:t>
      </w:r>
      <w:r w:rsidR="00D85CF8">
        <w:rPr>
          <w:b/>
          <w:sz w:val="40"/>
        </w:rPr>
        <w:t>1 0</w:t>
      </w:r>
    </w:p>
    <w:p w:rsidR="00310498" w:rsidRPr="00DC6F8B" w:rsidRDefault="00310498" w:rsidP="0029338C">
      <w:pPr>
        <w:jc w:val="center"/>
      </w:pPr>
    </w:p>
    <w:p w:rsidR="00136CDB" w:rsidRPr="00DC6F8B" w:rsidRDefault="00136CDB" w:rsidP="0029338C">
      <w:pPr>
        <w:jc w:val="center"/>
      </w:pPr>
    </w:p>
    <w:p w:rsidR="00136CDB" w:rsidRPr="00DC6F8B" w:rsidRDefault="00136CDB" w:rsidP="0029338C">
      <w:pPr>
        <w:jc w:val="center"/>
      </w:pPr>
    </w:p>
    <w:p w:rsidR="00136CDB" w:rsidRDefault="00136CDB" w:rsidP="0029338C">
      <w:pPr>
        <w:jc w:val="center"/>
      </w:pPr>
    </w:p>
    <w:p w:rsidR="001633CE" w:rsidRDefault="001633CE" w:rsidP="0029338C">
      <w:pPr>
        <w:jc w:val="center"/>
      </w:pPr>
    </w:p>
    <w:p w:rsidR="001633CE" w:rsidRDefault="001633CE" w:rsidP="0029338C">
      <w:pPr>
        <w:jc w:val="center"/>
      </w:pPr>
    </w:p>
    <w:p w:rsidR="001633CE" w:rsidRDefault="001633CE" w:rsidP="0029338C">
      <w:pPr>
        <w:jc w:val="center"/>
      </w:pPr>
    </w:p>
    <w:p w:rsidR="001633CE" w:rsidRDefault="001633CE" w:rsidP="0029338C">
      <w:pPr>
        <w:jc w:val="center"/>
      </w:pPr>
    </w:p>
    <w:p w:rsidR="001633CE" w:rsidRDefault="001633CE" w:rsidP="0029338C">
      <w:pPr>
        <w:jc w:val="center"/>
      </w:pPr>
    </w:p>
    <w:p w:rsidR="001633CE" w:rsidRDefault="001633CE" w:rsidP="0029338C">
      <w:pPr>
        <w:jc w:val="center"/>
      </w:pPr>
    </w:p>
    <w:p w:rsidR="001633CE" w:rsidRPr="00DC6F8B" w:rsidRDefault="001633CE" w:rsidP="0029338C">
      <w:pPr>
        <w:jc w:val="center"/>
      </w:pPr>
    </w:p>
    <w:p w:rsidR="0089666A" w:rsidRPr="00DC6F8B" w:rsidRDefault="00C17F0B" w:rsidP="0029338C">
      <w:pPr>
        <w:jc w:val="center"/>
      </w:pPr>
      <w:r w:rsidRPr="005A74AE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137795</wp:posOffset>
            </wp:positionV>
            <wp:extent cx="1877060" cy="899160"/>
            <wp:effectExtent l="0" t="0" r="8890" b="0"/>
            <wp:wrapThrough wrapText="bothSides">
              <wp:wrapPolygon edited="0">
                <wp:start x="0" y="0"/>
                <wp:lineTo x="0" y="21051"/>
                <wp:lineTo x="21483" y="21051"/>
                <wp:lineTo x="21483" y="0"/>
                <wp:lineTo x="0" y="0"/>
              </wp:wrapPolygon>
            </wp:wrapThrough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66A" w:rsidRPr="00DC6F8B" w:rsidRDefault="00552F07" w:rsidP="0029338C">
      <w:pPr>
        <w:jc w:val="center"/>
      </w:pPr>
      <w:r w:rsidRPr="00C17F0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5080</wp:posOffset>
            </wp:positionV>
            <wp:extent cx="1619250" cy="927100"/>
            <wp:effectExtent l="0" t="0" r="0" b="6350"/>
            <wp:wrapThrough wrapText="bothSides">
              <wp:wrapPolygon edited="0">
                <wp:start x="0" y="0"/>
                <wp:lineTo x="0" y="21304"/>
                <wp:lineTo x="21346" y="21304"/>
                <wp:lineTo x="21346" y="0"/>
                <wp:lineTo x="0" y="0"/>
              </wp:wrapPolygon>
            </wp:wrapThrough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8" t="75809" r="17008" b="15639"/>
                    <a:stretch/>
                  </pic:blipFill>
                  <pic:spPr>
                    <a:xfrm>
                      <a:off x="0" y="0"/>
                      <a:ext cx="16192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66A" w:rsidRPr="00DC6F8B" w:rsidRDefault="0089666A" w:rsidP="0029338C">
      <w:pPr>
        <w:jc w:val="center"/>
      </w:pPr>
    </w:p>
    <w:p w:rsidR="0089666A" w:rsidRPr="00DC6F8B" w:rsidRDefault="0089666A" w:rsidP="0029338C">
      <w:pPr>
        <w:jc w:val="center"/>
      </w:pPr>
    </w:p>
    <w:p w:rsidR="0089666A" w:rsidRPr="00DC6F8B" w:rsidRDefault="0089666A" w:rsidP="0029338C">
      <w:pPr>
        <w:jc w:val="center"/>
      </w:pPr>
    </w:p>
    <w:p w:rsidR="0089666A" w:rsidRPr="00DC6F8B" w:rsidRDefault="0089666A" w:rsidP="0029338C">
      <w:pPr>
        <w:jc w:val="center"/>
      </w:pPr>
    </w:p>
    <w:p w:rsidR="0089666A" w:rsidRPr="00DC6F8B" w:rsidRDefault="0089666A" w:rsidP="0029338C">
      <w:pPr>
        <w:jc w:val="center"/>
      </w:pPr>
    </w:p>
    <w:p w:rsidR="0089666A" w:rsidRPr="00DC6F8B" w:rsidRDefault="0089666A" w:rsidP="0029338C">
      <w:pPr>
        <w:jc w:val="center"/>
      </w:pPr>
    </w:p>
    <w:p w:rsidR="0089666A" w:rsidRPr="00DC6F8B" w:rsidRDefault="0089666A" w:rsidP="0029338C">
      <w:pPr>
        <w:jc w:val="center"/>
      </w:pPr>
    </w:p>
    <w:p w:rsidR="009036E4" w:rsidRPr="00DC6F8B" w:rsidRDefault="009036E4" w:rsidP="0029338C">
      <w:pPr>
        <w:jc w:val="center"/>
      </w:pPr>
    </w:p>
    <w:p w:rsidR="009036E4" w:rsidRPr="00DC6F8B" w:rsidRDefault="009036E4" w:rsidP="0029338C">
      <w:pPr>
        <w:jc w:val="center"/>
      </w:pPr>
    </w:p>
    <w:p w:rsidR="009036E4" w:rsidRPr="00DC6F8B" w:rsidRDefault="009036E4" w:rsidP="0029338C">
      <w:pPr>
        <w:jc w:val="center"/>
      </w:pPr>
    </w:p>
    <w:p w:rsidR="00136CDB" w:rsidRPr="00DC6F8B" w:rsidRDefault="00136CDB" w:rsidP="0029338C">
      <w:pPr>
        <w:jc w:val="center"/>
      </w:pPr>
    </w:p>
    <w:p w:rsidR="000844DD" w:rsidRPr="00EC5A23" w:rsidRDefault="00883D71" w:rsidP="00EE2F45">
      <w:pPr>
        <w:rPr>
          <w:sz w:val="28"/>
          <w:szCs w:val="32"/>
        </w:rPr>
      </w:pPr>
      <w:r w:rsidRPr="00DC6F8B">
        <w:br w:type="page"/>
      </w:r>
      <w:r w:rsidR="000844DD" w:rsidRPr="00EC5A23">
        <w:rPr>
          <w:sz w:val="28"/>
          <w:szCs w:val="32"/>
        </w:rPr>
        <w:lastRenderedPageBreak/>
        <w:t>Document Information and Revision History</w:t>
      </w:r>
    </w:p>
    <w:p w:rsidR="000844DD" w:rsidRPr="00EC5A23" w:rsidRDefault="000844DD" w:rsidP="00EE2F45">
      <w:pPr>
        <w:rPr>
          <w:sz w:val="22"/>
        </w:rPr>
      </w:pPr>
    </w:p>
    <w:p w:rsidR="008D3685" w:rsidRPr="00EC5A23" w:rsidRDefault="008D3685" w:rsidP="00EE2F45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642"/>
        <w:gridCol w:w="2045"/>
        <w:gridCol w:w="2104"/>
        <w:gridCol w:w="2374"/>
      </w:tblGrid>
      <w:tr w:rsidR="00511AC2" w:rsidRPr="00EC5A23" w:rsidTr="005F79E6">
        <w:trPr>
          <w:tblHeader/>
        </w:trPr>
        <w:tc>
          <w:tcPr>
            <w:tcW w:w="1185" w:type="dxa"/>
            <w:shd w:val="clear" w:color="auto" w:fill="C0C0C0"/>
          </w:tcPr>
          <w:p w:rsidR="00511AC2" w:rsidRPr="00EC5A23" w:rsidRDefault="00511AC2" w:rsidP="00256627">
            <w:pPr>
              <w:pStyle w:val="BodyText"/>
              <w:tabs>
                <w:tab w:val="center" w:pos="4680"/>
                <w:tab w:val="right" w:pos="9360"/>
              </w:tabs>
              <w:rPr>
                <w:b/>
                <w:sz w:val="22"/>
                <w:szCs w:val="24"/>
              </w:rPr>
            </w:pPr>
            <w:r w:rsidRPr="00EC5A23">
              <w:rPr>
                <w:b/>
                <w:sz w:val="22"/>
                <w:szCs w:val="24"/>
              </w:rPr>
              <w:t>Version</w:t>
            </w:r>
          </w:p>
        </w:tc>
        <w:tc>
          <w:tcPr>
            <w:tcW w:w="1642" w:type="dxa"/>
            <w:shd w:val="clear" w:color="auto" w:fill="C0C0C0"/>
          </w:tcPr>
          <w:p w:rsidR="00511AC2" w:rsidRPr="00EC5A23" w:rsidRDefault="00511AC2" w:rsidP="00256627">
            <w:pPr>
              <w:pStyle w:val="BodyText"/>
              <w:tabs>
                <w:tab w:val="center" w:pos="4680"/>
                <w:tab w:val="right" w:pos="9360"/>
              </w:tabs>
              <w:rPr>
                <w:b/>
                <w:sz w:val="22"/>
                <w:szCs w:val="24"/>
              </w:rPr>
            </w:pPr>
            <w:r w:rsidRPr="00EC5A23">
              <w:rPr>
                <w:b/>
                <w:sz w:val="22"/>
                <w:szCs w:val="24"/>
              </w:rPr>
              <w:t>Date</w:t>
            </w:r>
          </w:p>
        </w:tc>
        <w:tc>
          <w:tcPr>
            <w:tcW w:w="2045" w:type="dxa"/>
            <w:shd w:val="clear" w:color="auto" w:fill="C0C0C0"/>
          </w:tcPr>
          <w:p w:rsidR="00511AC2" w:rsidRPr="00EC5A23" w:rsidRDefault="00511AC2" w:rsidP="00256627">
            <w:pPr>
              <w:pStyle w:val="BodyText"/>
              <w:tabs>
                <w:tab w:val="center" w:pos="4680"/>
                <w:tab w:val="right" w:pos="9360"/>
              </w:tabs>
              <w:rPr>
                <w:b/>
                <w:sz w:val="22"/>
                <w:szCs w:val="24"/>
              </w:rPr>
            </w:pPr>
            <w:r w:rsidRPr="00EC5A23">
              <w:rPr>
                <w:b/>
                <w:sz w:val="22"/>
                <w:szCs w:val="24"/>
              </w:rPr>
              <w:t>Author</w:t>
            </w:r>
          </w:p>
        </w:tc>
        <w:tc>
          <w:tcPr>
            <w:tcW w:w="2104" w:type="dxa"/>
            <w:shd w:val="clear" w:color="auto" w:fill="C0C0C0"/>
          </w:tcPr>
          <w:p w:rsidR="00511AC2" w:rsidRPr="00EC5A23" w:rsidRDefault="00511AC2" w:rsidP="00256627">
            <w:pPr>
              <w:pStyle w:val="BodyText"/>
              <w:tabs>
                <w:tab w:val="center" w:pos="4680"/>
                <w:tab w:val="right" w:pos="9360"/>
              </w:tabs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Reviewer </w:t>
            </w:r>
          </w:p>
        </w:tc>
        <w:tc>
          <w:tcPr>
            <w:tcW w:w="2374" w:type="dxa"/>
            <w:shd w:val="clear" w:color="auto" w:fill="C0C0C0"/>
          </w:tcPr>
          <w:p w:rsidR="00511AC2" w:rsidRPr="00EC5A23" w:rsidRDefault="00511AC2" w:rsidP="00256627">
            <w:pPr>
              <w:pStyle w:val="BodyText"/>
              <w:tabs>
                <w:tab w:val="center" w:pos="4680"/>
                <w:tab w:val="right" w:pos="9360"/>
              </w:tabs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Remarks</w:t>
            </w:r>
          </w:p>
        </w:tc>
      </w:tr>
      <w:tr w:rsidR="00511AC2" w:rsidRPr="00EC5A23" w:rsidTr="005F79E6">
        <w:tc>
          <w:tcPr>
            <w:tcW w:w="1185" w:type="dxa"/>
            <w:shd w:val="clear" w:color="auto" w:fill="auto"/>
          </w:tcPr>
          <w:p w:rsidR="00511AC2" w:rsidRPr="00EC5A23" w:rsidRDefault="00D85CF8" w:rsidP="00B15ACA">
            <w:pPr>
              <w:pStyle w:val="BodyText"/>
              <w:tabs>
                <w:tab w:val="center" w:pos="4680"/>
                <w:tab w:val="right" w:pos="9360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1 0</w:t>
            </w:r>
          </w:p>
        </w:tc>
        <w:tc>
          <w:tcPr>
            <w:tcW w:w="1642" w:type="dxa"/>
            <w:shd w:val="clear" w:color="auto" w:fill="auto"/>
          </w:tcPr>
          <w:p w:rsidR="00511AC2" w:rsidRPr="00EC5A23" w:rsidRDefault="00754F2B" w:rsidP="00754F2B">
            <w:pPr>
              <w:pStyle w:val="BodyText"/>
              <w:tabs>
                <w:tab w:val="center" w:pos="4680"/>
                <w:tab w:val="right" w:pos="9360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14</w:t>
            </w:r>
            <w:r w:rsidR="00380054">
              <w:rPr>
                <w:sz w:val="22"/>
                <w:szCs w:val="24"/>
              </w:rPr>
              <w:t>/0</w:t>
            </w:r>
            <w:r w:rsidR="00707C87">
              <w:rPr>
                <w:sz w:val="22"/>
                <w:szCs w:val="24"/>
              </w:rPr>
              <w:t>9</w:t>
            </w:r>
            <w:r w:rsidR="00380054">
              <w:rPr>
                <w:sz w:val="22"/>
                <w:szCs w:val="24"/>
              </w:rPr>
              <w:t>/2018</w:t>
            </w:r>
          </w:p>
        </w:tc>
        <w:tc>
          <w:tcPr>
            <w:tcW w:w="2045" w:type="dxa"/>
            <w:shd w:val="clear" w:color="auto" w:fill="auto"/>
          </w:tcPr>
          <w:p w:rsidR="00511AC2" w:rsidRPr="00EC5A23" w:rsidRDefault="00380054" w:rsidP="00B15ACA">
            <w:pPr>
              <w:pStyle w:val="BodyText"/>
              <w:tabs>
                <w:tab w:val="center" w:pos="4680"/>
                <w:tab w:val="right" w:pos="9360"/>
              </w:tabs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Infosys</w:t>
            </w:r>
          </w:p>
        </w:tc>
        <w:tc>
          <w:tcPr>
            <w:tcW w:w="2104" w:type="dxa"/>
          </w:tcPr>
          <w:p w:rsidR="00511AC2" w:rsidRPr="00EC5A23" w:rsidRDefault="00380054" w:rsidP="00B15ACA">
            <w:pPr>
              <w:pStyle w:val="BodyText"/>
              <w:tabs>
                <w:tab w:val="center" w:pos="4680"/>
                <w:tab w:val="right" w:pos="9360"/>
              </w:tabs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Infosys</w:t>
            </w:r>
          </w:p>
        </w:tc>
        <w:tc>
          <w:tcPr>
            <w:tcW w:w="2374" w:type="dxa"/>
            <w:shd w:val="clear" w:color="auto" w:fill="auto"/>
          </w:tcPr>
          <w:p w:rsidR="00511AC2" w:rsidRPr="00EC5A23" w:rsidRDefault="001469D3" w:rsidP="00754F2B">
            <w:pPr>
              <w:pStyle w:val="BodyText"/>
              <w:tabs>
                <w:tab w:val="center" w:pos="4680"/>
                <w:tab w:val="right" w:pos="9360"/>
              </w:tabs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Draft </w:t>
            </w:r>
            <w:r w:rsidR="00380054">
              <w:rPr>
                <w:sz w:val="22"/>
                <w:szCs w:val="24"/>
              </w:rPr>
              <w:t>version</w:t>
            </w:r>
          </w:p>
        </w:tc>
      </w:tr>
      <w:tr w:rsidR="0063423E" w:rsidRPr="00EC5A23" w:rsidTr="005F79E6">
        <w:tc>
          <w:tcPr>
            <w:tcW w:w="1185" w:type="dxa"/>
            <w:shd w:val="clear" w:color="auto" w:fill="auto"/>
          </w:tcPr>
          <w:p w:rsidR="0063423E" w:rsidRPr="00EC5A23" w:rsidRDefault="0063423E" w:rsidP="0063423E">
            <w:pPr>
              <w:pStyle w:val="BodyText"/>
              <w:tabs>
                <w:tab w:val="center" w:pos="4680"/>
                <w:tab w:val="right" w:pos="9360"/>
              </w:tabs>
              <w:rPr>
                <w:sz w:val="22"/>
                <w:szCs w:val="24"/>
              </w:rPr>
            </w:pPr>
          </w:p>
        </w:tc>
        <w:tc>
          <w:tcPr>
            <w:tcW w:w="1642" w:type="dxa"/>
            <w:shd w:val="clear" w:color="auto" w:fill="auto"/>
          </w:tcPr>
          <w:p w:rsidR="0063423E" w:rsidRPr="00EC5A23" w:rsidRDefault="0063423E" w:rsidP="0063423E">
            <w:pPr>
              <w:pStyle w:val="BodyText"/>
              <w:tabs>
                <w:tab w:val="center" w:pos="4680"/>
                <w:tab w:val="right" w:pos="9360"/>
              </w:tabs>
              <w:rPr>
                <w:sz w:val="22"/>
                <w:szCs w:val="24"/>
              </w:rPr>
            </w:pPr>
          </w:p>
        </w:tc>
        <w:tc>
          <w:tcPr>
            <w:tcW w:w="2045" w:type="dxa"/>
            <w:shd w:val="clear" w:color="auto" w:fill="auto"/>
          </w:tcPr>
          <w:p w:rsidR="0063423E" w:rsidRPr="00EC5A23" w:rsidRDefault="0063423E" w:rsidP="0063423E">
            <w:pPr>
              <w:pStyle w:val="BodyText"/>
              <w:tabs>
                <w:tab w:val="center" w:pos="4680"/>
                <w:tab w:val="right" w:pos="9360"/>
              </w:tabs>
              <w:rPr>
                <w:sz w:val="22"/>
                <w:szCs w:val="24"/>
              </w:rPr>
            </w:pPr>
          </w:p>
        </w:tc>
        <w:tc>
          <w:tcPr>
            <w:tcW w:w="2104" w:type="dxa"/>
          </w:tcPr>
          <w:p w:rsidR="0063423E" w:rsidRPr="00EC5A23" w:rsidRDefault="0063423E" w:rsidP="0063423E">
            <w:pPr>
              <w:pStyle w:val="BodyText"/>
              <w:tabs>
                <w:tab w:val="center" w:pos="4680"/>
                <w:tab w:val="right" w:pos="9360"/>
              </w:tabs>
              <w:jc w:val="left"/>
              <w:rPr>
                <w:sz w:val="22"/>
                <w:szCs w:val="24"/>
              </w:rPr>
            </w:pPr>
          </w:p>
        </w:tc>
        <w:tc>
          <w:tcPr>
            <w:tcW w:w="2374" w:type="dxa"/>
            <w:shd w:val="clear" w:color="auto" w:fill="auto"/>
          </w:tcPr>
          <w:p w:rsidR="0063423E" w:rsidRPr="00EC5A23" w:rsidRDefault="0063423E" w:rsidP="0063423E">
            <w:pPr>
              <w:pStyle w:val="BodyText"/>
              <w:tabs>
                <w:tab w:val="center" w:pos="4680"/>
                <w:tab w:val="right" w:pos="9360"/>
              </w:tabs>
              <w:jc w:val="left"/>
              <w:rPr>
                <w:sz w:val="22"/>
                <w:szCs w:val="24"/>
              </w:rPr>
            </w:pPr>
          </w:p>
        </w:tc>
      </w:tr>
    </w:tbl>
    <w:p w:rsidR="007A7069" w:rsidRPr="00EC5A23" w:rsidRDefault="007A7069" w:rsidP="00EE2F45">
      <w:pPr>
        <w:rPr>
          <w:sz w:val="22"/>
        </w:rPr>
      </w:pPr>
    </w:p>
    <w:p w:rsidR="001F1ECF" w:rsidRDefault="001F1ECF" w:rsidP="00EE2F45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1F1ECF" w:rsidP="001F1ECF"/>
    <w:p w:rsidR="001F1ECF" w:rsidRPr="001F1ECF" w:rsidRDefault="00B54E02" w:rsidP="00B54E02">
      <w:pPr>
        <w:tabs>
          <w:tab w:val="left" w:pos="8034"/>
        </w:tabs>
      </w:pPr>
      <w:r>
        <w:tab/>
      </w:r>
    </w:p>
    <w:p w:rsidR="001F1ECF" w:rsidRPr="001F1ECF" w:rsidRDefault="001F1ECF" w:rsidP="001F1ECF"/>
    <w:p w:rsidR="001F1ECF" w:rsidRPr="001F1ECF" w:rsidRDefault="001F1ECF" w:rsidP="001F1ECF"/>
    <w:p w:rsidR="001F1ECF" w:rsidRDefault="001F1ECF" w:rsidP="00EE2F45"/>
    <w:p w:rsidR="001F1ECF" w:rsidRPr="001F1ECF" w:rsidRDefault="001F1ECF" w:rsidP="001F1ECF"/>
    <w:p w:rsidR="001F1ECF" w:rsidRDefault="001F1ECF" w:rsidP="001F1ECF">
      <w:pPr>
        <w:tabs>
          <w:tab w:val="left" w:pos="3819"/>
        </w:tabs>
      </w:pPr>
    </w:p>
    <w:p w:rsidR="007A7069" w:rsidRDefault="007A7069" w:rsidP="00EE2F45">
      <w:pPr>
        <w:rPr>
          <w:b/>
          <w:sz w:val="28"/>
          <w:szCs w:val="32"/>
        </w:rPr>
      </w:pPr>
      <w:r w:rsidRPr="001F1ECF">
        <w:br w:type="page"/>
      </w:r>
      <w:r w:rsidRPr="00B301CA">
        <w:rPr>
          <w:b/>
          <w:sz w:val="28"/>
          <w:szCs w:val="32"/>
        </w:rPr>
        <w:lastRenderedPageBreak/>
        <w:t>Table of Contents</w:t>
      </w:r>
    </w:p>
    <w:p w:rsidR="001F1ECF" w:rsidRPr="00B301CA" w:rsidRDefault="001F1ECF" w:rsidP="00EE2F45">
      <w:pPr>
        <w:rPr>
          <w:b/>
          <w:sz w:val="28"/>
          <w:szCs w:val="32"/>
        </w:rPr>
      </w:pPr>
    </w:p>
    <w:p w:rsidR="004221DB" w:rsidRDefault="00AC44B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F1ECF">
        <w:rPr>
          <w:sz w:val="20"/>
        </w:rPr>
        <w:fldChar w:fldCharType="begin"/>
      </w:r>
      <w:r w:rsidRPr="001F1ECF">
        <w:rPr>
          <w:sz w:val="20"/>
        </w:rPr>
        <w:instrText xml:space="preserve"> TOC \o "2-3" \h \z \t "Heading 1,1" </w:instrText>
      </w:r>
      <w:r w:rsidRPr="001F1ECF">
        <w:rPr>
          <w:sz w:val="20"/>
        </w:rPr>
        <w:fldChar w:fldCharType="separate"/>
      </w:r>
      <w:hyperlink w:anchor="_Toc524723860" w:history="1">
        <w:r w:rsidR="004221DB" w:rsidRPr="006A5D3B">
          <w:rPr>
            <w:rStyle w:val="Hyperlink"/>
            <w:noProof/>
          </w:rPr>
          <w:t>1.0</w:t>
        </w:r>
        <w:r w:rsidR="004221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221DB" w:rsidRPr="006A5D3B">
          <w:rPr>
            <w:rStyle w:val="Hyperlink"/>
            <w:noProof/>
          </w:rPr>
          <w:t>Introduction</w:t>
        </w:r>
        <w:r w:rsidR="004221DB">
          <w:rPr>
            <w:noProof/>
            <w:webHidden/>
          </w:rPr>
          <w:tab/>
        </w:r>
        <w:r w:rsidR="004221DB">
          <w:rPr>
            <w:noProof/>
            <w:webHidden/>
          </w:rPr>
          <w:fldChar w:fldCharType="begin"/>
        </w:r>
        <w:r w:rsidR="004221DB">
          <w:rPr>
            <w:noProof/>
            <w:webHidden/>
          </w:rPr>
          <w:instrText xml:space="preserve"> PAGEREF _Toc524723860 \h </w:instrText>
        </w:r>
        <w:r w:rsidR="004221DB">
          <w:rPr>
            <w:noProof/>
            <w:webHidden/>
          </w:rPr>
        </w:r>
        <w:r w:rsidR="004221DB">
          <w:rPr>
            <w:noProof/>
            <w:webHidden/>
          </w:rPr>
          <w:fldChar w:fldCharType="separate"/>
        </w:r>
        <w:r w:rsidR="004221DB">
          <w:rPr>
            <w:noProof/>
            <w:webHidden/>
          </w:rPr>
          <w:t>4</w:t>
        </w:r>
        <w:r w:rsidR="004221DB"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1" w:history="1">
        <w:r w:rsidRPr="006A5D3B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and 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2" w:history="1">
        <w:r w:rsidRPr="006A5D3B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Call Detail Records (CDR)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3" w:history="1">
        <w:r w:rsidRPr="006A5D3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4" w:history="1">
        <w:r w:rsidRPr="006A5D3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5" w:history="1">
        <w:r w:rsidRPr="006A5D3B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District / Site Lookup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6" w:history="1">
        <w:r w:rsidRPr="006A5D3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7" w:history="1">
        <w:r w:rsidRPr="006A5D3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8" w:history="1">
        <w:r w:rsidRPr="006A5D3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69" w:history="1">
        <w:r w:rsidRPr="006A5D3B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CH District Data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0" w:history="1">
        <w:r w:rsidRPr="006A5D3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1" w:history="1">
        <w:r w:rsidRPr="006A5D3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2" w:history="1">
        <w:r w:rsidRPr="006A5D3B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3" w:history="1">
        <w:r w:rsidRPr="006A5D3B">
          <w:rPr>
            <w:rStyle w:val="Hyperlink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Airtel MW_Database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4" w:history="1">
        <w:r w:rsidRPr="006A5D3B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5" w:history="1">
        <w:r w:rsidRPr="006A5D3B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6" w:history="1">
        <w:r w:rsidRPr="006A5D3B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7" w:history="1">
        <w:r w:rsidRPr="006A5D3B">
          <w:rPr>
            <w:rStyle w:val="Hyperlink"/>
            <w:noProof/>
          </w:rPr>
          <w:t>7.0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Geography_Master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8" w:history="1">
        <w:r w:rsidRPr="006A5D3B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79" w:history="1">
        <w:r w:rsidRPr="006A5D3B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0" w:history="1">
        <w:r w:rsidRPr="006A5D3B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1" w:history="1">
        <w:r w:rsidRPr="006A5D3B">
          <w:rPr>
            <w:rStyle w:val="Hyperlink"/>
            <w:noProof/>
          </w:rPr>
          <w:t>8.0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Health Post Catchment Population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2" w:history="1">
        <w:r w:rsidRPr="006A5D3B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3" w:history="1">
        <w:r w:rsidRPr="006A5D3B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4" w:history="1">
        <w:r w:rsidRPr="006A5D3B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5" w:history="1">
        <w:r w:rsidRPr="006A5D3B">
          <w:rPr>
            <w:rStyle w:val="Hyperlink"/>
            <w:noProof/>
          </w:rPr>
          <w:t>9.0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Facebook High Resolution Settlement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6" w:history="1">
        <w:r w:rsidRPr="006A5D3B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7" w:history="1">
        <w:r w:rsidRPr="006A5D3B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8" w:history="1">
        <w:r w:rsidRPr="006A5D3B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89" w:history="1">
        <w:r w:rsidRPr="006A5D3B">
          <w:rPr>
            <w:rStyle w:val="Hyperlink"/>
            <w:noProof/>
          </w:rPr>
          <w:t>10.0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Administrative Boundary shape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0" w:history="1">
        <w:r w:rsidRPr="006A5D3B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1" w:history="1">
        <w:r w:rsidRPr="006A5D3B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2" w:history="1">
        <w:r w:rsidRPr="006A5D3B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3" w:history="1">
        <w:r w:rsidRPr="006A5D3B">
          <w:rPr>
            <w:rStyle w:val="Hyperlink"/>
            <w:noProof/>
          </w:rPr>
          <w:t>11.0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Malawi Burden of Disease Data - Annual by Facility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4" w:history="1">
        <w:r w:rsidRPr="006A5D3B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5" w:history="1">
        <w:r w:rsidRPr="006A5D3B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6" w:history="1">
        <w:r w:rsidRPr="006A5D3B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7" w:history="1">
        <w:r w:rsidRPr="006A5D3B">
          <w:rPr>
            <w:rStyle w:val="Hyperlink"/>
            <w:noProof/>
          </w:rPr>
          <w:t>12.0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Data – Population Projection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8" w:history="1">
        <w:r w:rsidRPr="006A5D3B">
          <w:rPr>
            <w:rStyle w:val="Hyperlink"/>
            <w:noProof/>
          </w:rPr>
          <w:t>12.1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About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899" w:history="1">
        <w:r w:rsidRPr="006A5D3B">
          <w:rPr>
            <w:rStyle w:val="Hyperlink"/>
            <w:noProof/>
          </w:rPr>
          <w:t>12.2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21DB" w:rsidRDefault="004221D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4723900" w:history="1">
        <w:r w:rsidRPr="006A5D3B">
          <w:rPr>
            <w:rStyle w:val="Hyperlink"/>
            <w:noProof/>
          </w:rPr>
          <w:t>12.3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A5D3B">
          <w:rPr>
            <w:rStyle w:val="Hyperlink"/>
            <w:noProof/>
          </w:rPr>
          <w:t>Key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_Toc524723900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069" w:rsidRPr="00DC6F8B" w:rsidRDefault="00AC44BB" w:rsidP="00EE2F45">
      <w:r w:rsidRPr="001F1ECF">
        <w:rPr>
          <w:sz w:val="20"/>
        </w:rPr>
        <w:fldChar w:fldCharType="end"/>
      </w:r>
    </w:p>
    <w:p w:rsidR="008964AC" w:rsidRPr="00DC6F8B" w:rsidRDefault="008964AC" w:rsidP="00F13958">
      <w:pPr>
        <w:pStyle w:val="Heading1"/>
        <w:numPr>
          <w:ilvl w:val="0"/>
          <w:numId w:val="1"/>
        </w:numPr>
      </w:pPr>
      <w:bookmarkStart w:id="0" w:name="_GoBack"/>
      <w:bookmarkEnd w:id="0"/>
      <w:r w:rsidRPr="00DC6F8B">
        <w:br w:type="page"/>
      </w:r>
      <w:bookmarkStart w:id="1" w:name="_Toc524723860"/>
      <w:r w:rsidR="003844F2">
        <w:lastRenderedPageBreak/>
        <w:t>Introduction</w:t>
      </w:r>
      <w:bookmarkEnd w:id="1"/>
    </w:p>
    <w:p w:rsidR="00B93481" w:rsidRPr="00DC6F8B" w:rsidRDefault="00B93481" w:rsidP="00B93481"/>
    <w:p w:rsidR="002A440A" w:rsidRDefault="00BE095C" w:rsidP="00B54E0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document covers details of data, data sources and </w:t>
      </w:r>
      <w:r w:rsidR="00BB3351">
        <w:rPr>
          <w:rFonts w:cstheme="minorHAnsi"/>
          <w:sz w:val="22"/>
        </w:rPr>
        <w:t xml:space="preserve">associated </w:t>
      </w:r>
      <w:r w:rsidR="00B95FF5">
        <w:rPr>
          <w:rFonts w:cstheme="minorHAnsi"/>
          <w:sz w:val="22"/>
        </w:rPr>
        <w:t>data dictionaries</w:t>
      </w:r>
      <w:r>
        <w:rPr>
          <w:rFonts w:cstheme="minorHAnsi"/>
          <w:sz w:val="22"/>
        </w:rPr>
        <w:t>.</w:t>
      </w:r>
      <w:r w:rsidR="00C06A22">
        <w:rPr>
          <w:rFonts w:cstheme="minorHAnsi"/>
          <w:sz w:val="22"/>
        </w:rPr>
        <w:t xml:space="preserve"> </w:t>
      </w:r>
    </w:p>
    <w:p w:rsidR="002A440A" w:rsidRDefault="002A440A" w:rsidP="00B54E02">
      <w:pPr>
        <w:rPr>
          <w:rFonts w:cstheme="minorHAnsi"/>
          <w:sz w:val="22"/>
        </w:rPr>
      </w:pPr>
    </w:p>
    <w:p w:rsidR="00254496" w:rsidRPr="001D4DE5" w:rsidRDefault="00254496" w:rsidP="00B54E02">
      <w:pPr>
        <w:rPr>
          <w:rFonts w:cstheme="minorHAnsi"/>
          <w:sz w:val="22"/>
        </w:rPr>
      </w:pPr>
    </w:p>
    <w:p w:rsidR="00B54E02" w:rsidRDefault="00B54E02" w:rsidP="00B714C5">
      <w:pPr>
        <w:rPr>
          <w:rFonts w:cstheme="minorHAnsi"/>
          <w:sz w:val="22"/>
        </w:rPr>
      </w:pPr>
    </w:p>
    <w:p w:rsidR="002A440A" w:rsidRDefault="00BE095C" w:rsidP="002A440A">
      <w:pPr>
        <w:pStyle w:val="Heading1"/>
        <w:numPr>
          <w:ilvl w:val="0"/>
          <w:numId w:val="1"/>
        </w:numPr>
      </w:pPr>
      <w:bookmarkStart w:id="2" w:name="_Toc524723861"/>
      <w:r>
        <w:t>Data and Data Sources</w:t>
      </w:r>
      <w:bookmarkEnd w:id="2"/>
      <w:r w:rsidR="002A440A">
        <w:t xml:space="preserve"> </w:t>
      </w:r>
    </w:p>
    <w:p w:rsidR="00BE095C" w:rsidRDefault="00BE095C" w:rsidP="00BE095C">
      <w:pPr>
        <w:spacing w:after="80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 xml:space="preserve">   </w:t>
      </w:r>
    </w:p>
    <w:p w:rsidR="002A440A" w:rsidRPr="002A440A" w:rsidRDefault="00BE095C" w:rsidP="00BE095C">
      <w:pPr>
        <w:spacing w:after="80"/>
        <w:rPr>
          <w:rFonts w:cstheme="minorHAnsi"/>
          <w:bCs/>
          <w:sz w:val="22"/>
        </w:rPr>
      </w:pPr>
      <w:r>
        <w:rPr>
          <w:rFonts w:cstheme="minorHAnsi"/>
          <w:bCs/>
          <w:sz w:val="22"/>
        </w:rPr>
        <w:t xml:space="preserve">   </w:t>
      </w:r>
      <w:r w:rsidR="002A440A" w:rsidRPr="002A440A">
        <w:rPr>
          <w:rFonts w:cstheme="minorHAnsi"/>
          <w:bCs/>
          <w:sz w:val="22"/>
        </w:rPr>
        <w:t xml:space="preserve">Data requirements for the use case – </w:t>
      </w:r>
    </w:p>
    <w:tbl>
      <w:tblPr>
        <w:tblStyle w:val="PlainTable1"/>
        <w:tblW w:w="9119" w:type="dxa"/>
        <w:tblInd w:w="265" w:type="dxa"/>
        <w:tblLook w:val="04A0" w:firstRow="1" w:lastRow="0" w:firstColumn="1" w:lastColumn="0" w:noHBand="0" w:noVBand="1"/>
      </w:tblPr>
      <w:tblGrid>
        <w:gridCol w:w="5310"/>
        <w:gridCol w:w="3809"/>
      </w:tblGrid>
      <w:tr w:rsidR="00BB3351" w:rsidTr="00762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0070C0"/>
            <w:vAlign w:val="center"/>
          </w:tcPr>
          <w:p w:rsidR="00BB3351" w:rsidRPr="001A2E0D" w:rsidRDefault="00BB3351" w:rsidP="007D05E7">
            <w:pPr>
              <w:spacing w:after="80"/>
              <w:jc w:val="left"/>
              <w:rPr>
                <w:rFonts w:cstheme="minorHAnsi"/>
                <w:bCs w:val="0"/>
                <w:color w:val="FFFFFF" w:themeColor="background1"/>
                <w:sz w:val="22"/>
              </w:rPr>
            </w:pPr>
            <w:r w:rsidRPr="001A2E0D">
              <w:rPr>
                <w:rFonts w:cstheme="minorHAnsi"/>
                <w:bCs w:val="0"/>
                <w:color w:val="FFFFFF" w:themeColor="background1"/>
                <w:sz w:val="22"/>
              </w:rPr>
              <w:t>Data</w:t>
            </w:r>
          </w:p>
        </w:tc>
        <w:tc>
          <w:tcPr>
            <w:tcW w:w="3809" w:type="dxa"/>
            <w:shd w:val="clear" w:color="auto" w:fill="0070C0"/>
            <w:vAlign w:val="center"/>
          </w:tcPr>
          <w:p w:rsidR="00BB3351" w:rsidRPr="001A2E0D" w:rsidRDefault="00BB3351" w:rsidP="007D05E7">
            <w:pPr>
              <w:spacing w:after="8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FFFFFF" w:themeColor="background1"/>
                <w:sz w:val="22"/>
              </w:rPr>
            </w:pPr>
            <w:r>
              <w:rPr>
                <w:rFonts w:cstheme="minorHAnsi"/>
                <w:bCs w:val="0"/>
                <w:color w:val="FFFFFF" w:themeColor="background1"/>
                <w:sz w:val="22"/>
              </w:rPr>
              <w:t>Source of data</w:t>
            </w:r>
          </w:p>
        </w:tc>
      </w:tr>
      <w:tr w:rsidR="00BB3351" w:rsidTr="002D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B3351" w:rsidRPr="001A2E0D" w:rsidRDefault="00BB3351" w:rsidP="00E85764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1A2E0D">
              <w:rPr>
                <w:rFonts w:cstheme="minorHAnsi"/>
                <w:b w:val="0"/>
                <w:bCs w:val="0"/>
                <w:sz w:val="22"/>
              </w:rPr>
              <w:t>CDR data</w:t>
            </w:r>
          </w:p>
        </w:tc>
        <w:tc>
          <w:tcPr>
            <w:tcW w:w="3809" w:type="dxa"/>
          </w:tcPr>
          <w:p w:rsidR="00BB3351" w:rsidRPr="001A2E0D" w:rsidRDefault="00BB3351" w:rsidP="00D20C8F">
            <w:pPr>
              <w:spacing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>
              <w:rPr>
                <w:rFonts w:cstheme="minorHAnsi"/>
                <w:bCs/>
                <w:sz w:val="22"/>
              </w:rPr>
              <w:t>AirTel Malawi</w:t>
            </w:r>
          </w:p>
        </w:tc>
      </w:tr>
      <w:tr w:rsidR="00BB3351" w:rsidTr="002D51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B3351" w:rsidRPr="001A2E0D" w:rsidRDefault="00BB3351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>
              <w:rPr>
                <w:rFonts w:cstheme="minorHAnsi"/>
                <w:b w:val="0"/>
                <w:sz w:val="22"/>
              </w:rPr>
              <w:t>A</w:t>
            </w:r>
            <w:r w:rsidRPr="00F75C18">
              <w:rPr>
                <w:rFonts w:cstheme="minorHAnsi"/>
                <w:b w:val="0"/>
                <w:sz w:val="22"/>
              </w:rPr>
              <w:t>dministrative shapefiles</w:t>
            </w:r>
            <w:r>
              <w:rPr>
                <w:rFonts w:cstheme="minorHAnsi"/>
                <w:b w:val="0"/>
                <w:sz w:val="22"/>
              </w:rPr>
              <w:t xml:space="preserve"> (TA and GVHs)</w:t>
            </w:r>
          </w:p>
        </w:tc>
        <w:tc>
          <w:tcPr>
            <w:tcW w:w="3809" w:type="dxa"/>
          </w:tcPr>
          <w:p w:rsidR="00BB3351" w:rsidRPr="001A2E0D" w:rsidRDefault="007B150D" w:rsidP="00D20C8F">
            <w:pPr>
              <w:spacing w:after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hyperlink r:id="rId10" w:history="1">
              <w:r w:rsidR="00BB3351" w:rsidRPr="00D25974">
                <w:rPr>
                  <w:rStyle w:val="Hyperlink"/>
                  <w:rFonts w:cstheme="minorHAnsi"/>
                  <w:bCs/>
                  <w:sz w:val="22"/>
                </w:rPr>
                <w:t>www.diva-gis.org/gdata</w:t>
              </w:r>
            </w:hyperlink>
            <w:r w:rsidR="00BB3351">
              <w:rPr>
                <w:rFonts w:cstheme="minorHAnsi"/>
                <w:bCs/>
                <w:sz w:val="22"/>
              </w:rPr>
              <w:t xml:space="preserve"> (GIS data)</w:t>
            </w:r>
          </w:p>
        </w:tc>
      </w:tr>
      <w:tr w:rsidR="00BB3351" w:rsidTr="002D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B3351" w:rsidRPr="001A2E0D" w:rsidRDefault="00BB3351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1A2E0D">
              <w:rPr>
                <w:rFonts w:cstheme="minorHAnsi"/>
                <w:b w:val="0"/>
                <w:bCs w:val="0"/>
                <w:sz w:val="22"/>
              </w:rPr>
              <w:t>Facebook High Resolution Settlement Layer</w:t>
            </w:r>
          </w:p>
        </w:tc>
        <w:tc>
          <w:tcPr>
            <w:tcW w:w="3809" w:type="dxa"/>
          </w:tcPr>
          <w:p w:rsidR="00BB3351" w:rsidRPr="001A2E0D" w:rsidRDefault="00BB3351" w:rsidP="00D20C8F">
            <w:pPr>
              <w:spacing w:after="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>
              <w:rPr>
                <w:rFonts w:cstheme="minorHAnsi"/>
                <w:bCs/>
                <w:sz w:val="22"/>
              </w:rPr>
              <w:t>Facebook</w:t>
            </w:r>
          </w:p>
        </w:tc>
      </w:tr>
      <w:tr w:rsidR="00BB3351" w:rsidTr="002D51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B3351" w:rsidRPr="001A2E0D" w:rsidRDefault="00BB3351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1A2E0D">
              <w:rPr>
                <w:rFonts w:cstheme="minorHAnsi"/>
                <w:b w:val="0"/>
                <w:bCs w:val="0"/>
                <w:sz w:val="22"/>
              </w:rPr>
              <w:t xml:space="preserve">Population </w:t>
            </w:r>
            <w:r>
              <w:rPr>
                <w:rFonts w:cstheme="minorHAnsi"/>
                <w:b w:val="0"/>
                <w:bCs w:val="0"/>
                <w:sz w:val="22"/>
              </w:rPr>
              <w:t>projection [2008-2030]</w:t>
            </w:r>
          </w:p>
        </w:tc>
        <w:tc>
          <w:tcPr>
            <w:tcW w:w="3809" w:type="dxa"/>
          </w:tcPr>
          <w:p w:rsidR="00BB3351" w:rsidRPr="00235051" w:rsidRDefault="00BB3351" w:rsidP="00D20C8F">
            <w:pPr>
              <w:spacing w:after="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88606D">
              <w:rPr>
                <w:rFonts w:cstheme="minorHAnsi"/>
                <w:bCs/>
                <w:sz w:val="22"/>
              </w:rPr>
              <w:t>Cooper / Smith</w:t>
            </w:r>
          </w:p>
        </w:tc>
      </w:tr>
      <w:tr w:rsidR="00BB3351" w:rsidTr="002D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B3351" w:rsidRPr="004846FB" w:rsidRDefault="00BB3351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4846FB">
              <w:rPr>
                <w:rFonts w:cstheme="minorHAnsi"/>
                <w:b w:val="0"/>
                <w:bCs w:val="0"/>
                <w:sz w:val="22"/>
              </w:rPr>
              <w:t>CH District data summary [2017]</w:t>
            </w:r>
          </w:p>
        </w:tc>
        <w:tc>
          <w:tcPr>
            <w:tcW w:w="3809" w:type="dxa"/>
          </w:tcPr>
          <w:p w:rsidR="00BB3351" w:rsidRDefault="00BB3351" w:rsidP="00D20C8F">
            <w:pPr>
              <w:autoSpaceDE w:val="0"/>
              <w:autoSpaceDN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88606D">
              <w:rPr>
                <w:rFonts w:cstheme="minorHAnsi"/>
                <w:bCs/>
                <w:sz w:val="22"/>
              </w:rPr>
              <w:t>Cooper / Smith</w:t>
            </w:r>
          </w:p>
        </w:tc>
      </w:tr>
      <w:tr w:rsidR="001C7432" w:rsidTr="002D51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1C7432" w:rsidRPr="004846FB" w:rsidRDefault="001C7432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>
              <w:rPr>
                <w:rFonts w:cstheme="minorHAnsi"/>
                <w:b w:val="0"/>
                <w:bCs w:val="0"/>
                <w:sz w:val="22"/>
              </w:rPr>
              <w:t>Catchment population</w:t>
            </w:r>
          </w:p>
        </w:tc>
        <w:tc>
          <w:tcPr>
            <w:tcW w:w="3809" w:type="dxa"/>
          </w:tcPr>
          <w:p w:rsidR="001C7432" w:rsidRPr="0088606D" w:rsidRDefault="001C7432" w:rsidP="00D20C8F">
            <w:pPr>
              <w:autoSpaceDE w:val="0"/>
              <w:autoSpaceDN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 w:rsidRPr="0088606D">
              <w:rPr>
                <w:rFonts w:cstheme="minorHAnsi"/>
                <w:bCs/>
                <w:sz w:val="22"/>
              </w:rPr>
              <w:t>Cooper / Smith</w:t>
            </w:r>
          </w:p>
        </w:tc>
      </w:tr>
      <w:tr w:rsidR="001C7432" w:rsidTr="002D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1C7432" w:rsidRDefault="001C7432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1C7432">
              <w:rPr>
                <w:rFonts w:cstheme="minorHAnsi"/>
                <w:b w:val="0"/>
                <w:bCs w:val="0"/>
                <w:sz w:val="22"/>
              </w:rPr>
              <w:t>Malawi Burden of Disease Data</w:t>
            </w:r>
          </w:p>
        </w:tc>
        <w:tc>
          <w:tcPr>
            <w:tcW w:w="3809" w:type="dxa"/>
          </w:tcPr>
          <w:p w:rsidR="001C7432" w:rsidRPr="0088606D" w:rsidRDefault="001C7432" w:rsidP="00D20C8F">
            <w:pPr>
              <w:autoSpaceDE w:val="0"/>
              <w:autoSpaceDN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 w:rsidRPr="0088606D">
              <w:rPr>
                <w:rFonts w:cstheme="minorHAnsi"/>
                <w:bCs/>
                <w:sz w:val="22"/>
              </w:rPr>
              <w:t>Cooper / Smith</w:t>
            </w:r>
          </w:p>
        </w:tc>
      </w:tr>
      <w:tr w:rsidR="005567A5" w:rsidTr="002D510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5567A5" w:rsidRPr="001C7432" w:rsidRDefault="005567A5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5567A5">
              <w:rPr>
                <w:rFonts w:cstheme="minorHAnsi"/>
                <w:b w:val="0"/>
                <w:bCs w:val="0"/>
                <w:sz w:val="22"/>
              </w:rPr>
              <w:t>Geography_Master</w:t>
            </w:r>
          </w:p>
        </w:tc>
        <w:tc>
          <w:tcPr>
            <w:tcW w:w="3809" w:type="dxa"/>
          </w:tcPr>
          <w:p w:rsidR="005567A5" w:rsidRPr="0088606D" w:rsidRDefault="005567A5" w:rsidP="00D20C8F">
            <w:pPr>
              <w:autoSpaceDE w:val="0"/>
              <w:autoSpaceDN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 w:rsidRPr="0088606D">
              <w:rPr>
                <w:rFonts w:cstheme="minorHAnsi"/>
                <w:bCs/>
                <w:sz w:val="22"/>
              </w:rPr>
              <w:t>Cooper / Smith</w:t>
            </w:r>
          </w:p>
        </w:tc>
      </w:tr>
      <w:tr w:rsidR="005567A5" w:rsidTr="002D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5567A5" w:rsidRPr="001C7432" w:rsidRDefault="005567A5" w:rsidP="00D20C8F">
            <w:pPr>
              <w:spacing w:after="80"/>
              <w:jc w:val="left"/>
              <w:rPr>
                <w:rFonts w:cstheme="minorHAnsi"/>
                <w:b w:val="0"/>
                <w:bCs w:val="0"/>
                <w:sz w:val="22"/>
              </w:rPr>
            </w:pPr>
            <w:r w:rsidRPr="005567A5">
              <w:rPr>
                <w:rFonts w:cstheme="minorHAnsi"/>
                <w:b w:val="0"/>
                <w:bCs w:val="0"/>
                <w:sz w:val="22"/>
              </w:rPr>
              <w:t>Airtel MW_Database</w:t>
            </w:r>
          </w:p>
        </w:tc>
        <w:tc>
          <w:tcPr>
            <w:tcW w:w="3809" w:type="dxa"/>
          </w:tcPr>
          <w:p w:rsidR="005567A5" w:rsidRPr="0088606D" w:rsidRDefault="005567A5" w:rsidP="00D20C8F">
            <w:pPr>
              <w:autoSpaceDE w:val="0"/>
              <w:autoSpaceDN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>
              <w:rPr>
                <w:rFonts w:cstheme="minorHAnsi"/>
                <w:bCs/>
                <w:sz w:val="22"/>
              </w:rPr>
              <w:t>AirTel Malawi</w:t>
            </w:r>
          </w:p>
        </w:tc>
      </w:tr>
      <w:tr w:rsidR="001C7432" w:rsidTr="002D510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1C7432" w:rsidRPr="001C7432" w:rsidRDefault="001C7432" w:rsidP="00D20C8F">
            <w:pPr>
              <w:spacing w:after="80"/>
              <w:jc w:val="left"/>
              <w:rPr>
                <w:rFonts w:cstheme="minorHAnsi"/>
                <w:b w:val="0"/>
                <w:sz w:val="22"/>
              </w:rPr>
            </w:pPr>
            <w:r w:rsidRPr="001C7432">
              <w:rPr>
                <w:rFonts w:cstheme="minorHAnsi"/>
                <w:b w:val="0"/>
                <w:sz w:val="22"/>
              </w:rPr>
              <w:t>District / Site Lookup Files</w:t>
            </w:r>
            <w:r>
              <w:rPr>
                <w:rFonts w:cstheme="minorHAnsi"/>
                <w:b w:val="0"/>
                <w:sz w:val="22"/>
              </w:rPr>
              <w:t xml:space="preserve"> (</w:t>
            </w:r>
            <w:r w:rsidR="00B20409" w:rsidRPr="00B20409">
              <w:rPr>
                <w:rFonts w:cstheme="minorHAnsi"/>
                <w:b w:val="0"/>
                <w:i/>
                <w:sz w:val="22"/>
              </w:rPr>
              <w:t>covers Tower locations (e.g. LAT/LONG, district, regions, etc.)</w:t>
            </w:r>
            <w:r w:rsidR="00170B6E">
              <w:rPr>
                <w:rFonts w:cstheme="minorHAnsi"/>
                <w:b w:val="0"/>
                <w:i/>
                <w:sz w:val="22"/>
              </w:rPr>
              <w:t>)</w:t>
            </w:r>
          </w:p>
        </w:tc>
        <w:tc>
          <w:tcPr>
            <w:tcW w:w="3809" w:type="dxa"/>
          </w:tcPr>
          <w:p w:rsidR="001C7432" w:rsidRPr="0088606D" w:rsidRDefault="001C7432" w:rsidP="00D20C8F">
            <w:pPr>
              <w:autoSpaceDE w:val="0"/>
              <w:autoSpaceDN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2"/>
              </w:rPr>
            </w:pPr>
            <w:r>
              <w:rPr>
                <w:rFonts w:cstheme="minorHAnsi"/>
                <w:bCs/>
                <w:sz w:val="22"/>
              </w:rPr>
              <w:t>AirTel Malawi</w:t>
            </w:r>
          </w:p>
        </w:tc>
      </w:tr>
    </w:tbl>
    <w:p w:rsidR="002A440A" w:rsidRPr="002A440A" w:rsidRDefault="002A440A" w:rsidP="002A440A">
      <w:pPr>
        <w:pStyle w:val="ListParagraph"/>
        <w:rPr>
          <w:rFonts w:cstheme="minorHAnsi"/>
          <w:sz w:val="22"/>
          <w:shd w:val="clear" w:color="auto" w:fill="FFFFFF"/>
        </w:rPr>
      </w:pPr>
    </w:p>
    <w:p w:rsidR="00B252EC" w:rsidRDefault="00B252EC" w:rsidP="008023C8">
      <w:pPr>
        <w:pStyle w:val="Heading1"/>
        <w:numPr>
          <w:ilvl w:val="0"/>
          <w:numId w:val="0"/>
        </w:numPr>
      </w:pPr>
    </w:p>
    <w:p w:rsidR="008023C8" w:rsidRPr="008023C8" w:rsidRDefault="008023C8" w:rsidP="008023C8"/>
    <w:p w:rsidR="00B54E02" w:rsidRPr="00DC6F8B" w:rsidRDefault="00254496" w:rsidP="008023C8">
      <w:pPr>
        <w:pStyle w:val="Heading1"/>
        <w:numPr>
          <w:ilvl w:val="0"/>
          <w:numId w:val="1"/>
        </w:numPr>
      </w:pPr>
      <w:bookmarkStart w:id="3" w:name="_Toc524723862"/>
      <w:r>
        <w:t>Data – Call Detail Record</w:t>
      </w:r>
      <w:r w:rsidR="004B496E">
        <w:t>s (CDR)</w:t>
      </w:r>
      <w:bookmarkEnd w:id="3"/>
    </w:p>
    <w:p w:rsidR="00B54E02" w:rsidRPr="00DC6F8B" w:rsidRDefault="00B54E02" w:rsidP="00B54E02"/>
    <w:p w:rsidR="00B54E02" w:rsidRPr="003D13A0" w:rsidRDefault="00254496" w:rsidP="00B54E02">
      <w:pPr>
        <w:pStyle w:val="Heading2"/>
        <w:numPr>
          <w:ilvl w:val="1"/>
          <w:numId w:val="3"/>
        </w:numPr>
      </w:pPr>
      <w:bookmarkStart w:id="4" w:name="_Toc524723863"/>
      <w:r>
        <w:t>About the data</w:t>
      </w:r>
      <w:bookmarkEnd w:id="4"/>
    </w:p>
    <w:p w:rsidR="00B54E02" w:rsidRDefault="006162A9" w:rsidP="006162A9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>This data covers details</w:t>
      </w:r>
      <w:r w:rsidR="0051518B">
        <w:rPr>
          <w:rFonts w:cstheme="minorHAnsi"/>
          <w:sz w:val="22"/>
        </w:rPr>
        <w:t xml:space="preserve"> like call descriptions, call initiation mobile #, call termination mobile #, LAC Id, Cell Id and call duration for SMS and voice</w:t>
      </w:r>
      <w:r>
        <w:rPr>
          <w:rFonts w:cstheme="minorHAnsi"/>
          <w:sz w:val="22"/>
        </w:rPr>
        <w:t>.</w:t>
      </w:r>
    </w:p>
    <w:p w:rsidR="00B252EC" w:rsidRDefault="00B252EC" w:rsidP="00B54E02">
      <w:pPr>
        <w:rPr>
          <w:rFonts w:cstheme="minorHAnsi"/>
          <w:sz w:val="22"/>
        </w:rPr>
      </w:pPr>
    </w:p>
    <w:p w:rsidR="00B252EC" w:rsidRPr="003D13A0" w:rsidRDefault="00254496" w:rsidP="00B252EC">
      <w:pPr>
        <w:pStyle w:val="Heading2"/>
        <w:numPr>
          <w:ilvl w:val="1"/>
          <w:numId w:val="3"/>
        </w:numPr>
      </w:pPr>
      <w:bookmarkStart w:id="5" w:name="_Toc524723864"/>
      <w:r>
        <w:t>Schema</w:t>
      </w:r>
      <w:bookmarkEnd w:id="5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254"/>
        <w:gridCol w:w="2973"/>
        <w:gridCol w:w="2033"/>
        <w:gridCol w:w="2498"/>
        <w:gridCol w:w="1497"/>
      </w:tblGrid>
      <w:tr w:rsidR="0024188F" w:rsidTr="0076263C">
        <w:trPr>
          <w:trHeight w:val="377"/>
          <w:tblHeader/>
        </w:trPr>
        <w:tc>
          <w:tcPr>
            <w:tcW w:w="1255" w:type="dxa"/>
            <w:shd w:val="clear" w:color="auto" w:fill="0070C0"/>
          </w:tcPr>
          <w:p w:rsidR="0024188F" w:rsidRPr="006162A9" w:rsidRDefault="0024188F" w:rsidP="00CC4C7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</w:pPr>
            <w:r w:rsidRPr="006162A9"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  <w:t>File</w:t>
            </w:r>
          </w:p>
        </w:tc>
        <w:tc>
          <w:tcPr>
            <w:tcW w:w="2970" w:type="dxa"/>
            <w:shd w:val="clear" w:color="auto" w:fill="0070C0"/>
          </w:tcPr>
          <w:p w:rsidR="0024188F" w:rsidRPr="006162A9" w:rsidRDefault="0024188F" w:rsidP="00CC4C7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</w:pPr>
            <w:r w:rsidRPr="006162A9"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  <w:t>Columns</w:t>
            </w:r>
          </w:p>
        </w:tc>
        <w:tc>
          <w:tcPr>
            <w:tcW w:w="2034" w:type="dxa"/>
            <w:shd w:val="clear" w:color="auto" w:fill="0070C0"/>
          </w:tcPr>
          <w:p w:rsidR="0024188F" w:rsidRPr="006162A9" w:rsidRDefault="0024188F" w:rsidP="00CC4C7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  <w:t>Data Type</w:t>
            </w:r>
          </w:p>
        </w:tc>
        <w:tc>
          <w:tcPr>
            <w:tcW w:w="2499" w:type="dxa"/>
            <w:shd w:val="clear" w:color="auto" w:fill="0070C0"/>
          </w:tcPr>
          <w:p w:rsidR="0024188F" w:rsidRPr="006162A9" w:rsidRDefault="0024188F" w:rsidP="00CC4C7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</w:pPr>
            <w:r w:rsidRPr="006162A9"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  <w:t>Description</w:t>
            </w:r>
          </w:p>
        </w:tc>
        <w:tc>
          <w:tcPr>
            <w:tcW w:w="1497" w:type="dxa"/>
            <w:shd w:val="clear" w:color="auto" w:fill="0070C0"/>
          </w:tcPr>
          <w:p w:rsidR="0024188F" w:rsidRPr="006162A9" w:rsidRDefault="0024188F" w:rsidP="00CC4C7D">
            <w:pPr>
              <w:jc w:val="left"/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</w:pPr>
            <w:r w:rsidRPr="006162A9">
              <w:rPr>
                <w:rFonts w:ascii="Calibri" w:hAnsi="Calibri" w:cs="Calibri"/>
                <w:b/>
                <w:color w:val="FFFFFF" w:themeColor="background1"/>
                <w:sz w:val="28"/>
                <w:szCs w:val="22"/>
              </w:rPr>
              <w:t>Remarks</w:t>
            </w:r>
          </w:p>
        </w:tc>
      </w:tr>
      <w:tr w:rsidR="0024188F" w:rsidTr="00FB1BB0">
        <w:trPr>
          <w:trHeight w:val="710"/>
        </w:trPr>
        <w:tc>
          <w:tcPr>
            <w:tcW w:w="1255" w:type="dxa"/>
            <w:vMerge w:val="restart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MNO - SMS and Voice</w:t>
            </w:r>
          </w:p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lastRenderedPageBreak/>
              <w:t>USAGE_CALL_DESCRIPTION</w:t>
            </w:r>
          </w:p>
        </w:tc>
        <w:tc>
          <w:tcPr>
            <w:tcW w:w="2034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Type of call made-SMS, voice call, roaming, etc.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980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>CALL_ORIGINATING_NUMBER</w:t>
            </w:r>
          </w:p>
        </w:tc>
        <w:tc>
          <w:tcPr>
            <w:tcW w:w="2034" w:type="dxa"/>
          </w:tcPr>
          <w:p w:rsidR="0024188F" w:rsidRPr="005C2B71" w:rsidRDefault="00024EB0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Alpha </w:t>
            </w:r>
            <w:r w:rsidR="0024188F"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Mobile number from which call was made</w:t>
            </w:r>
            <w:r w:rsidR="00FB1B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(sender)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692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>CALL_TERMINATING_NUMBER</w:t>
            </w:r>
          </w:p>
        </w:tc>
        <w:tc>
          <w:tcPr>
            <w:tcW w:w="2034" w:type="dxa"/>
          </w:tcPr>
          <w:p w:rsidR="0024188F" w:rsidRPr="005C2B71" w:rsidRDefault="00024EB0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Alpha </w:t>
            </w: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Mobile number to which call was made(receiver)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548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>CALL_START_DATE</w:t>
            </w:r>
          </w:p>
        </w:tc>
        <w:tc>
          <w:tcPr>
            <w:tcW w:w="2034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Date (mm/dd/yyyy)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Date the call was made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467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>CALL_START_TIME</w:t>
            </w:r>
          </w:p>
        </w:tc>
        <w:tc>
          <w:tcPr>
            <w:tcW w:w="2034" w:type="dxa"/>
          </w:tcPr>
          <w:p w:rsidR="0024188F" w:rsidRPr="005C2B71" w:rsidRDefault="00024EB0" w:rsidP="00024EB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Time </w:t>
            </w:r>
            <w:r w:rsidR="0024188F"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hh: min: sec</w:t>
            </w:r>
            <w:r w:rsidR="0024188F"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Time of the call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467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>LAC_ID</w:t>
            </w:r>
          </w:p>
        </w:tc>
        <w:tc>
          <w:tcPr>
            <w:tcW w:w="2034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Location Area code from where the call was initiated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756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>CELL_ID</w:t>
            </w:r>
          </w:p>
        </w:tc>
        <w:tc>
          <w:tcPr>
            <w:tcW w:w="2034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99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2B71">
              <w:rPr>
                <w:rFonts w:ascii="Calibri" w:hAnsi="Calibri" w:cs="Calibri"/>
                <w:color w:val="000000"/>
                <w:sz w:val="22"/>
                <w:szCs w:val="22"/>
              </w:rPr>
              <w:t>Unique Number used to identify each Base Transceiver Station (BTS)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4188F" w:rsidTr="00FB1BB0">
        <w:trPr>
          <w:trHeight w:val="503"/>
        </w:trPr>
        <w:tc>
          <w:tcPr>
            <w:tcW w:w="1255" w:type="dxa"/>
            <w:vMerge/>
            <w:vAlign w:val="bottom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70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5C2B71">
              <w:rPr>
                <w:rFonts w:ascii="Calibri" w:hAnsi="Calibri" w:cs="Calibri"/>
                <w:sz w:val="22"/>
                <w:szCs w:val="22"/>
              </w:rPr>
              <w:t xml:space="preserve">CALL_DURATION </w:t>
            </w:r>
          </w:p>
        </w:tc>
        <w:tc>
          <w:tcPr>
            <w:tcW w:w="2034" w:type="dxa"/>
          </w:tcPr>
          <w:p w:rsidR="0024188F" w:rsidRPr="005C2B71" w:rsidRDefault="00024EB0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99" w:type="dxa"/>
          </w:tcPr>
          <w:p w:rsidR="0024188F" w:rsidRPr="005C2B71" w:rsidRDefault="00024EB0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Duration of the call</w:t>
            </w:r>
          </w:p>
        </w:tc>
        <w:tc>
          <w:tcPr>
            <w:tcW w:w="1497" w:type="dxa"/>
          </w:tcPr>
          <w:p w:rsidR="0024188F" w:rsidRPr="005C2B71" w:rsidRDefault="0024188F" w:rsidP="002418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87D49" w:rsidRDefault="00887D49" w:rsidP="00B54E02">
      <w:pPr>
        <w:rPr>
          <w:rFonts w:cstheme="minorHAnsi"/>
          <w:sz w:val="22"/>
        </w:rPr>
      </w:pPr>
    </w:p>
    <w:p w:rsidR="00B252EC" w:rsidRDefault="00B252EC" w:rsidP="00B54E02">
      <w:pPr>
        <w:rPr>
          <w:rFonts w:cstheme="minorHAnsi"/>
          <w:sz w:val="22"/>
        </w:rPr>
      </w:pPr>
    </w:p>
    <w:p w:rsidR="002B4200" w:rsidRDefault="002B4200" w:rsidP="00B54E02">
      <w:pPr>
        <w:rPr>
          <w:rFonts w:cstheme="minorHAnsi"/>
          <w:sz w:val="22"/>
        </w:rPr>
      </w:pPr>
    </w:p>
    <w:p w:rsidR="000A0E2B" w:rsidRDefault="000A0E2B" w:rsidP="00B54E02">
      <w:pPr>
        <w:rPr>
          <w:rFonts w:cstheme="minorHAnsi"/>
          <w:sz w:val="22"/>
        </w:rPr>
      </w:pPr>
    </w:p>
    <w:p w:rsidR="00531D3E" w:rsidRPr="00DC6F8B" w:rsidRDefault="00531D3E" w:rsidP="00531D3E">
      <w:pPr>
        <w:pStyle w:val="Heading1"/>
        <w:numPr>
          <w:ilvl w:val="0"/>
          <w:numId w:val="1"/>
        </w:numPr>
      </w:pPr>
      <w:bookmarkStart w:id="6" w:name="_Toc524723865"/>
      <w:r>
        <w:t xml:space="preserve">Data – </w:t>
      </w:r>
      <w:r w:rsidR="00EF1F6F">
        <w:t xml:space="preserve">District / Site </w:t>
      </w:r>
      <w:r w:rsidR="00F96E25">
        <w:t>Lookup Files</w:t>
      </w:r>
      <w:bookmarkEnd w:id="6"/>
      <w:r w:rsidRPr="004B496E">
        <w:t xml:space="preserve"> </w:t>
      </w:r>
    </w:p>
    <w:p w:rsidR="00531D3E" w:rsidRPr="00DC6F8B" w:rsidRDefault="00531D3E" w:rsidP="00531D3E"/>
    <w:p w:rsidR="00531D3E" w:rsidRPr="003D13A0" w:rsidRDefault="00531D3E" w:rsidP="00531D3E">
      <w:pPr>
        <w:pStyle w:val="Heading2"/>
        <w:numPr>
          <w:ilvl w:val="1"/>
          <w:numId w:val="3"/>
        </w:numPr>
      </w:pPr>
      <w:bookmarkStart w:id="7" w:name="_Toc524723866"/>
      <w:r>
        <w:t>About the data</w:t>
      </w:r>
      <w:bookmarkEnd w:id="7"/>
    </w:p>
    <w:p w:rsidR="00531D3E" w:rsidRDefault="00531D3E" w:rsidP="00531D3E">
      <w:pPr>
        <w:rPr>
          <w:rFonts w:cstheme="minorHAnsi"/>
          <w:sz w:val="22"/>
        </w:rPr>
      </w:pPr>
    </w:p>
    <w:p w:rsidR="00531D3E" w:rsidRDefault="00EF1F6F" w:rsidP="00531D3E">
      <w:pPr>
        <w:rPr>
          <w:rFonts w:cstheme="minorHAnsi"/>
          <w:sz w:val="22"/>
        </w:rPr>
      </w:pPr>
      <w:r>
        <w:rPr>
          <w:rFonts w:cstheme="minorHAnsi"/>
          <w:sz w:val="22"/>
        </w:rPr>
        <w:t>These files have details of Tower location</w:t>
      </w:r>
      <w:r w:rsidR="00E8206D">
        <w:rPr>
          <w:rFonts w:cstheme="minorHAnsi"/>
          <w:sz w:val="22"/>
        </w:rPr>
        <w:t xml:space="preserve">s (e.g. </w:t>
      </w:r>
      <w:r>
        <w:rPr>
          <w:rFonts w:cstheme="minorHAnsi"/>
          <w:sz w:val="22"/>
        </w:rPr>
        <w:t>LAT/LONG</w:t>
      </w:r>
      <w:r w:rsidR="00E8206D">
        <w:rPr>
          <w:rFonts w:cstheme="minorHAnsi"/>
          <w:sz w:val="22"/>
        </w:rPr>
        <w:t>, district, regions, etc.)</w:t>
      </w:r>
    </w:p>
    <w:p w:rsidR="002B4200" w:rsidRDefault="002B4200" w:rsidP="00531D3E">
      <w:pPr>
        <w:rPr>
          <w:rFonts w:cstheme="minorHAnsi"/>
          <w:sz w:val="22"/>
        </w:rPr>
      </w:pPr>
    </w:p>
    <w:p w:rsidR="00531D3E" w:rsidRPr="003D13A0" w:rsidRDefault="00531D3E" w:rsidP="00531D3E">
      <w:pPr>
        <w:pStyle w:val="Heading2"/>
        <w:numPr>
          <w:ilvl w:val="1"/>
          <w:numId w:val="3"/>
        </w:numPr>
      </w:pPr>
      <w:bookmarkStart w:id="8" w:name="_Toc524723867"/>
      <w:r>
        <w:t>Schema</w:t>
      </w:r>
      <w:bookmarkEnd w:id="8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260"/>
        <w:gridCol w:w="1620"/>
        <w:gridCol w:w="2430"/>
        <w:gridCol w:w="2880"/>
      </w:tblGrid>
      <w:tr w:rsidR="00531D3E" w:rsidRPr="006162A9" w:rsidTr="0076263C">
        <w:trPr>
          <w:trHeight w:val="458"/>
          <w:tblHeader/>
        </w:trPr>
        <w:tc>
          <w:tcPr>
            <w:tcW w:w="2065" w:type="dxa"/>
            <w:shd w:val="clear" w:color="auto" w:fill="0070C0"/>
          </w:tcPr>
          <w:p w:rsidR="00531D3E" w:rsidRPr="0076263C" w:rsidRDefault="00531D3E" w:rsidP="00F96E25">
            <w:pPr>
              <w:jc w:val="left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76263C">
              <w:rPr>
                <w:rFonts w:ascii="Calibri" w:hAnsi="Calibri" w:cs="Calibri"/>
                <w:b/>
                <w:color w:val="FFFFFF" w:themeColor="background1"/>
                <w:szCs w:val="22"/>
              </w:rPr>
              <w:t>File</w:t>
            </w:r>
          </w:p>
        </w:tc>
        <w:tc>
          <w:tcPr>
            <w:tcW w:w="1260" w:type="dxa"/>
            <w:shd w:val="clear" w:color="auto" w:fill="0070C0"/>
          </w:tcPr>
          <w:p w:rsidR="00531D3E" w:rsidRPr="0076263C" w:rsidRDefault="00531D3E" w:rsidP="00F96E25">
            <w:pPr>
              <w:jc w:val="left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76263C">
              <w:rPr>
                <w:rFonts w:ascii="Calibri" w:hAnsi="Calibri" w:cs="Calibri"/>
                <w:b/>
                <w:color w:val="FFFFFF" w:themeColor="background1"/>
                <w:szCs w:val="22"/>
              </w:rPr>
              <w:t>Columns</w:t>
            </w:r>
          </w:p>
        </w:tc>
        <w:tc>
          <w:tcPr>
            <w:tcW w:w="1620" w:type="dxa"/>
            <w:shd w:val="clear" w:color="auto" w:fill="0070C0"/>
          </w:tcPr>
          <w:p w:rsidR="00531D3E" w:rsidRPr="0076263C" w:rsidRDefault="00531D3E" w:rsidP="00F96E25">
            <w:pPr>
              <w:jc w:val="left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76263C">
              <w:rPr>
                <w:rFonts w:ascii="Calibri" w:hAnsi="Calibri" w:cs="Calibri"/>
                <w:b/>
                <w:color w:val="FFFFFF" w:themeColor="background1"/>
                <w:szCs w:val="22"/>
              </w:rPr>
              <w:t>Data Type</w:t>
            </w:r>
          </w:p>
        </w:tc>
        <w:tc>
          <w:tcPr>
            <w:tcW w:w="2430" w:type="dxa"/>
            <w:shd w:val="clear" w:color="auto" w:fill="0070C0"/>
          </w:tcPr>
          <w:p w:rsidR="00531D3E" w:rsidRPr="0076263C" w:rsidRDefault="00531D3E" w:rsidP="00F96E25">
            <w:pPr>
              <w:jc w:val="left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76263C">
              <w:rPr>
                <w:rFonts w:ascii="Calibri" w:hAnsi="Calibri" w:cs="Calibri"/>
                <w:b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880" w:type="dxa"/>
            <w:shd w:val="clear" w:color="auto" w:fill="0070C0"/>
          </w:tcPr>
          <w:p w:rsidR="00531D3E" w:rsidRPr="0076263C" w:rsidRDefault="00531D3E" w:rsidP="00F96E25">
            <w:pPr>
              <w:jc w:val="left"/>
              <w:rPr>
                <w:rFonts w:ascii="Calibri" w:hAnsi="Calibri" w:cs="Calibri"/>
                <w:b/>
                <w:color w:val="FFFFFF" w:themeColor="background1"/>
                <w:szCs w:val="22"/>
              </w:rPr>
            </w:pPr>
            <w:r w:rsidRPr="0076263C">
              <w:rPr>
                <w:rFonts w:ascii="Calibri" w:hAnsi="Calibri" w:cs="Calibri"/>
                <w:b/>
                <w:color w:val="FFFFFF" w:themeColor="background1"/>
                <w:szCs w:val="22"/>
              </w:rPr>
              <w:t>Remarks</w:t>
            </w:r>
          </w:p>
        </w:tc>
      </w:tr>
      <w:tr w:rsidR="00E8206D" w:rsidTr="008F7FCB">
        <w:trPr>
          <w:trHeight w:val="602"/>
        </w:trPr>
        <w:tc>
          <w:tcPr>
            <w:tcW w:w="2065" w:type="dxa"/>
            <w:vMerge w:val="restart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Lookup Files used:</w:t>
            </w:r>
          </w:p>
          <w:p w:rsidR="00E8206D" w:rsidRDefault="00E8206D" w:rsidP="00E8206D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0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MW LTE Classification file 10072018 update, </w:t>
            </w:r>
          </w:p>
          <w:p w:rsidR="00E8206D" w:rsidRDefault="00E8206D" w:rsidP="00E8206D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E8206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 Classification file_14072018 (003) and </w:t>
            </w:r>
          </w:p>
          <w:p w:rsidR="00E8206D" w:rsidRPr="00E8206D" w:rsidRDefault="00E8206D" w:rsidP="00E8206D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06D">
              <w:rPr>
                <w:rFonts w:ascii="Calibri" w:hAnsi="Calibri" w:cs="Calibri"/>
                <w:color w:val="000000"/>
                <w:sz w:val="22"/>
                <w:szCs w:val="22"/>
              </w:rPr>
              <w:t>3G MW Site Database 15072018</w:t>
            </w: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Siteid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Alpha Numeric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ID where the tower is located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Referenced as Siteid, SITE, SiteID in the 3 lookup files</w:t>
            </w:r>
          </w:p>
        </w:tc>
      </w:tr>
      <w:tr w:rsidR="00E8206D" w:rsidTr="008F7FCB">
        <w:trPr>
          <w:trHeight w:val="890"/>
        </w:trPr>
        <w:tc>
          <w:tcPr>
            <w:tcW w:w="2065" w:type="dxa"/>
            <w:vMerge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SiteName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Name of the tower location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Referenced as Sitename, Site Name, SITE_NAME in the 3 lookup files</w:t>
            </w:r>
          </w:p>
        </w:tc>
      </w:tr>
      <w:tr w:rsidR="00E8206D" w:rsidTr="008F7FCB">
        <w:trPr>
          <w:trHeight w:val="800"/>
        </w:trPr>
        <w:tc>
          <w:tcPr>
            <w:tcW w:w="2065" w:type="dxa"/>
            <w:vMerge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LAC_ID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 Area code from where the call was initiated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Referenced as TAC,LAC ID,LAC in the 3 lookup files</w:t>
            </w:r>
          </w:p>
        </w:tc>
      </w:tr>
      <w:tr w:rsidR="00E8206D" w:rsidTr="00E8206D">
        <w:trPr>
          <w:trHeight w:val="745"/>
        </w:trPr>
        <w:tc>
          <w:tcPr>
            <w:tcW w:w="2065" w:type="dxa"/>
            <w:vMerge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CELL_ID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Unique Number used to identify each Base Transceiver Station (BTS)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Referenced as CI, CELL_ID, UCell in the 3 lookup files</w:t>
            </w:r>
          </w:p>
        </w:tc>
      </w:tr>
      <w:tr w:rsidR="00E8206D" w:rsidTr="008F7FCB">
        <w:trPr>
          <w:trHeight w:val="602"/>
        </w:trPr>
        <w:tc>
          <w:tcPr>
            <w:tcW w:w="2065" w:type="dxa"/>
            <w:vMerge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of tower location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Referenced as CITYID,</w:t>
            </w:r>
            <w:r w:rsidR="007D518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in the 3 lookup files</w:t>
            </w:r>
          </w:p>
        </w:tc>
      </w:tr>
      <w:tr w:rsidR="00E8206D" w:rsidTr="00E8206D">
        <w:trPr>
          <w:trHeight w:val="422"/>
        </w:trPr>
        <w:tc>
          <w:tcPr>
            <w:tcW w:w="2065" w:type="dxa"/>
            <w:vMerge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Longitude of tower location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8206D" w:rsidTr="00E8206D">
        <w:trPr>
          <w:trHeight w:val="413"/>
        </w:trPr>
        <w:tc>
          <w:tcPr>
            <w:tcW w:w="2065" w:type="dxa"/>
            <w:vMerge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162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Latitude</w:t>
            </w:r>
          </w:p>
        </w:tc>
        <w:tc>
          <w:tcPr>
            <w:tcW w:w="243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Latitude of tower location</w:t>
            </w:r>
          </w:p>
        </w:tc>
        <w:tc>
          <w:tcPr>
            <w:tcW w:w="2880" w:type="dxa"/>
          </w:tcPr>
          <w:p w:rsidR="00E8206D" w:rsidRDefault="00E8206D" w:rsidP="00F96E2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531D3E" w:rsidRDefault="00531D3E" w:rsidP="00531D3E">
      <w:pPr>
        <w:rPr>
          <w:rFonts w:cstheme="minorHAnsi"/>
          <w:sz w:val="22"/>
        </w:rPr>
      </w:pPr>
    </w:p>
    <w:p w:rsidR="00531D3E" w:rsidRPr="003D13A0" w:rsidRDefault="00531D3E" w:rsidP="00531D3E">
      <w:pPr>
        <w:pStyle w:val="Heading2"/>
        <w:numPr>
          <w:ilvl w:val="1"/>
          <w:numId w:val="3"/>
        </w:numPr>
      </w:pPr>
      <w:bookmarkStart w:id="9" w:name="_Toc524723868"/>
      <w:r>
        <w:lastRenderedPageBreak/>
        <w:t>Key Considerations</w:t>
      </w:r>
      <w:bookmarkEnd w:id="9"/>
    </w:p>
    <w:p w:rsidR="00531D3E" w:rsidRPr="00887D49" w:rsidRDefault="007D518A" w:rsidP="00531D3E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>Only those columns are considered from look up files which can be helpful in connecting MNO data with Tower Id and LAT/Long.</w:t>
      </w:r>
    </w:p>
    <w:p w:rsidR="00531D3E" w:rsidRDefault="00531D3E" w:rsidP="00531D3E">
      <w:pPr>
        <w:rPr>
          <w:rFonts w:cstheme="minorHAnsi"/>
          <w:sz w:val="22"/>
        </w:rPr>
      </w:pPr>
    </w:p>
    <w:p w:rsidR="00531D3E" w:rsidRDefault="00531D3E" w:rsidP="00B54E02">
      <w:pPr>
        <w:rPr>
          <w:rFonts w:cstheme="minorHAnsi"/>
          <w:sz w:val="22"/>
        </w:rPr>
      </w:pPr>
    </w:p>
    <w:p w:rsidR="004B496E" w:rsidRDefault="004B496E" w:rsidP="00B54E02">
      <w:pPr>
        <w:rPr>
          <w:rFonts w:cstheme="minorHAnsi"/>
          <w:sz w:val="22"/>
        </w:rPr>
      </w:pPr>
    </w:p>
    <w:p w:rsidR="004B496E" w:rsidRPr="00DC6F8B" w:rsidRDefault="004B496E" w:rsidP="004B496E">
      <w:pPr>
        <w:pStyle w:val="Heading1"/>
        <w:numPr>
          <w:ilvl w:val="0"/>
          <w:numId w:val="1"/>
        </w:numPr>
      </w:pPr>
      <w:bookmarkStart w:id="10" w:name="_Toc524723869"/>
      <w:r>
        <w:t xml:space="preserve">Data – </w:t>
      </w:r>
      <w:r w:rsidRPr="004B496E">
        <w:t>CH District Data Summary</w:t>
      </w:r>
      <w:bookmarkEnd w:id="10"/>
    </w:p>
    <w:p w:rsidR="004B496E" w:rsidRPr="00DC6F8B" w:rsidRDefault="004B496E" w:rsidP="004B496E"/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11" w:name="_Toc524723870"/>
      <w:r>
        <w:t>About the data</w:t>
      </w:r>
      <w:bookmarkEnd w:id="11"/>
    </w:p>
    <w:p w:rsidR="004B496E" w:rsidRPr="00887D49" w:rsidRDefault="00ED0B55" w:rsidP="004B496E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data can be used to understand community health system as per district </w:t>
      </w:r>
      <w:r w:rsidR="00B6795D" w:rsidRPr="00B6795D">
        <w:rPr>
          <w:rFonts w:cstheme="minorHAnsi"/>
          <w:sz w:val="22"/>
        </w:rPr>
        <w:t>population (covered/un-covered), HSA data, Bicycle data and Health Indicators.</w:t>
      </w:r>
    </w:p>
    <w:p w:rsidR="004B496E" w:rsidRDefault="004B496E" w:rsidP="004B496E">
      <w:pPr>
        <w:rPr>
          <w:rFonts w:cstheme="minorHAnsi"/>
          <w:sz w:val="22"/>
        </w:rPr>
      </w:pPr>
    </w:p>
    <w:p w:rsidR="004B496E" w:rsidRDefault="004B496E" w:rsidP="004B496E">
      <w:pPr>
        <w:rPr>
          <w:rFonts w:cstheme="minorHAnsi"/>
          <w:sz w:val="22"/>
        </w:rPr>
      </w:pPr>
    </w:p>
    <w:p w:rsidR="004B496E" w:rsidRDefault="004B496E" w:rsidP="00ED0B55">
      <w:pPr>
        <w:pStyle w:val="Heading2"/>
        <w:numPr>
          <w:ilvl w:val="1"/>
          <w:numId w:val="3"/>
        </w:numPr>
      </w:pPr>
      <w:bookmarkStart w:id="12" w:name="_Toc524723871"/>
      <w:r>
        <w:t>Schema</w:t>
      </w:r>
      <w:bookmarkEnd w:id="12"/>
    </w:p>
    <w:p w:rsidR="00ED0B55" w:rsidRPr="00ED0B55" w:rsidRDefault="00ED0B55" w:rsidP="00ED0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5"/>
        <w:gridCol w:w="1860"/>
        <w:gridCol w:w="1444"/>
        <w:gridCol w:w="2335"/>
      </w:tblGrid>
      <w:tr w:rsidR="005D11F2" w:rsidTr="00FD71BD">
        <w:trPr>
          <w:trHeight w:val="413"/>
          <w:tblHeader/>
        </w:trPr>
        <w:tc>
          <w:tcPr>
            <w:tcW w:w="1856" w:type="dxa"/>
            <w:shd w:val="clear" w:color="auto" w:fill="0070C0"/>
          </w:tcPr>
          <w:p w:rsidR="005D11F2" w:rsidRPr="00CC4C7D" w:rsidRDefault="005D11F2" w:rsidP="00F86F8A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File</w:t>
            </w:r>
          </w:p>
        </w:tc>
        <w:tc>
          <w:tcPr>
            <w:tcW w:w="1855" w:type="dxa"/>
            <w:shd w:val="clear" w:color="auto" w:fill="0070C0"/>
          </w:tcPr>
          <w:p w:rsidR="005D11F2" w:rsidRPr="00CC4C7D" w:rsidRDefault="005D11F2" w:rsidP="00F86F8A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Sheet Name</w:t>
            </w:r>
          </w:p>
        </w:tc>
        <w:tc>
          <w:tcPr>
            <w:tcW w:w="1860" w:type="dxa"/>
            <w:shd w:val="clear" w:color="auto" w:fill="0070C0"/>
          </w:tcPr>
          <w:p w:rsidR="005D11F2" w:rsidRPr="00CC4C7D" w:rsidRDefault="005D11F2" w:rsidP="00F86F8A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Column Name</w:t>
            </w:r>
          </w:p>
        </w:tc>
        <w:tc>
          <w:tcPr>
            <w:tcW w:w="1444" w:type="dxa"/>
            <w:shd w:val="clear" w:color="auto" w:fill="0070C0"/>
          </w:tcPr>
          <w:p w:rsidR="005D11F2" w:rsidRPr="00CC4C7D" w:rsidRDefault="005D11F2" w:rsidP="00F86F8A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335" w:type="dxa"/>
            <w:shd w:val="clear" w:color="auto" w:fill="0070C0"/>
          </w:tcPr>
          <w:p w:rsidR="005D11F2" w:rsidRPr="00CC4C7D" w:rsidRDefault="005D11F2" w:rsidP="00F86F8A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Description</w:t>
            </w:r>
          </w:p>
        </w:tc>
      </w:tr>
      <w:tr w:rsidR="005D11F2" w:rsidTr="002B4200">
        <w:tc>
          <w:tcPr>
            <w:tcW w:w="1856" w:type="dxa"/>
            <w:vMerge w:val="restart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 District Data Summary 2017</w:t>
            </w:r>
          </w:p>
        </w:tc>
        <w:tc>
          <w:tcPr>
            <w:tcW w:w="1855" w:type="dxa"/>
            <w:vMerge w:val="restart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Summary</w:t>
            </w: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Investment Priority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084E6D" w:rsidP="00F86F8A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Investment Priority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population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population of the District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Uncovered Population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Population not covered under Govt. Health Scheme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uncovered Population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%Population not covered under Govt. Health Scheme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Proposed Health Posts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Health Posts proposed to be setup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Target Health Posts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Health Posts targeted to be setup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HTRA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hard to reach - areas that are more than 5km away from a health facility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HSAs + SHSAs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Surveillance Assistants in June 2017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HSA to Population ratio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Population/HSAs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Senior HSAs 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HAS to SHSA ratio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SHSAs/HSAs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Surveillance Assistants in Sept 2017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without bicycles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HSAs without Bicycles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without bicycles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of HSAs without Bicycles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Neonatal Mortality rate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neonatal mortality rate in the year 2016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of under 1 fully immunized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of under 1 fully immunized in the year 2016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Vitamin A Coverage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Vitamin A Coverage in the year 2016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 w:val="restart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Posts</w:t>
            </w: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Posts by year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Health Posts to be setup in 5 years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Manual adjustment of unedited total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Unedited Total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number of Health Posts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 w:val="restart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DHIS 2</w:t>
            </w: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Organization Unit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the Health Facility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Neonatal Mortality rate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2012-2016</w:t>
            </w:r>
          </w:p>
        </w:tc>
      </w:tr>
      <w:tr w:rsidR="005D11F2" w:rsidTr="002B4200">
        <w:trPr>
          <w:trHeight w:val="305"/>
        </w:trPr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Penta III Coverage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2012-2016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% of under 1 fully immunized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2012-2016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Vitamin A Coverage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2012-2016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 w:val="restart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Bicycles by District</w:t>
            </w: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 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HSAs in Sept 2017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with bicycles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HSAs with Bicycles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without bicycles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HSAs without Bicycles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 w:val="restart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HR Data</w:t>
            </w: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Different Council names in each District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HSAs in June 2017</w:t>
            </w:r>
          </w:p>
        </w:tc>
      </w:tr>
      <w:tr w:rsidR="005D11F2" w:rsidTr="002B4200">
        <w:tc>
          <w:tcPr>
            <w:tcW w:w="1856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55" w:type="dxa"/>
            <w:vMerge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0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SHSAs</w:t>
            </w:r>
          </w:p>
        </w:tc>
        <w:tc>
          <w:tcPr>
            <w:tcW w:w="1444" w:type="dxa"/>
          </w:tcPr>
          <w:p w:rsidR="005D11F2" w:rsidRDefault="005D11F2" w:rsidP="00F86F8A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335" w:type="dxa"/>
          </w:tcPr>
          <w:p w:rsidR="005D11F2" w:rsidRDefault="005D11F2" w:rsidP="00F86F8A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SHSAs in June 2017</w:t>
            </w:r>
          </w:p>
        </w:tc>
      </w:tr>
    </w:tbl>
    <w:p w:rsidR="004B496E" w:rsidRDefault="004B496E" w:rsidP="004B496E">
      <w:pPr>
        <w:rPr>
          <w:rFonts w:cstheme="minorHAnsi"/>
          <w:sz w:val="22"/>
        </w:rPr>
      </w:pPr>
    </w:p>
    <w:p w:rsidR="00DD29E0" w:rsidRDefault="001D3981" w:rsidP="004B496E">
      <w:pPr>
        <w:rPr>
          <w:rFonts w:cstheme="minorHAnsi"/>
          <w:sz w:val="22"/>
        </w:rPr>
      </w:pPr>
      <w:r>
        <w:rPr>
          <w:rFonts w:cstheme="minorHAnsi"/>
          <w:sz w:val="22"/>
        </w:rPr>
        <w:br/>
      </w: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13" w:name="_Toc524723872"/>
      <w:r>
        <w:t>Key Considerations</w:t>
      </w:r>
      <w:bookmarkEnd w:id="13"/>
    </w:p>
    <w:p w:rsidR="00A74AB1" w:rsidRDefault="00A74AB1" w:rsidP="004B496E">
      <w:pPr>
        <w:rPr>
          <w:rFonts w:cstheme="minorHAnsi"/>
          <w:sz w:val="22"/>
        </w:rPr>
      </w:pPr>
    </w:p>
    <w:p w:rsidR="004B496E" w:rsidRDefault="00042A53" w:rsidP="004B496E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We have requested </w:t>
      </w:r>
      <w:r w:rsidR="00A74AB1" w:rsidRPr="00A74AB1">
        <w:rPr>
          <w:rFonts w:cstheme="minorHAnsi"/>
          <w:sz w:val="22"/>
        </w:rPr>
        <w:t>CH District Data Summary</w:t>
      </w:r>
      <w:r w:rsidR="00A74AB1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data </w:t>
      </w:r>
      <w:r w:rsidR="00A74AB1">
        <w:rPr>
          <w:rFonts w:cstheme="minorHAnsi"/>
          <w:sz w:val="22"/>
        </w:rPr>
        <w:t>for the year 2016.</w:t>
      </w:r>
      <w:r w:rsidR="00BB0833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But we did not get this data.</w:t>
      </w:r>
    </w:p>
    <w:p w:rsidR="004B496E" w:rsidRDefault="004B496E" w:rsidP="004B496E">
      <w:pPr>
        <w:rPr>
          <w:rFonts w:cstheme="minorHAnsi"/>
          <w:sz w:val="22"/>
        </w:rPr>
      </w:pPr>
    </w:p>
    <w:p w:rsidR="004B496E" w:rsidRDefault="004B496E" w:rsidP="004B496E">
      <w:pPr>
        <w:rPr>
          <w:rFonts w:cstheme="minorHAnsi"/>
          <w:sz w:val="22"/>
        </w:rPr>
      </w:pPr>
    </w:p>
    <w:p w:rsidR="007E149A" w:rsidRPr="00DC6F8B" w:rsidRDefault="007E149A" w:rsidP="007E149A">
      <w:pPr>
        <w:pStyle w:val="Heading1"/>
        <w:numPr>
          <w:ilvl w:val="0"/>
          <w:numId w:val="1"/>
        </w:numPr>
      </w:pPr>
      <w:bookmarkStart w:id="14" w:name="_Toc524723873"/>
      <w:r>
        <w:lastRenderedPageBreak/>
        <w:t xml:space="preserve">Data – </w:t>
      </w:r>
      <w:r w:rsidRPr="007E149A">
        <w:t>Airtel MW_Database</w:t>
      </w:r>
      <w:bookmarkEnd w:id="14"/>
    </w:p>
    <w:p w:rsidR="007E149A" w:rsidRPr="00DC6F8B" w:rsidRDefault="007E149A" w:rsidP="007E149A"/>
    <w:p w:rsidR="007E149A" w:rsidRPr="003D13A0" w:rsidRDefault="007E149A" w:rsidP="007E149A">
      <w:pPr>
        <w:pStyle w:val="Heading2"/>
        <w:numPr>
          <w:ilvl w:val="1"/>
          <w:numId w:val="3"/>
        </w:numPr>
      </w:pPr>
      <w:bookmarkStart w:id="15" w:name="_Toc524723874"/>
      <w:r>
        <w:t>About the data</w:t>
      </w:r>
      <w:bookmarkEnd w:id="15"/>
    </w:p>
    <w:p w:rsidR="007E149A" w:rsidRPr="00887D49" w:rsidRDefault="007E149A" w:rsidP="007E149A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data can be used to understand </w:t>
      </w:r>
      <w:r w:rsidR="005B73D2">
        <w:rPr>
          <w:rFonts w:cstheme="minorHAnsi"/>
          <w:sz w:val="22"/>
        </w:rPr>
        <w:t>Cell Tower information with longitude and latitude</w:t>
      </w:r>
      <w:r w:rsidRPr="00B6795D">
        <w:rPr>
          <w:rFonts w:cstheme="minorHAnsi"/>
          <w:sz w:val="22"/>
        </w:rPr>
        <w:t>.</w:t>
      </w:r>
    </w:p>
    <w:p w:rsidR="007E149A" w:rsidRDefault="007E149A" w:rsidP="007E149A">
      <w:pPr>
        <w:rPr>
          <w:rFonts w:cstheme="minorHAnsi"/>
          <w:sz w:val="22"/>
        </w:rPr>
      </w:pPr>
    </w:p>
    <w:p w:rsidR="007E149A" w:rsidRDefault="007E149A" w:rsidP="007E149A">
      <w:pPr>
        <w:rPr>
          <w:rFonts w:cstheme="minorHAnsi"/>
          <w:sz w:val="22"/>
        </w:rPr>
      </w:pPr>
    </w:p>
    <w:p w:rsidR="007E149A" w:rsidRDefault="007E149A" w:rsidP="007E149A">
      <w:pPr>
        <w:pStyle w:val="Heading2"/>
        <w:numPr>
          <w:ilvl w:val="1"/>
          <w:numId w:val="3"/>
        </w:numPr>
      </w:pPr>
      <w:bookmarkStart w:id="16" w:name="_Toc524723875"/>
      <w:r>
        <w:t>Schema</w:t>
      </w:r>
      <w:bookmarkEnd w:id="16"/>
    </w:p>
    <w:p w:rsidR="007E149A" w:rsidRPr="00ED0B55" w:rsidRDefault="007E149A" w:rsidP="007E1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1705"/>
        <w:gridCol w:w="1658"/>
        <w:gridCol w:w="1319"/>
        <w:gridCol w:w="2120"/>
      </w:tblGrid>
      <w:tr w:rsidR="007E149A" w:rsidTr="00446042">
        <w:trPr>
          <w:trHeight w:val="413"/>
          <w:tblHeader/>
        </w:trPr>
        <w:tc>
          <w:tcPr>
            <w:tcW w:w="2548" w:type="dxa"/>
            <w:shd w:val="clear" w:color="auto" w:fill="0070C0"/>
          </w:tcPr>
          <w:p w:rsidR="007E149A" w:rsidRPr="00CC4C7D" w:rsidRDefault="007E149A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File</w:t>
            </w:r>
          </w:p>
        </w:tc>
        <w:tc>
          <w:tcPr>
            <w:tcW w:w="1705" w:type="dxa"/>
            <w:shd w:val="clear" w:color="auto" w:fill="0070C0"/>
          </w:tcPr>
          <w:p w:rsidR="007E149A" w:rsidRPr="00CC4C7D" w:rsidRDefault="007E149A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Sheet Name</w:t>
            </w:r>
          </w:p>
        </w:tc>
        <w:tc>
          <w:tcPr>
            <w:tcW w:w="1658" w:type="dxa"/>
            <w:shd w:val="clear" w:color="auto" w:fill="0070C0"/>
          </w:tcPr>
          <w:p w:rsidR="007E149A" w:rsidRPr="00CC4C7D" w:rsidRDefault="007E149A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Column Name</w:t>
            </w:r>
          </w:p>
        </w:tc>
        <w:tc>
          <w:tcPr>
            <w:tcW w:w="1319" w:type="dxa"/>
            <w:shd w:val="clear" w:color="auto" w:fill="0070C0"/>
          </w:tcPr>
          <w:p w:rsidR="007E149A" w:rsidRPr="00CC4C7D" w:rsidRDefault="007E149A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2120" w:type="dxa"/>
            <w:shd w:val="clear" w:color="auto" w:fill="0070C0"/>
          </w:tcPr>
          <w:p w:rsidR="007E149A" w:rsidRPr="00CC4C7D" w:rsidRDefault="007E149A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Description</w:t>
            </w:r>
          </w:p>
        </w:tc>
      </w:tr>
      <w:tr w:rsidR="007E149A" w:rsidTr="00446042">
        <w:tc>
          <w:tcPr>
            <w:tcW w:w="2548" w:type="dxa"/>
            <w:vMerge w:val="restart"/>
          </w:tcPr>
          <w:p w:rsidR="007E149A" w:rsidRDefault="00D0482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53C7">
              <w:rPr>
                <w:rFonts w:ascii="Calibri" w:hAnsi="Calibri" w:cs="Calibri"/>
                <w:color w:val="000000"/>
                <w:sz w:val="22"/>
                <w:szCs w:val="22"/>
              </w:rPr>
              <w:t>Airtel MW_Database_18062018</w:t>
            </w:r>
          </w:p>
        </w:tc>
        <w:tc>
          <w:tcPr>
            <w:tcW w:w="1705" w:type="dxa"/>
            <w:vMerge w:val="restart"/>
          </w:tcPr>
          <w:p w:rsidR="007E149A" w:rsidRDefault="00D0482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Cell Info</w:t>
            </w:r>
          </w:p>
        </w:tc>
        <w:tc>
          <w:tcPr>
            <w:tcW w:w="1658" w:type="dxa"/>
          </w:tcPr>
          <w:p w:rsidR="007E149A" w:rsidRDefault="00D0482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Site Id</w:t>
            </w:r>
          </w:p>
        </w:tc>
        <w:tc>
          <w:tcPr>
            <w:tcW w:w="1319" w:type="dxa"/>
          </w:tcPr>
          <w:p w:rsidR="007E149A" w:rsidRDefault="007E149A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20" w:type="dxa"/>
          </w:tcPr>
          <w:p w:rsidR="007E149A" w:rsidRDefault="000E53C7" w:rsidP="000E53C7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Unique Id of the site</w:t>
            </w:r>
          </w:p>
        </w:tc>
      </w:tr>
      <w:tr w:rsidR="007E149A" w:rsidTr="00446042">
        <w:tc>
          <w:tcPr>
            <w:tcW w:w="2548" w:type="dxa"/>
            <w:vMerge/>
          </w:tcPr>
          <w:p w:rsidR="007E149A" w:rsidRDefault="007E149A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Merge/>
          </w:tcPr>
          <w:p w:rsidR="007E149A" w:rsidRDefault="007E149A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</w:tcPr>
          <w:p w:rsidR="007E149A" w:rsidRDefault="00D0482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Cell id</w:t>
            </w:r>
          </w:p>
        </w:tc>
        <w:tc>
          <w:tcPr>
            <w:tcW w:w="1319" w:type="dxa"/>
          </w:tcPr>
          <w:p w:rsidR="007E149A" w:rsidRDefault="007E149A" w:rsidP="0009719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Numeric</w:t>
            </w:r>
          </w:p>
        </w:tc>
        <w:tc>
          <w:tcPr>
            <w:tcW w:w="2120" w:type="dxa"/>
          </w:tcPr>
          <w:p w:rsidR="007E149A" w:rsidRDefault="000E53C7" w:rsidP="0009719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Unique Id of the Cell</w:t>
            </w:r>
          </w:p>
        </w:tc>
      </w:tr>
      <w:tr w:rsidR="007E149A" w:rsidTr="00446042">
        <w:tc>
          <w:tcPr>
            <w:tcW w:w="2548" w:type="dxa"/>
            <w:vMerge/>
          </w:tcPr>
          <w:p w:rsidR="007E149A" w:rsidRDefault="007E149A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Merge/>
          </w:tcPr>
          <w:p w:rsidR="007E149A" w:rsidRDefault="007E149A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</w:tcPr>
          <w:p w:rsidR="007E149A" w:rsidRDefault="00D0482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Town</w:t>
            </w:r>
          </w:p>
        </w:tc>
        <w:tc>
          <w:tcPr>
            <w:tcW w:w="1319" w:type="dxa"/>
          </w:tcPr>
          <w:p w:rsidR="007E149A" w:rsidRDefault="000E53C7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20" w:type="dxa"/>
          </w:tcPr>
          <w:p w:rsidR="007E149A" w:rsidRDefault="000E53C7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the town</w:t>
            </w:r>
          </w:p>
        </w:tc>
      </w:tr>
      <w:tr w:rsidR="00446042" w:rsidTr="00446042">
        <w:tc>
          <w:tcPr>
            <w:tcW w:w="2548" w:type="dxa"/>
            <w:vMerge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Merge w:val="restart"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Coordinates Data</w:t>
            </w:r>
          </w:p>
        </w:tc>
        <w:tc>
          <w:tcPr>
            <w:tcW w:w="1658" w:type="dxa"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2G Site ID</w:t>
            </w:r>
          </w:p>
        </w:tc>
        <w:tc>
          <w:tcPr>
            <w:tcW w:w="1319" w:type="dxa"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20" w:type="dxa"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Unique Id of 2G site</w:t>
            </w:r>
          </w:p>
        </w:tc>
      </w:tr>
      <w:tr w:rsidR="00446042" w:rsidTr="00446042">
        <w:tc>
          <w:tcPr>
            <w:tcW w:w="2548" w:type="dxa"/>
            <w:vMerge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Merge/>
          </w:tcPr>
          <w:p w:rsidR="00446042" w:rsidRDefault="0044604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</w:tcPr>
          <w:p w:rsidR="00446042" w:rsidRDefault="005B73D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1319" w:type="dxa"/>
          </w:tcPr>
          <w:p w:rsidR="0044604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Latitude </w:t>
            </w:r>
          </w:p>
        </w:tc>
        <w:tc>
          <w:tcPr>
            <w:tcW w:w="2120" w:type="dxa"/>
          </w:tcPr>
          <w:p w:rsidR="00446042" w:rsidRDefault="005B73D2" w:rsidP="0044604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Latitude of 2G site Id</w:t>
            </w:r>
          </w:p>
        </w:tc>
      </w:tr>
      <w:tr w:rsidR="005B73D2" w:rsidTr="00446042">
        <w:tc>
          <w:tcPr>
            <w:tcW w:w="2548" w:type="dxa"/>
            <w:vMerge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Merge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</w:t>
            </w:r>
          </w:p>
        </w:tc>
        <w:tc>
          <w:tcPr>
            <w:tcW w:w="1319" w:type="dxa"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Longitude</w:t>
            </w:r>
          </w:p>
        </w:tc>
        <w:tc>
          <w:tcPr>
            <w:tcW w:w="2120" w:type="dxa"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Longitude of 2G site Id</w:t>
            </w:r>
          </w:p>
        </w:tc>
      </w:tr>
      <w:tr w:rsidR="005B73D2" w:rsidTr="00446042">
        <w:tc>
          <w:tcPr>
            <w:tcW w:w="2548" w:type="dxa"/>
            <w:vMerge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5" w:type="dxa"/>
            <w:vMerge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0482F">
              <w:rPr>
                <w:rFonts w:ascii="Calibri" w:hAnsi="Calibri" w:cs="Calibri"/>
                <w:color w:val="000000"/>
                <w:sz w:val="22"/>
                <w:szCs w:val="22"/>
              </w:rPr>
              <w:t>Site Name</w:t>
            </w:r>
          </w:p>
        </w:tc>
        <w:tc>
          <w:tcPr>
            <w:tcW w:w="1319" w:type="dxa"/>
          </w:tcPr>
          <w:p w:rsidR="005B73D2" w:rsidRDefault="005B73D2" w:rsidP="005B73D2">
            <w:pPr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20" w:type="dxa"/>
          </w:tcPr>
          <w:p w:rsidR="005B73D2" w:rsidRDefault="005B73D2" w:rsidP="005B73D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name</w:t>
            </w:r>
          </w:p>
        </w:tc>
      </w:tr>
    </w:tbl>
    <w:p w:rsidR="007E149A" w:rsidRDefault="007E149A" w:rsidP="007E149A">
      <w:pPr>
        <w:rPr>
          <w:rFonts w:cstheme="minorHAnsi"/>
          <w:sz w:val="22"/>
        </w:rPr>
      </w:pPr>
    </w:p>
    <w:p w:rsidR="007E149A" w:rsidRPr="003D13A0" w:rsidRDefault="007E149A" w:rsidP="007E149A">
      <w:pPr>
        <w:pStyle w:val="Heading2"/>
        <w:numPr>
          <w:ilvl w:val="1"/>
          <w:numId w:val="3"/>
        </w:numPr>
      </w:pPr>
      <w:bookmarkStart w:id="17" w:name="_Toc524723876"/>
      <w:r>
        <w:t>Key Considerations</w:t>
      </w:r>
      <w:bookmarkEnd w:id="17"/>
    </w:p>
    <w:p w:rsidR="007E149A" w:rsidRDefault="007E149A" w:rsidP="007E149A">
      <w:pPr>
        <w:rPr>
          <w:rFonts w:cstheme="minorHAnsi"/>
          <w:sz w:val="22"/>
        </w:rPr>
      </w:pPr>
    </w:p>
    <w:p w:rsidR="007E149A" w:rsidRDefault="007E149A" w:rsidP="007E149A">
      <w:pPr>
        <w:rPr>
          <w:rFonts w:cstheme="minorHAnsi"/>
          <w:sz w:val="22"/>
        </w:rPr>
      </w:pPr>
      <w:r>
        <w:rPr>
          <w:rFonts w:cstheme="minorHAnsi"/>
          <w:sz w:val="22"/>
        </w:rPr>
        <w:t>We have</w:t>
      </w:r>
      <w:r w:rsidR="006F15E5">
        <w:rPr>
          <w:rFonts w:cstheme="minorHAnsi"/>
          <w:sz w:val="22"/>
        </w:rPr>
        <w:t xml:space="preserve"> Cell Tower information with longitude and latitude shared</w:t>
      </w:r>
      <w:r>
        <w:rPr>
          <w:rFonts w:cstheme="minorHAnsi"/>
          <w:sz w:val="22"/>
        </w:rPr>
        <w:t>.</w:t>
      </w:r>
    </w:p>
    <w:p w:rsidR="0009719F" w:rsidRDefault="0009719F" w:rsidP="007E149A">
      <w:pPr>
        <w:rPr>
          <w:rFonts w:cstheme="minorHAnsi"/>
          <w:sz w:val="22"/>
        </w:rPr>
      </w:pPr>
    </w:p>
    <w:p w:rsidR="0009719F" w:rsidRDefault="0009719F" w:rsidP="007E149A">
      <w:pPr>
        <w:rPr>
          <w:rFonts w:cstheme="minorHAnsi"/>
          <w:sz w:val="22"/>
        </w:rPr>
      </w:pPr>
    </w:p>
    <w:p w:rsidR="001D3981" w:rsidRDefault="001D3981" w:rsidP="007E149A">
      <w:pPr>
        <w:rPr>
          <w:rFonts w:cstheme="minorHAnsi"/>
          <w:sz w:val="22"/>
        </w:rPr>
      </w:pPr>
    </w:p>
    <w:p w:rsidR="007E149A" w:rsidRDefault="007E149A" w:rsidP="007E149A">
      <w:pPr>
        <w:pStyle w:val="Heading1"/>
        <w:numPr>
          <w:ilvl w:val="0"/>
          <w:numId w:val="0"/>
        </w:numPr>
        <w:ind w:left="720"/>
      </w:pPr>
    </w:p>
    <w:p w:rsidR="0009719F" w:rsidRPr="00DC6F8B" w:rsidRDefault="0009719F" w:rsidP="0009719F">
      <w:pPr>
        <w:pStyle w:val="Heading1"/>
        <w:numPr>
          <w:ilvl w:val="0"/>
          <w:numId w:val="1"/>
        </w:numPr>
      </w:pPr>
      <w:bookmarkStart w:id="18" w:name="_Toc524723877"/>
      <w:r>
        <w:t xml:space="preserve">Data – </w:t>
      </w:r>
      <w:r w:rsidRPr="0009719F">
        <w:t>Geography_Master</w:t>
      </w:r>
      <w:bookmarkEnd w:id="18"/>
    </w:p>
    <w:p w:rsidR="0009719F" w:rsidRPr="00DC6F8B" w:rsidRDefault="0009719F" w:rsidP="0009719F"/>
    <w:p w:rsidR="0009719F" w:rsidRPr="003D13A0" w:rsidRDefault="0009719F" w:rsidP="0009719F">
      <w:pPr>
        <w:pStyle w:val="Heading2"/>
        <w:numPr>
          <w:ilvl w:val="1"/>
          <w:numId w:val="3"/>
        </w:numPr>
      </w:pPr>
      <w:bookmarkStart w:id="19" w:name="_Toc524723878"/>
      <w:r>
        <w:t>About the data</w:t>
      </w:r>
      <w:bookmarkEnd w:id="19"/>
    </w:p>
    <w:p w:rsidR="0009719F" w:rsidRPr="00887D49" w:rsidRDefault="0009719F" w:rsidP="0009719F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data can be used to </w:t>
      </w:r>
      <w:r w:rsidR="00915B74">
        <w:rPr>
          <w:rFonts w:cstheme="minorHAnsi"/>
          <w:sz w:val="22"/>
        </w:rPr>
        <w:t xml:space="preserve">provide details of Cell Id, Lac Id as per </w:t>
      </w:r>
      <w:r w:rsidR="00915B74" w:rsidRPr="00915B74">
        <w:rPr>
          <w:rFonts w:cstheme="minorHAnsi"/>
          <w:sz w:val="22"/>
        </w:rPr>
        <w:t xml:space="preserve">Local government accountability </w:t>
      </w:r>
      <w:r w:rsidR="00915B74">
        <w:rPr>
          <w:rFonts w:cstheme="minorHAnsi"/>
          <w:sz w:val="22"/>
        </w:rPr>
        <w:t>(LGA) for all states of Malawi.</w:t>
      </w:r>
    </w:p>
    <w:p w:rsidR="0009719F" w:rsidRDefault="0009719F" w:rsidP="0009719F">
      <w:pPr>
        <w:rPr>
          <w:rFonts w:cstheme="minorHAnsi"/>
          <w:sz w:val="22"/>
        </w:rPr>
      </w:pPr>
    </w:p>
    <w:p w:rsidR="0009719F" w:rsidRDefault="0009719F" w:rsidP="0009719F">
      <w:pPr>
        <w:rPr>
          <w:rFonts w:cstheme="minorHAnsi"/>
          <w:sz w:val="22"/>
        </w:rPr>
      </w:pPr>
    </w:p>
    <w:p w:rsidR="0009719F" w:rsidRDefault="0009719F" w:rsidP="0009719F">
      <w:pPr>
        <w:pStyle w:val="Heading2"/>
        <w:numPr>
          <w:ilvl w:val="1"/>
          <w:numId w:val="3"/>
        </w:numPr>
      </w:pPr>
      <w:bookmarkStart w:id="20" w:name="_Toc524723879"/>
      <w:r>
        <w:t>Schema</w:t>
      </w:r>
      <w:bookmarkEnd w:id="20"/>
    </w:p>
    <w:p w:rsidR="0009719F" w:rsidRPr="00ED0B55" w:rsidRDefault="0009719F" w:rsidP="0009719F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46"/>
        <w:gridCol w:w="2235"/>
        <w:gridCol w:w="1370"/>
        <w:gridCol w:w="3894"/>
      </w:tblGrid>
      <w:tr w:rsidR="0009719F" w:rsidTr="00595FAE">
        <w:trPr>
          <w:trHeight w:val="413"/>
          <w:tblHeader/>
        </w:trPr>
        <w:tc>
          <w:tcPr>
            <w:tcW w:w="1946" w:type="dxa"/>
            <w:shd w:val="clear" w:color="auto" w:fill="0070C0"/>
          </w:tcPr>
          <w:p w:rsidR="0009719F" w:rsidRPr="00CC4C7D" w:rsidRDefault="0009719F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File</w:t>
            </w:r>
          </w:p>
        </w:tc>
        <w:tc>
          <w:tcPr>
            <w:tcW w:w="2235" w:type="dxa"/>
            <w:shd w:val="clear" w:color="auto" w:fill="0070C0"/>
          </w:tcPr>
          <w:p w:rsidR="0009719F" w:rsidRPr="00CC4C7D" w:rsidRDefault="0009719F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Column Name</w:t>
            </w:r>
          </w:p>
        </w:tc>
        <w:tc>
          <w:tcPr>
            <w:tcW w:w="1370" w:type="dxa"/>
            <w:shd w:val="clear" w:color="auto" w:fill="0070C0"/>
          </w:tcPr>
          <w:p w:rsidR="0009719F" w:rsidRPr="00CC4C7D" w:rsidRDefault="0009719F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Data Type</w:t>
            </w:r>
          </w:p>
        </w:tc>
        <w:tc>
          <w:tcPr>
            <w:tcW w:w="3894" w:type="dxa"/>
            <w:shd w:val="clear" w:color="auto" w:fill="0070C0"/>
          </w:tcPr>
          <w:p w:rsidR="0009719F" w:rsidRPr="00CC4C7D" w:rsidRDefault="0009719F" w:rsidP="0009719F">
            <w:pPr>
              <w:jc w:val="left"/>
              <w:rPr>
                <w:b/>
                <w:color w:val="FFFFFF" w:themeColor="background1"/>
              </w:rPr>
            </w:pPr>
            <w:r w:rsidRPr="00CC4C7D">
              <w:rPr>
                <w:b/>
                <w:color w:val="FFFFFF" w:themeColor="background1"/>
              </w:rPr>
              <w:t>Description</w:t>
            </w:r>
          </w:p>
        </w:tc>
      </w:tr>
      <w:tr w:rsidR="0009719F" w:rsidTr="00595FAE">
        <w:tc>
          <w:tcPr>
            <w:tcW w:w="1946" w:type="dxa"/>
            <w:vMerge w:val="restart"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Geography_Master</w:t>
            </w:r>
          </w:p>
        </w:tc>
        <w:tc>
          <w:tcPr>
            <w:tcW w:w="2235" w:type="dxa"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COUNTRY_NAME</w:t>
            </w:r>
          </w:p>
        </w:tc>
        <w:tc>
          <w:tcPr>
            <w:tcW w:w="1370" w:type="dxa"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09719F" w:rsidRDefault="00D269D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name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REGION_DESCRIPTION</w:t>
            </w:r>
          </w:p>
        </w:tc>
        <w:tc>
          <w:tcPr>
            <w:tcW w:w="1370" w:type="dxa"/>
          </w:tcPr>
          <w:p w:rsidR="00595FAE" w:rsidRDefault="00595FAE" w:rsidP="00595FAE">
            <w:r w:rsidRPr="001D7CBB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D269DE" w:rsidP="00D269D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Region descriptions 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ZONE_CODE</w:t>
            </w:r>
          </w:p>
        </w:tc>
        <w:tc>
          <w:tcPr>
            <w:tcW w:w="1370" w:type="dxa"/>
          </w:tcPr>
          <w:p w:rsidR="00595FAE" w:rsidRDefault="00595FAE" w:rsidP="00595FAE">
            <w:r w:rsidRPr="001D7CBB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D269D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Zone code of the region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STATE_CODE</w:t>
            </w:r>
          </w:p>
        </w:tc>
        <w:tc>
          <w:tcPr>
            <w:tcW w:w="1370" w:type="dxa"/>
          </w:tcPr>
          <w:p w:rsidR="00595FAE" w:rsidRDefault="00595FAE" w:rsidP="00595FAE">
            <w:r w:rsidRPr="001D7CBB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D269D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 code of Malawi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STATE_DESCRIPTION</w:t>
            </w:r>
          </w:p>
        </w:tc>
        <w:tc>
          <w:tcPr>
            <w:tcW w:w="1370" w:type="dxa"/>
          </w:tcPr>
          <w:p w:rsidR="00595FAE" w:rsidRDefault="00595FAE" w:rsidP="00595FAE">
            <w:r w:rsidRPr="001D7CBB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D269D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 name of Malawi</w:t>
            </w:r>
          </w:p>
        </w:tc>
      </w:tr>
      <w:tr w:rsidR="0009719F" w:rsidTr="00595FAE">
        <w:tc>
          <w:tcPr>
            <w:tcW w:w="1946" w:type="dxa"/>
            <w:vMerge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09719F" w:rsidRDefault="0009719F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LGA_ID</w:t>
            </w: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1370" w:type="dxa"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94" w:type="dxa"/>
          </w:tcPr>
          <w:p w:rsidR="0009719F" w:rsidRDefault="00372AA9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AA9">
              <w:rPr>
                <w:rFonts w:ascii="Calibri" w:hAnsi="Calibri" w:cs="Calibri"/>
                <w:color w:val="000000"/>
                <w:sz w:val="22"/>
                <w:szCs w:val="22"/>
              </w:rPr>
              <w:t>Local government accountability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Pr="0009719F" w:rsidRDefault="00595FA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LGA_CODE</w:t>
            </w:r>
          </w:p>
        </w:tc>
        <w:tc>
          <w:tcPr>
            <w:tcW w:w="1370" w:type="dxa"/>
          </w:tcPr>
          <w:p w:rsidR="00595FAE" w:rsidRDefault="00595FA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372AA9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AA9">
              <w:rPr>
                <w:rFonts w:ascii="Calibri" w:hAnsi="Calibri" w:cs="Calibri"/>
                <w:color w:val="000000"/>
                <w:sz w:val="22"/>
                <w:szCs w:val="22"/>
              </w:rPr>
              <w:t>Local government accountability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code</w:t>
            </w:r>
          </w:p>
        </w:tc>
      </w:tr>
      <w:tr w:rsidR="0009719F" w:rsidTr="00595FAE">
        <w:tc>
          <w:tcPr>
            <w:tcW w:w="1946" w:type="dxa"/>
            <w:vMerge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LGA_DESCRIPTION</w:t>
            </w:r>
          </w:p>
        </w:tc>
        <w:tc>
          <w:tcPr>
            <w:tcW w:w="1370" w:type="dxa"/>
          </w:tcPr>
          <w:p w:rsidR="0009719F" w:rsidRDefault="00595FA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09719F" w:rsidRDefault="00372AA9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AA9">
              <w:rPr>
                <w:rFonts w:ascii="Calibri" w:hAnsi="Calibri" w:cs="Calibri"/>
                <w:color w:val="000000"/>
                <w:sz w:val="22"/>
                <w:szCs w:val="22"/>
              </w:rPr>
              <w:t>Local government accountability</w:t>
            </w:r>
          </w:p>
        </w:tc>
      </w:tr>
      <w:tr w:rsidR="0009719F" w:rsidTr="00595FAE">
        <w:tc>
          <w:tcPr>
            <w:tcW w:w="1946" w:type="dxa"/>
            <w:vMerge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09719F" w:rsidRP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SITE_CODE</w:t>
            </w:r>
          </w:p>
        </w:tc>
        <w:tc>
          <w:tcPr>
            <w:tcW w:w="1370" w:type="dxa"/>
          </w:tcPr>
          <w:p w:rsidR="0009719F" w:rsidRDefault="00595FA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09719F" w:rsidRDefault="00D269D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Site code of </w:t>
            </w:r>
            <w:r w:rsidR="001469CF">
              <w:rPr>
                <w:rFonts w:ascii="Calibri" w:hAnsi="Calibri" w:cs="Calibri"/>
                <w:color w:val="000000"/>
                <w:sz w:val="22"/>
                <w:szCs w:val="22"/>
              </w:rPr>
              <w:t>LGA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SITE_NAME</w:t>
            </w:r>
          </w:p>
        </w:tc>
        <w:tc>
          <w:tcPr>
            <w:tcW w:w="1370" w:type="dxa"/>
          </w:tcPr>
          <w:p w:rsidR="00595FAE" w:rsidRDefault="00595FAE" w:rsidP="00595FAE">
            <w:r w:rsidRPr="00FE0707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1469CF" w:rsidP="00595FA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name of LGA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SITE_DESCRIPTION</w:t>
            </w:r>
          </w:p>
        </w:tc>
        <w:tc>
          <w:tcPr>
            <w:tcW w:w="1370" w:type="dxa"/>
          </w:tcPr>
          <w:p w:rsidR="00595FAE" w:rsidRDefault="00595FAE" w:rsidP="00595FAE">
            <w:r w:rsidRPr="00FE0707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1469CF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name of LGA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CELL_CODE</w:t>
            </w:r>
          </w:p>
        </w:tc>
        <w:tc>
          <w:tcPr>
            <w:tcW w:w="1370" w:type="dxa"/>
          </w:tcPr>
          <w:p w:rsidR="00595FAE" w:rsidRDefault="00595FAE" w:rsidP="00595FAE">
            <w:r w:rsidRPr="00FE0707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1469CF" w:rsidP="001469C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 code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CELL_NAME</w:t>
            </w:r>
          </w:p>
        </w:tc>
        <w:tc>
          <w:tcPr>
            <w:tcW w:w="1370" w:type="dxa"/>
          </w:tcPr>
          <w:p w:rsidR="00595FAE" w:rsidRDefault="00595FAE" w:rsidP="00595FAE">
            <w:r w:rsidRPr="00FE0707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1469CF" w:rsidP="001469C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 name</w:t>
            </w:r>
          </w:p>
        </w:tc>
      </w:tr>
      <w:tr w:rsidR="00595FAE" w:rsidTr="00595FAE">
        <w:tc>
          <w:tcPr>
            <w:tcW w:w="1946" w:type="dxa"/>
            <w:vMerge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595FAE" w:rsidRDefault="00595FAE" w:rsidP="00595FAE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CELL_DESCRIPTION</w:t>
            </w:r>
          </w:p>
        </w:tc>
        <w:tc>
          <w:tcPr>
            <w:tcW w:w="1370" w:type="dxa"/>
          </w:tcPr>
          <w:p w:rsidR="00595FAE" w:rsidRDefault="00595FAE" w:rsidP="00595FAE">
            <w:r w:rsidRPr="00FE0707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894" w:type="dxa"/>
          </w:tcPr>
          <w:p w:rsidR="00595FAE" w:rsidRDefault="001469CF" w:rsidP="00595FAE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Cell description</w:t>
            </w:r>
          </w:p>
        </w:tc>
      </w:tr>
      <w:tr w:rsidR="0009719F" w:rsidTr="00595FAE">
        <w:tc>
          <w:tcPr>
            <w:tcW w:w="1946" w:type="dxa"/>
            <w:vMerge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09719F" w:rsidRP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LAC_ID</w:t>
            </w:r>
          </w:p>
        </w:tc>
        <w:tc>
          <w:tcPr>
            <w:tcW w:w="1370" w:type="dxa"/>
          </w:tcPr>
          <w:p w:rsidR="0009719F" w:rsidRPr="00D75B9A" w:rsidRDefault="00595FAE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94" w:type="dxa"/>
          </w:tcPr>
          <w:p w:rsidR="0009719F" w:rsidRDefault="00445A96" w:rsidP="0009719F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445A96">
              <w:rPr>
                <w:rFonts w:ascii="Calibri" w:hAnsi="Calibri" w:cs="Calibri"/>
                <w:sz w:val="22"/>
                <w:szCs w:val="22"/>
              </w:rPr>
              <w:t>Location Area Code</w:t>
            </w:r>
          </w:p>
        </w:tc>
      </w:tr>
      <w:tr w:rsidR="0009719F" w:rsidTr="00595FAE">
        <w:tc>
          <w:tcPr>
            <w:tcW w:w="1946" w:type="dxa"/>
            <w:vMerge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5" w:type="dxa"/>
          </w:tcPr>
          <w:p w:rsidR="0009719F" w:rsidRDefault="0009719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719F">
              <w:rPr>
                <w:rFonts w:ascii="Calibri" w:hAnsi="Calibri" w:cs="Calibri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1370" w:type="dxa"/>
          </w:tcPr>
          <w:p w:rsidR="0009719F" w:rsidRDefault="0009719F" w:rsidP="0009719F">
            <w:pPr>
              <w:jc w:val="left"/>
            </w:pPr>
            <w:r w:rsidRPr="00D75B9A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3894" w:type="dxa"/>
          </w:tcPr>
          <w:p w:rsidR="0009719F" w:rsidRDefault="001469CF" w:rsidP="0009719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Cell Id details</w:t>
            </w:r>
          </w:p>
        </w:tc>
      </w:tr>
    </w:tbl>
    <w:p w:rsidR="0009719F" w:rsidRDefault="0009719F" w:rsidP="0009719F">
      <w:pPr>
        <w:rPr>
          <w:rFonts w:cstheme="minorHAnsi"/>
          <w:sz w:val="22"/>
        </w:rPr>
      </w:pPr>
    </w:p>
    <w:p w:rsidR="0009719F" w:rsidRPr="003D13A0" w:rsidRDefault="0009719F" w:rsidP="0009719F">
      <w:pPr>
        <w:pStyle w:val="Heading2"/>
        <w:numPr>
          <w:ilvl w:val="1"/>
          <w:numId w:val="3"/>
        </w:numPr>
      </w:pPr>
      <w:bookmarkStart w:id="21" w:name="_Toc524723880"/>
      <w:r>
        <w:t>Key Considerations</w:t>
      </w:r>
      <w:bookmarkEnd w:id="21"/>
    </w:p>
    <w:p w:rsidR="0009719F" w:rsidRDefault="00AB41FB" w:rsidP="0009719F">
      <w:pPr>
        <w:rPr>
          <w:rFonts w:cstheme="minorHAnsi"/>
          <w:sz w:val="22"/>
        </w:rPr>
      </w:pPr>
      <w:r>
        <w:rPr>
          <w:rFonts w:cstheme="minorHAnsi"/>
          <w:sz w:val="22"/>
        </w:rPr>
        <w:t>None</w:t>
      </w:r>
      <w:r w:rsidR="0009719F">
        <w:rPr>
          <w:rFonts w:cstheme="minorHAnsi"/>
          <w:sz w:val="22"/>
        </w:rPr>
        <w:t>.</w:t>
      </w:r>
    </w:p>
    <w:p w:rsidR="0009719F" w:rsidRDefault="0009719F" w:rsidP="0009719F">
      <w:pPr>
        <w:rPr>
          <w:rFonts w:cstheme="minorHAnsi"/>
          <w:sz w:val="22"/>
        </w:rPr>
      </w:pPr>
    </w:p>
    <w:p w:rsidR="007E149A" w:rsidRDefault="007E149A" w:rsidP="007E149A"/>
    <w:p w:rsidR="0009719F" w:rsidRDefault="0009719F" w:rsidP="007E149A"/>
    <w:p w:rsidR="007E149A" w:rsidRPr="007E149A" w:rsidRDefault="007E149A" w:rsidP="007E149A"/>
    <w:p w:rsidR="004B496E" w:rsidRPr="00DC6F8B" w:rsidRDefault="004B496E" w:rsidP="009D1070">
      <w:pPr>
        <w:pStyle w:val="Heading1"/>
        <w:numPr>
          <w:ilvl w:val="0"/>
          <w:numId w:val="1"/>
        </w:numPr>
      </w:pPr>
      <w:bookmarkStart w:id="22" w:name="_Toc524723881"/>
      <w:r>
        <w:t xml:space="preserve">Data – </w:t>
      </w:r>
      <w:r w:rsidR="009D1070" w:rsidRPr="009D1070">
        <w:t>Health Post Catchment Population Data</w:t>
      </w:r>
      <w:bookmarkEnd w:id="22"/>
      <w:r w:rsidRPr="004B496E">
        <w:t xml:space="preserve"> </w:t>
      </w:r>
    </w:p>
    <w:p w:rsidR="004B496E" w:rsidRPr="00DC6F8B" w:rsidRDefault="004B496E" w:rsidP="004B496E"/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23" w:name="_Toc524723882"/>
      <w:r>
        <w:t>About the data</w:t>
      </w:r>
      <w:bookmarkEnd w:id="23"/>
    </w:p>
    <w:p w:rsidR="0000482B" w:rsidRPr="00887D49" w:rsidRDefault="00F04E2E" w:rsidP="0000482B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data provides </w:t>
      </w:r>
      <w:r w:rsidR="00857055">
        <w:rPr>
          <w:rFonts w:cstheme="minorHAnsi"/>
          <w:sz w:val="22"/>
        </w:rPr>
        <w:t>master list of health facility with the catchment population.</w:t>
      </w:r>
      <w:r w:rsidR="0000482B">
        <w:rPr>
          <w:rFonts w:cstheme="minorHAnsi"/>
          <w:sz w:val="22"/>
        </w:rPr>
        <w:t xml:space="preserve"> Catchment population is available for facility type, dispensary, health center, health post and hospital.</w:t>
      </w:r>
    </w:p>
    <w:p w:rsidR="004B496E" w:rsidRDefault="004B496E" w:rsidP="004B496E">
      <w:pPr>
        <w:rPr>
          <w:rFonts w:cstheme="minorHAnsi"/>
          <w:sz w:val="22"/>
        </w:rPr>
      </w:pP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24" w:name="_Toc524723883"/>
      <w:r>
        <w:t>Schema</w:t>
      </w:r>
      <w:bookmarkEnd w:id="24"/>
    </w:p>
    <w:p w:rsidR="004B496E" w:rsidRDefault="004B496E" w:rsidP="004B496E">
      <w:pPr>
        <w:rPr>
          <w:rFonts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010"/>
        <w:gridCol w:w="1225"/>
        <w:gridCol w:w="3033"/>
        <w:gridCol w:w="1227"/>
      </w:tblGrid>
      <w:tr w:rsidR="00F96E25" w:rsidTr="00BB0833">
        <w:trPr>
          <w:trHeight w:val="440"/>
        </w:trPr>
        <w:tc>
          <w:tcPr>
            <w:tcW w:w="1855" w:type="dxa"/>
            <w:shd w:val="clear" w:color="auto" w:fill="0070C0"/>
          </w:tcPr>
          <w:p w:rsidR="00F96E25" w:rsidRPr="007D05E7" w:rsidRDefault="00F96E25" w:rsidP="00D268C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7D05E7">
              <w:rPr>
                <w:rFonts w:ascii="Calibri" w:hAnsi="Calibri" w:cs="Calibri"/>
                <w:b/>
                <w:bCs/>
                <w:color w:val="FFFFFF"/>
                <w:szCs w:val="28"/>
              </w:rPr>
              <w:t>File Name</w:t>
            </w:r>
          </w:p>
        </w:tc>
        <w:tc>
          <w:tcPr>
            <w:tcW w:w="2010" w:type="dxa"/>
            <w:shd w:val="clear" w:color="auto" w:fill="0070C0"/>
          </w:tcPr>
          <w:p w:rsidR="00F96E25" w:rsidRPr="007D05E7" w:rsidRDefault="00F96E25" w:rsidP="00CC4C7D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7D05E7">
              <w:rPr>
                <w:rFonts w:ascii="Calibri" w:hAnsi="Calibri" w:cs="Calibri"/>
                <w:b/>
                <w:bCs/>
                <w:color w:val="FFFFFF"/>
                <w:szCs w:val="28"/>
              </w:rPr>
              <w:t>Column</w:t>
            </w:r>
            <w:r w:rsidR="00CC4C7D" w:rsidRPr="007D05E7">
              <w:rPr>
                <w:rFonts w:ascii="Calibri" w:hAnsi="Calibri" w:cs="Calibri"/>
                <w:b/>
                <w:bCs/>
                <w:color w:val="FFFFFF"/>
                <w:szCs w:val="28"/>
              </w:rPr>
              <w:t xml:space="preserve"> Name</w:t>
            </w:r>
          </w:p>
        </w:tc>
        <w:tc>
          <w:tcPr>
            <w:tcW w:w="1225" w:type="dxa"/>
            <w:shd w:val="clear" w:color="auto" w:fill="0070C0"/>
          </w:tcPr>
          <w:p w:rsidR="00F96E25" w:rsidRPr="007D05E7" w:rsidRDefault="00F96E25" w:rsidP="00D268C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7D05E7">
              <w:rPr>
                <w:rFonts w:ascii="Calibri" w:hAnsi="Calibri" w:cs="Calibri"/>
                <w:b/>
                <w:bCs/>
                <w:color w:val="FFFFFF"/>
                <w:szCs w:val="28"/>
              </w:rPr>
              <w:t>Data Type</w:t>
            </w:r>
          </w:p>
        </w:tc>
        <w:tc>
          <w:tcPr>
            <w:tcW w:w="3033" w:type="dxa"/>
            <w:shd w:val="clear" w:color="auto" w:fill="0070C0"/>
          </w:tcPr>
          <w:p w:rsidR="00F96E25" w:rsidRPr="007D05E7" w:rsidRDefault="00F96E25" w:rsidP="00D268C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7D05E7">
              <w:rPr>
                <w:rFonts w:ascii="Calibri" w:hAnsi="Calibri" w:cs="Calibri"/>
                <w:b/>
                <w:bCs/>
                <w:color w:val="FFFFFF"/>
                <w:szCs w:val="28"/>
              </w:rPr>
              <w:t>Description</w:t>
            </w:r>
          </w:p>
        </w:tc>
        <w:tc>
          <w:tcPr>
            <w:tcW w:w="1227" w:type="dxa"/>
            <w:shd w:val="clear" w:color="auto" w:fill="0070C0"/>
          </w:tcPr>
          <w:p w:rsidR="00F96E25" w:rsidRPr="007D05E7" w:rsidRDefault="00F96E25" w:rsidP="00D268C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7D05E7">
              <w:rPr>
                <w:rFonts w:ascii="Calibri" w:hAnsi="Calibri" w:cs="Calibri"/>
                <w:b/>
                <w:bCs/>
                <w:color w:val="FFFFFF"/>
                <w:szCs w:val="28"/>
              </w:rPr>
              <w:t>Remarks</w:t>
            </w:r>
          </w:p>
        </w:tc>
      </w:tr>
      <w:tr w:rsidR="00F96E25" w:rsidTr="00BB0833">
        <w:tc>
          <w:tcPr>
            <w:tcW w:w="1855" w:type="dxa"/>
            <w:vMerge w:val="restart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Master List Free Service Health Facilities in Malawi 20 July 2018</w:t>
            </w:r>
          </w:p>
        </w:tc>
        <w:tc>
          <w:tcPr>
            <w:tcW w:w="2010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Facility Name</w:t>
            </w:r>
          </w:p>
        </w:tc>
        <w:tc>
          <w:tcPr>
            <w:tcW w:w="1225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Facility Name</w:t>
            </w:r>
          </w:p>
        </w:tc>
        <w:tc>
          <w:tcPr>
            <w:tcW w:w="1227" w:type="dxa"/>
          </w:tcPr>
          <w:p w:rsidR="00F96E25" w:rsidRP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6E25" w:rsidTr="00BB0833">
        <w:tc>
          <w:tcPr>
            <w:tcW w:w="1855" w:type="dxa"/>
            <w:vMerge/>
          </w:tcPr>
          <w:p w:rsidR="00F96E25" w:rsidRDefault="00F96E25" w:rsidP="00D268C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Village</w:t>
            </w:r>
          </w:p>
        </w:tc>
        <w:tc>
          <w:tcPr>
            <w:tcW w:w="1225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Village name</w:t>
            </w:r>
          </w:p>
        </w:tc>
        <w:tc>
          <w:tcPr>
            <w:tcW w:w="1227" w:type="dxa"/>
          </w:tcPr>
          <w:p w:rsidR="00F96E25" w:rsidRP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6E25" w:rsidTr="00BB0833">
        <w:tc>
          <w:tcPr>
            <w:tcW w:w="1855" w:type="dxa"/>
            <w:vMerge/>
          </w:tcPr>
          <w:p w:rsidR="00F96E25" w:rsidRDefault="00F96E25" w:rsidP="00D268C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GVH</w:t>
            </w:r>
          </w:p>
        </w:tc>
        <w:tc>
          <w:tcPr>
            <w:tcW w:w="1225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6E25">
              <w:rPr>
                <w:rFonts w:ascii="Calibri" w:hAnsi="Calibri" w:cs="Calibri"/>
                <w:color w:val="000000"/>
                <w:sz w:val="22"/>
                <w:szCs w:val="22"/>
              </w:rPr>
              <w:t>Group village head</w:t>
            </w:r>
          </w:p>
        </w:tc>
        <w:tc>
          <w:tcPr>
            <w:tcW w:w="1227" w:type="dxa"/>
          </w:tcPr>
          <w:p w:rsidR="00F96E25" w:rsidRP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6E25" w:rsidTr="00BB0833">
        <w:tc>
          <w:tcPr>
            <w:tcW w:w="1855" w:type="dxa"/>
            <w:vMerge/>
          </w:tcPr>
          <w:p w:rsidR="00F96E25" w:rsidRDefault="00F96E25" w:rsidP="00D268C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</w:t>
            </w:r>
          </w:p>
        </w:tc>
        <w:tc>
          <w:tcPr>
            <w:tcW w:w="1225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96E2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Traditional authorities </w:t>
            </w:r>
          </w:p>
        </w:tc>
        <w:tc>
          <w:tcPr>
            <w:tcW w:w="1227" w:type="dxa"/>
          </w:tcPr>
          <w:p w:rsidR="00F96E25" w:rsidRP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6E25" w:rsidTr="00BB0833">
        <w:tc>
          <w:tcPr>
            <w:tcW w:w="1855" w:type="dxa"/>
            <w:vMerge/>
          </w:tcPr>
          <w:p w:rsidR="00F96E25" w:rsidRDefault="00F96E25" w:rsidP="00D268C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1225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  <w:tc>
          <w:tcPr>
            <w:tcW w:w="1227" w:type="dxa"/>
          </w:tcPr>
          <w:p w:rsidR="00F96E25" w:rsidRP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96E25" w:rsidTr="00BB0833">
        <w:tc>
          <w:tcPr>
            <w:tcW w:w="1855" w:type="dxa"/>
            <w:vMerge/>
          </w:tcPr>
          <w:p w:rsidR="00F96E25" w:rsidRDefault="00F96E25" w:rsidP="00D268C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225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3033" w:type="dxa"/>
          </w:tcPr>
          <w:p w:rsid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Region name</w:t>
            </w:r>
          </w:p>
        </w:tc>
        <w:tc>
          <w:tcPr>
            <w:tcW w:w="1227" w:type="dxa"/>
          </w:tcPr>
          <w:p w:rsidR="00F96E25" w:rsidRPr="00F96E25" w:rsidRDefault="00F96E25" w:rsidP="00D268C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Eastings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  <w:shd w:val="clear" w:color="auto" w:fill="auto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Eastings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Northings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  <w:shd w:val="clear" w:color="auto" w:fill="auto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Northings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3033" w:type="dxa"/>
            <w:shd w:val="clear" w:color="auto" w:fill="auto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Facility Type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 of facility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Controlling Agency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controlling agency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Text 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person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 number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25" w:type="dxa"/>
          </w:tcPr>
          <w:p w:rsidR="00857055" w:rsidRDefault="0055052F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 address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cluster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Functional status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Facility Code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Facility code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 Catchment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Catchment population for 2018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 Catchment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</w:pPr>
            <w:r w:rsidRPr="009444D6">
              <w:rPr>
                <w:rFonts w:ascii="Calibri" w:hAnsi="Calibri" w:cs="Calibri"/>
                <w:color w:val="000000"/>
                <w:sz w:val="22"/>
                <w:szCs w:val="22"/>
              </w:rPr>
              <w:t>Catchment population for 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 Catchment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</w:pPr>
            <w:r w:rsidRPr="009444D6">
              <w:rPr>
                <w:rFonts w:ascii="Calibri" w:hAnsi="Calibri" w:cs="Calibri"/>
                <w:color w:val="000000"/>
                <w:sz w:val="22"/>
                <w:szCs w:val="22"/>
              </w:rPr>
              <w:t>Catchment population for 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7055" w:rsidTr="00BB0833">
        <w:tc>
          <w:tcPr>
            <w:tcW w:w="1855" w:type="dxa"/>
            <w:vMerge/>
          </w:tcPr>
          <w:p w:rsidR="00857055" w:rsidRDefault="00857055" w:rsidP="008570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 Catchment</w:t>
            </w:r>
          </w:p>
        </w:tc>
        <w:tc>
          <w:tcPr>
            <w:tcW w:w="1225" w:type="dxa"/>
          </w:tcPr>
          <w:p w:rsidR="0085705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033" w:type="dxa"/>
          </w:tcPr>
          <w:p w:rsidR="00857055" w:rsidRDefault="00857055" w:rsidP="00857055">
            <w:pPr>
              <w:jc w:val="left"/>
            </w:pPr>
            <w:r w:rsidRPr="009444D6">
              <w:rPr>
                <w:rFonts w:ascii="Calibri" w:hAnsi="Calibri" w:cs="Calibri"/>
                <w:color w:val="000000"/>
                <w:sz w:val="22"/>
                <w:szCs w:val="22"/>
              </w:rPr>
              <w:t>Catchment population for 201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7" w:type="dxa"/>
          </w:tcPr>
          <w:p w:rsidR="00857055" w:rsidRPr="00F96E25" w:rsidRDefault="00857055" w:rsidP="0085705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96E25" w:rsidRDefault="00F96E25" w:rsidP="004B496E">
      <w:pPr>
        <w:rPr>
          <w:rFonts w:cstheme="minorHAnsi"/>
          <w:sz w:val="22"/>
        </w:rPr>
      </w:pPr>
    </w:p>
    <w:p w:rsidR="004B496E" w:rsidRDefault="004B496E" w:rsidP="004B496E">
      <w:pPr>
        <w:rPr>
          <w:rFonts w:cstheme="minorHAnsi"/>
          <w:sz w:val="22"/>
        </w:rPr>
      </w:pPr>
    </w:p>
    <w:p w:rsidR="003B2810" w:rsidRDefault="003B2810" w:rsidP="004B496E">
      <w:pPr>
        <w:rPr>
          <w:rFonts w:cstheme="minorHAnsi"/>
          <w:sz w:val="22"/>
        </w:rPr>
      </w:pP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25" w:name="_Toc524723884"/>
      <w:r>
        <w:t>Key Considerations</w:t>
      </w:r>
      <w:bookmarkEnd w:id="25"/>
    </w:p>
    <w:p w:rsidR="004B496E" w:rsidRPr="00887D49" w:rsidRDefault="001A0031" w:rsidP="004B496E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>This cover</w:t>
      </w:r>
      <w:r w:rsidR="00FE52B6">
        <w:rPr>
          <w:rFonts w:cstheme="minorHAnsi"/>
          <w:sz w:val="22"/>
        </w:rPr>
        <w:t>s</w:t>
      </w:r>
      <w:r>
        <w:rPr>
          <w:rFonts w:cstheme="minorHAnsi"/>
          <w:sz w:val="22"/>
        </w:rPr>
        <w:t xml:space="preserve"> </w:t>
      </w:r>
      <w:r w:rsidR="00FE52B6">
        <w:rPr>
          <w:rFonts w:cstheme="minorHAnsi"/>
          <w:sz w:val="22"/>
        </w:rPr>
        <w:t>p</w:t>
      </w:r>
      <w:r>
        <w:rPr>
          <w:rFonts w:cstheme="minorHAnsi"/>
          <w:sz w:val="22"/>
        </w:rPr>
        <w:t xml:space="preserve">opulation </w:t>
      </w:r>
      <w:r w:rsidR="00FE52B6">
        <w:rPr>
          <w:rFonts w:cstheme="minorHAnsi"/>
          <w:sz w:val="22"/>
        </w:rPr>
        <w:t xml:space="preserve">coverage </w:t>
      </w:r>
      <w:r w:rsidR="004C6341">
        <w:rPr>
          <w:rFonts w:cstheme="minorHAnsi"/>
          <w:sz w:val="22"/>
        </w:rPr>
        <w:t>within 5 Kms</w:t>
      </w:r>
      <w:r>
        <w:rPr>
          <w:rFonts w:cstheme="minorHAnsi"/>
          <w:sz w:val="22"/>
        </w:rPr>
        <w:t xml:space="preserve"> radius of a given health facility.</w:t>
      </w:r>
    </w:p>
    <w:p w:rsidR="004B496E" w:rsidRDefault="004B496E" w:rsidP="004B496E">
      <w:pPr>
        <w:rPr>
          <w:rFonts w:cstheme="minorHAnsi"/>
          <w:sz w:val="22"/>
        </w:rPr>
      </w:pPr>
    </w:p>
    <w:p w:rsidR="00B33B90" w:rsidRDefault="00B33B90" w:rsidP="00B54E02">
      <w:pPr>
        <w:rPr>
          <w:rFonts w:cstheme="minorHAnsi"/>
          <w:sz w:val="22"/>
        </w:rPr>
      </w:pPr>
    </w:p>
    <w:p w:rsidR="00B33B90" w:rsidRDefault="00B33B90" w:rsidP="00B54E02">
      <w:pPr>
        <w:rPr>
          <w:rFonts w:cstheme="minorHAnsi"/>
          <w:sz w:val="22"/>
        </w:rPr>
      </w:pPr>
    </w:p>
    <w:p w:rsidR="004B496E" w:rsidRPr="00DC6F8B" w:rsidRDefault="004B496E" w:rsidP="004B496E">
      <w:pPr>
        <w:pStyle w:val="Heading1"/>
        <w:numPr>
          <w:ilvl w:val="0"/>
          <w:numId w:val="1"/>
        </w:numPr>
      </w:pPr>
      <w:bookmarkStart w:id="26" w:name="_Toc524723885"/>
      <w:r>
        <w:t xml:space="preserve">Data – </w:t>
      </w:r>
      <w:r w:rsidRPr="004B496E">
        <w:t>Facebook High Resolution Settlement Layer</w:t>
      </w:r>
      <w:bookmarkEnd w:id="26"/>
    </w:p>
    <w:p w:rsidR="004B496E" w:rsidRDefault="004B496E" w:rsidP="004B496E"/>
    <w:p w:rsidR="00B33B90" w:rsidRPr="00DC6F8B" w:rsidRDefault="00B33B90" w:rsidP="004B496E"/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27" w:name="_Toc524723886"/>
      <w:r>
        <w:t>About the data</w:t>
      </w:r>
      <w:bookmarkEnd w:id="27"/>
    </w:p>
    <w:p w:rsidR="004B496E" w:rsidRDefault="00EE054F" w:rsidP="004B496E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These files </w:t>
      </w:r>
      <w:r w:rsidR="00F4611F">
        <w:rPr>
          <w:rFonts w:cstheme="minorHAnsi"/>
          <w:sz w:val="22"/>
        </w:rPr>
        <w:t xml:space="preserve">provide estimates of </w:t>
      </w:r>
      <w:r w:rsidRPr="00EE054F">
        <w:rPr>
          <w:rFonts w:cstheme="minorHAnsi"/>
          <w:sz w:val="22"/>
        </w:rPr>
        <w:t>population distribution</w:t>
      </w:r>
      <w:r>
        <w:rPr>
          <w:rFonts w:cstheme="minorHAnsi"/>
          <w:sz w:val="22"/>
        </w:rPr>
        <w:t xml:space="preserve"> across Malawi.</w:t>
      </w:r>
    </w:p>
    <w:p w:rsidR="004B496E" w:rsidRDefault="004B496E" w:rsidP="004B496E">
      <w:pPr>
        <w:rPr>
          <w:rFonts w:cstheme="minorHAnsi"/>
          <w:sz w:val="22"/>
        </w:rPr>
      </w:pPr>
    </w:p>
    <w:p w:rsidR="00B33B90" w:rsidRDefault="00B33B90" w:rsidP="004B496E">
      <w:pPr>
        <w:rPr>
          <w:rFonts w:cstheme="minorHAnsi"/>
          <w:sz w:val="22"/>
        </w:rPr>
      </w:pP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28" w:name="_Toc524723887"/>
      <w:r>
        <w:t>Schema</w:t>
      </w:r>
      <w:bookmarkEnd w:id="28"/>
    </w:p>
    <w:p w:rsidR="0000536B" w:rsidRDefault="0000536B" w:rsidP="0000536B">
      <w:pPr>
        <w:rPr>
          <w:rFonts w:cstheme="minorHAnsi"/>
          <w:sz w:val="22"/>
        </w:rPr>
      </w:pPr>
    </w:p>
    <w:tbl>
      <w:tblPr>
        <w:tblStyle w:val="TableGrid"/>
        <w:tblW w:w="10108" w:type="dxa"/>
        <w:tblInd w:w="-5" w:type="dxa"/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3060"/>
        <w:gridCol w:w="1378"/>
      </w:tblGrid>
      <w:tr w:rsidR="00C272CA" w:rsidTr="004B02BF">
        <w:trPr>
          <w:trHeight w:val="440"/>
        </w:trPr>
        <w:tc>
          <w:tcPr>
            <w:tcW w:w="1890" w:type="dxa"/>
            <w:shd w:val="clear" w:color="auto" w:fill="0070C0"/>
          </w:tcPr>
          <w:p w:rsidR="0000536B" w:rsidRPr="00C02746" w:rsidRDefault="0000536B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File Name</w:t>
            </w:r>
          </w:p>
        </w:tc>
        <w:tc>
          <w:tcPr>
            <w:tcW w:w="1980" w:type="dxa"/>
            <w:shd w:val="clear" w:color="auto" w:fill="0070C0"/>
          </w:tcPr>
          <w:p w:rsidR="0000536B" w:rsidRPr="00C02746" w:rsidRDefault="00E546D5" w:rsidP="00E546D5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Band Category</w:t>
            </w:r>
            <w:r w:rsidR="00442DA6"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 xml:space="preserve"> </w:t>
            </w:r>
          </w:p>
        </w:tc>
        <w:tc>
          <w:tcPr>
            <w:tcW w:w="1800" w:type="dxa"/>
            <w:shd w:val="clear" w:color="auto" w:fill="0070C0"/>
          </w:tcPr>
          <w:p w:rsidR="0000536B" w:rsidRPr="00C02746" w:rsidRDefault="0000536B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Data Type</w:t>
            </w:r>
          </w:p>
        </w:tc>
        <w:tc>
          <w:tcPr>
            <w:tcW w:w="3060" w:type="dxa"/>
            <w:shd w:val="clear" w:color="auto" w:fill="0070C0"/>
          </w:tcPr>
          <w:p w:rsidR="0000536B" w:rsidRPr="00C02746" w:rsidRDefault="0000536B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Description</w:t>
            </w:r>
          </w:p>
        </w:tc>
        <w:tc>
          <w:tcPr>
            <w:tcW w:w="1378" w:type="dxa"/>
            <w:shd w:val="clear" w:color="auto" w:fill="0070C0"/>
          </w:tcPr>
          <w:p w:rsidR="0000536B" w:rsidRPr="00C02746" w:rsidRDefault="0000536B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Remarks</w:t>
            </w:r>
          </w:p>
        </w:tc>
      </w:tr>
      <w:tr w:rsidR="00C272CA" w:rsidTr="00B95FF5">
        <w:trPr>
          <w:trHeight w:val="633"/>
        </w:trPr>
        <w:tc>
          <w:tcPr>
            <w:tcW w:w="1890" w:type="dxa"/>
            <w:vMerge w:val="restart"/>
          </w:tcPr>
          <w:p w:rsidR="0000536B" w:rsidRPr="00EE44BE" w:rsidRDefault="0000536B" w:rsidP="0000536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4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High Resolution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Settlement </w:t>
            </w:r>
            <w:r w:rsidRPr="00EE44BE">
              <w:rPr>
                <w:rFonts w:ascii="Calibri" w:hAnsi="Calibri" w:cs="Calibri"/>
                <w:color w:val="000000"/>
                <w:sz w:val="22"/>
                <w:szCs w:val="22"/>
              </w:rPr>
              <w:t>Layer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-Facebook data-</w:t>
            </w:r>
            <w:r w:rsidRPr="00EE44BE">
              <w:rPr>
                <w:rFonts w:ascii="Calibri" w:hAnsi="Calibri" w:cs="Calibri"/>
                <w:color w:val="000000"/>
                <w:sz w:val="22"/>
                <w:szCs w:val="22"/>
              </w:rPr>
              <w:t>hrsl_mwi.tif</w:t>
            </w:r>
          </w:p>
          <w:p w:rsidR="0000536B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:rsidR="0000536B" w:rsidRDefault="0000536B" w:rsidP="00442DA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Band 1</w:t>
            </w:r>
            <w:r w:rsidR="00442DA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POP</w:t>
            </w:r>
          </w:p>
        </w:tc>
        <w:tc>
          <w:tcPr>
            <w:tcW w:w="1800" w:type="dxa"/>
          </w:tcPr>
          <w:p w:rsidR="00C272CA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Numeric </w:t>
            </w:r>
          </w:p>
          <w:p w:rsidR="0000536B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(raw file-Image)</w:t>
            </w:r>
          </w:p>
        </w:tc>
        <w:tc>
          <w:tcPr>
            <w:tcW w:w="3060" w:type="dxa"/>
          </w:tcPr>
          <w:p w:rsidR="0000536B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 of people estimated to live in each pixel</w:t>
            </w:r>
          </w:p>
        </w:tc>
        <w:tc>
          <w:tcPr>
            <w:tcW w:w="1378" w:type="dxa"/>
          </w:tcPr>
          <w:p w:rsidR="0000536B" w:rsidRPr="00F96E25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272CA" w:rsidTr="00B95FF5">
        <w:trPr>
          <w:trHeight w:val="656"/>
        </w:trPr>
        <w:tc>
          <w:tcPr>
            <w:tcW w:w="1890" w:type="dxa"/>
            <w:vMerge/>
          </w:tcPr>
          <w:p w:rsidR="0000536B" w:rsidRDefault="0000536B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0536B" w:rsidRDefault="0000536B" w:rsidP="00442DA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Band 2</w:t>
            </w:r>
            <w:r w:rsidR="00442DA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Settlement</w:t>
            </w:r>
          </w:p>
        </w:tc>
        <w:tc>
          <w:tcPr>
            <w:tcW w:w="1800" w:type="dxa"/>
          </w:tcPr>
          <w:p w:rsidR="00C272CA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Numeric </w:t>
            </w:r>
          </w:p>
          <w:p w:rsidR="0000536B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(raw file-Image)</w:t>
            </w:r>
          </w:p>
        </w:tc>
        <w:tc>
          <w:tcPr>
            <w:tcW w:w="3060" w:type="dxa"/>
          </w:tcPr>
          <w:p w:rsidR="0000536B" w:rsidRDefault="00E546D5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E546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mask representing pixels within which one or more buildings was detected with a value of 1</w:t>
            </w:r>
          </w:p>
        </w:tc>
        <w:tc>
          <w:tcPr>
            <w:tcW w:w="1378" w:type="dxa"/>
          </w:tcPr>
          <w:p w:rsidR="0000536B" w:rsidRPr="00F96E25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272CA" w:rsidTr="00B95FF5">
        <w:trPr>
          <w:trHeight w:val="859"/>
        </w:trPr>
        <w:tc>
          <w:tcPr>
            <w:tcW w:w="1890" w:type="dxa"/>
            <w:vMerge/>
          </w:tcPr>
          <w:p w:rsidR="0000536B" w:rsidRDefault="0000536B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0536B" w:rsidRDefault="0000536B" w:rsidP="00442DA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Band3</w:t>
            </w:r>
            <w:r w:rsidR="00442DA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louds</w:t>
            </w:r>
          </w:p>
        </w:tc>
        <w:tc>
          <w:tcPr>
            <w:tcW w:w="1800" w:type="dxa"/>
          </w:tcPr>
          <w:p w:rsidR="00C272CA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Numeric </w:t>
            </w:r>
          </w:p>
          <w:p w:rsidR="0000536B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(raw file-Image)</w:t>
            </w:r>
          </w:p>
        </w:tc>
        <w:tc>
          <w:tcPr>
            <w:tcW w:w="3060" w:type="dxa"/>
          </w:tcPr>
          <w:p w:rsidR="0000536B" w:rsidRDefault="00E546D5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E546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mask representing pixels that contained clouds in the source imagery with a value of 1</w:t>
            </w:r>
          </w:p>
        </w:tc>
        <w:tc>
          <w:tcPr>
            <w:tcW w:w="1378" w:type="dxa"/>
          </w:tcPr>
          <w:p w:rsidR="0000536B" w:rsidRPr="00F96E25" w:rsidRDefault="0000536B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0536B" w:rsidRDefault="0000536B" w:rsidP="0000536B">
      <w:pPr>
        <w:rPr>
          <w:rFonts w:cstheme="minorHAnsi"/>
          <w:sz w:val="22"/>
        </w:rPr>
      </w:pPr>
    </w:p>
    <w:p w:rsidR="004B496E" w:rsidRDefault="004B496E" w:rsidP="004B496E">
      <w:pPr>
        <w:rPr>
          <w:rFonts w:cstheme="minorHAnsi"/>
          <w:sz w:val="22"/>
        </w:rPr>
      </w:pP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29" w:name="_Toc524723888"/>
      <w:r>
        <w:t>Key Considerations</w:t>
      </w:r>
      <w:bookmarkEnd w:id="29"/>
    </w:p>
    <w:p w:rsidR="004B496E" w:rsidRPr="00887D49" w:rsidRDefault="00EE054F" w:rsidP="004B496E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To come up with </w:t>
      </w:r>
      <w:r w:rsidR="008A0E7A">
        <w:rPr>
          <w:rFonts w:cstheme="minorHAnsi"/>
          <w:sz w:val="22"/>
        </w:rPr>
        <w:t xml:space="preserve">these </w:t>
      </w:r>
      <w:r>
        <w:rPr>
          <w:rFonts w:cstheme="minorHAnsi"/>
          <w:sz w:val="22"/>
        </w:rPr>
        <w:t>estimates convolution</w:t>
      </w:r>
      <w:r w:rsidR="008A0E7A">
        <w:rPr>
          <w:rFonts w:cstheme="minorHAnsi"/>
          <w:sz w:val="22"/>
        </w:rPr>
        <w:t>al neural network</w:t>
      </w:r>
      <w:r>
        <w:rPr>
          <w:rFonts w:cstheme="minorHAnsi"/>
          <w:sz w:val="22"/>
        </w:rPr>
        <w:t xml:space="preserve"> </w:t>
      </w:r>
      <w:r w:rsidR="008A0E7A">
        <w:rPr>
          <w:rFonts w:cstheme="minorHAnsi"/>
          <w:sz w:val="22"/>
        </w:rPr>
        <w:t>and computer vision technique</w:t>
      </w:r>
      <w:r w:rsidR="00257422">
        <w:rPr>
          <w:rFonts w:cstheme="minorHAnsi"/>
          <w:sz w:val="22"/>
        </w:rPr>
        <w:t>s</w:t>
      </w:r>
      <w:r w:rsidR="008A0E7A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>w</w:t>
      </w:r>
      <w:r w:rsidR="00257422">
        <w:rPr>
          <w:rFonts w:cstheme="minorHAnsi"/>
          <w:sz w:val="22"/>
        </w:rPr>
        <w:t>ere</w:t>
      </w:r>
      <w:r>
        <w:rPr>
          <w:rFonts w:cstheme="minorHAnsi"/>
          <w:sz w:val="22"/>
        </w:rPr>
        <w:t xml:space="preserve"> used.</w:t>
      </w:r>
    </w:p>
    <w:p w:rsidR="00254496" w:rsidRDefault="00254496" w:rsidP="00B54E02">
      <w:pPr>
        <w:rPr>
          <w:rFonts w:cstheme="minorHAnsi"/>
          <w:sz w:val="22"/>
        </w:rPr>
      </w:pPr>
    </w:p>
    <w:p w:rsidR="00281E74" w:rsidRDefault="00281E74" w:rsidP="00B54E02">
      <w:pPr>
        <w:rPr>
          <w:rFonts w:cstheme="minorHAnsi"/>
          <w:sz w:val="22"/>
        </w:rPr>
      </w:pPr>
    </w:p>
    <w:p w:rsidR="00281E74" w:rsidRDefault="00281E74" w:rsidP="00B54E02">
      <w:pPr>
        <w:rPr>
          <w:rFonts w:cstheme="minorHAnsi"/>
          <w:sz w:val="22"/>
        </w:rPr>
      </w:pPr>
    </w:p>
    <w:p w:rsidR="004B496E" w:rsidRPr="00DC6F8B" w:rsidRDefault="004B496E" w:rsidP="000254F1">
      <w:pPr>
        <w:pStyle w:val="Heading1"/>
        <w:numPr>
          <w:ilvl w:val="0"/>
          <w:numId w:val="1"/>
        </w:numPr>
      </w:pPr>
      <w:bookmarkStart w:id="30" w:name="_Toc524723889"/>
      <w:r>
        <w:t xml:space="preserve">Data – </w:t>
      </w:r>
      <w:r w:rsidR="000254F1" w:rsidRPr="000254F1">
        <w:t>Administrative Boundary shape files</w:t>
      </w:r>
      <w:bookmarkEnd w:id="30"/>
    </w:p>
    <w:p w:rsidR="004B496E" w:rsidRPr="00DC6F8B" w:rsidRDefault="004B496E" w:rsidP="004B496E"/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31" w:name="_Toc524723890"/>
      <w:r>
        <w:t>About the data</w:t>
      </w:r>
      <w:bookmarkEnd w:id="31"/>
    </w:p>
    <w:p w:rsidR="004B496E" w:rsidRDefault="00A013F4" w:rsidP="004B496E">
      <w:pPr>
        <w:rPr>
          <w:rFonts w:cstheme="minorHAnsi"/>
          <w:sz w:val="22"/>
        </w:rPr>
      </w:pPr>
      <w:r>
        <w:rPr>
          <w:rFonts w:cstheme="minorHAnsi"/>
          <w:sz w:val="22"/>
        </w:rPr>
        <w:t>These shapefiles contain</w:t>
      </w:r>
      <w:r w:rsidR="00B6795D">
        <w:rPr>
          <w:rFonts w:cstheme="minorHAnsi"/>
          <w:sz w:val="22"/>
        </w:rPr>
        <w:t xml:space="preserve"> the </w:t>
      </w:r>
      <w:r w:rsidR="00D41D2F">
        <w:rPr>
          <w:rFonts w:cstheme="minorHAnsi"/>
          <w:sz w:val="22"/>
        </w:rPr>
        <w:t>a</w:t>
      </w:r>
      <w:r w:rsidR="00B6795D" w:rsidRPr="00B6795D">
        <w:rPr>
          <w:rFonts w:cstheme="minorHAnsi"/>
          <w:sz w:val="22"/>
        </w:rPr>
        <w:t xml:space="preserve">dministrative boundaries </w:t>
      </w:r>
      <w:r>
        <w:rPr>
          <w:rFonts w:cstheme="minorHAnsi"/>
          <w:sz w:val="22"/>
        </w:rPr>
        <w:t>d</w:t>
      </w:r>
      <w:r w:rsidR="00227FB8">
        <w:rPr>
          <w:rFonts w:cstheme="minorHAnsi"/>
          <w:sz w:val="22"/>
        </w:rPr>
        <w:t>e</w:t>
      </w:r>
      <w:r w:rsidR="00B6795D" w:rsidRPr="00B6795D">
        <w:rPr>
          <w:rFonts w:cstheme="minorHAnsi"/>
          <w:sz w:val="22"/>
        </w:rPr>
        <w:t>tail of Malawi as per traditional authorities (TA) / group village heads (GVHs)</w:t>
      </w:r>
      <w:r w:rsidR="00D41D2F">
        <w:rPr>
          <w:rFonts w:cstheme="minorHAnsi"/>
          <w:sz w:val="22"/>
        </w:rPr>
        <w:t xml:space="preserve"> level</w:t>
      </w:r>
      <w:r w:rsidR="00B6795D">
        <w:rPr>
          <w:rFonts w:cstheme="minorHAnsi"/>
          <w:sz w:val="22"/>
        </w:rPr>
        <w:t>.</w:t>
      </w:r>
    </w:p>
    <w:p w:rsidR="004B496E" w:rsidRDefault="004B496E" w:rsidP="004B496E">
      <w:pPr>
        <w:rPr>
          <w:rFonts w:cstheme="minorHAnsi"/>
          <w:sz w:val="22"/>
        </w:rPr>
      </w:pP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32" w:name="_Toc524723891"/>
      <w:r>
        <w:lastRenderedPageBreak/>
        <w:t>Schema</w:t>
      </w:r>
      <w:bookmarkEnd w:id="32"/>
    </w:p>
    <w:p w:rsidR="00226457" w:rsidRPr="003D13A0" w:rsidRDefault="00226457" w:rsidP="00226457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42"/>
        <w:gridCol w:w="1931"/>
        <w:gridCol w:w="2041"/>
        <w:gridCol w:w="1678"/>
      </w:tblGrid>
      <w:tr w:rsidR="00226457" w:rsidTr="00FD71BD">
        <w:trPr>
          <w:trHeight w:val="440"/>
          <w:tblHeader/>
        </w:trPr>
        <w:tc>
          <w:tcPr>
            <w:tcW w:w="1858" w:type="dxa"/>
            <w:shd w:val="clear" w:color="auto" w:fill="0070C0"/>
          </w:tcPr>
          <w:p w:rsidR="00226457" w:rsidRPr="00C02746" w:rsidRDefault="00226457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File Name</w:t>
            </w:r>
          </w:p>
        </w:tc>
        <w:tc>
          <w:tcPr>
            <w:tcW w:w="1842" w:type="dxa"/>
            <w:shd w:val="clear" w:color="auto" w:fill="0070C0"/>
          </w:tcPr>
          <w:p w:rsidR="00226457" w:rsidRPr="00C02746" w:rsidRDefault="00226457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Columns</w:t>
            </w:r>
          </w:p>
        </w:tc>
        <w:tc>
          <w:tcPr>
            <w:tcW w:w="1931" w:type="dxa"/>
            <w:shd w:val="clear" w:color="auto" w:fill="0070C0"/>
          </w:tcPr>
          <w:p w:rsidR="00226457" w:rsidRPr="00C02746" w:rsidRDefault="00226457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Data Type</w:t>
            </w:r>
          </w:p>
        </w:tc>
        <w:tc>
          <w:tcPr>
            <w:tcW w:w="2041" w:type="dxa"/>
            <w:shd w:val="clear" w:color="auto" w:fill="0070C0"/>
          </w:tcPr>
          <w:p w:rsidR="00226457" w:rsidRPr="00C02746" w:rsidRDefault="00226457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Description</w:t>
            </w:r>
          </w:p>
        </w:tc>
        <w:tc>
          <w:tcPr>
            <w:tcW w:w="1678" w:type="dxa"/>
            <w:shd w:val="clear" w:color="auto" w:fill="0070C0"/>
          </w:tcPr>
          <w:p w:rsidR="00226457" w:rsidRPr="00C02746" w:rsidRDefault="00226457" w:rsidP="003B2810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Remarks</w:t>
            </w:r>
          </w:p>
        </w:tc>
      </w:tr>
      <w:tr w:rsidR="00226457" w:rsidTr="003B2810">
        <w:tc>
          <w:tcPr>
            <w:tcW w:w="1858" w:type="dxa"/>
            <w:vMerge w:val="restart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MWI_adm1.shp</w:t>
            </w: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ID_0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Categorical 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rPr>
          <w:trHeight w:val="152"/>
        </w:trPr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code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NAME_0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Categorical 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level type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11F" w:rsidTr="00E546D5">
        <w:tc>
          <w:tcPr>
            <w:tcW w:w="1858" w:type="dxa"/>
            <w:vMerge/>
          </w:tcPr>
          <w:p w:rsidR="00F4611F" w:rsidRDefault="00F4611F" w:rsidP="00F4611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F4611F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ENGTYPE_1</w:t>
            </w:r>
          </w:p>
        </w:tc>
        <w:tc>
          <w:tcPr>
            <w:tcW w:w="1931" w:type="dxa"/>
          </w:tcPr>
          <w:p w:rsidR="00F4611F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1" w:type="dxa"/>
            <w:shd w:val="clear" w:color="auto" w:fill="FFFFFF" w:themeFill="background1"/>
          </w:tcPr>
          <w:p w:rsidR="00F4611F" w:rsidRDefault="00F4611F" w:rsidP="00F4611F"/>
        </w:tc>
        <w:tc>
          <w:tcPr>
            <w:tcW w:w="1678" w:type="dxa"/>
          </w:tcPr>
          <w:p w:rsidR="00F4611F" w:rsidRPr="00F96E25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11F" w:rsidTr="003B2810">
        <w:tc>
          <w:tcPr>
            <w:tcW w:w="1858" w:type="dxa"/>
            <w:vMerge/>
          </w:tcPr>
          <w:p w:rsidR="00F4611F" w:rsidRDefault="00F4611F" w:rsidP="00F4611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F4611F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NL_NAME_1</w:t>
            </w:r>
          </w:p>
        </w:tc>
        <w:tc>
          <w:tcPr>
            <w:tcW w:w="1931" w:type="dxa"/>
          </w:tcPr>
          <w:p w:rsidR="00F4611F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1" w:type="dxa"/>
            <w:shd w:val="clear" w:color="auto" w:fill="auto"/>
          </w:tcPr>
          <w:p w:rsidR="00F4611F" w:rsidRDefault="00F4611F" w:rsidP="00F4611F"/>
        </w:tc>
        <w:tc>
          <w:tcPr>
            <w:tcW w:w="1678" w:type="dxa"/>
          </w:tcPr>
          <w:p w:rsidR="00F4611F" w:rsidRPr="00F96E25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VARNAME_1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  <w:shd w:val="clear" w:color="auto" w:fill="auto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Alternate name for district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 w:val="restart"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MWI_adm2.shp</w:t>
            </w: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ID_0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Categorical 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code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NAME_0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Categorical 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ID_2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Categorical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second level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NAME_2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second level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TYPE_2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second level type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ENGTYPE_2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1" w:type="dxa"/>
          </w:tcPr>
          <w:p w:rsidR="00226457" w:rsidRPr="00FB02DE" w:rsidRDefault="00226457" w:rsidP="003B2810">
            <w:pPr>
              <w:jc w:val="left"/>
              <w:rPr>
                <w:rFonts w:ascii="Calibri" w:hAnsi="Calibri" w:cs="Calibri"/>
                <w:color w:val="FF0000"/>
                <w:sz w:val="22"/>
                <w:szCs w:val="22"/>
              </w:rPr>
            </w:pP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546D5" w:rsidTr="003B2810">
        <w:tc>
          <w:tcPr>
            <w:tcW w:w="1858" w:type="dxa"/>
            <w:vMerge/>
          </w:tcPr>
          <w:p w:rsidR="00E546D5" w:rsidRDefault="00E546D5" w:rsidP="00E546D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E546D5" w:rsidRDefault="00E546D5" w:rsidP="00E546D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NL_NAME_2</w:t>
            </w:r>
          </w:p>
        </w:tc>
        <w:tc>
          <w:tcPr>
            <w:tcW w:w="1931" w:type="dxa"/>
          </w:tcPr>
          <w:p w:rsidR="00E546D5" w:rsidRDefault="00E546D5" w:rsidP="00E546D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1" w:type="dxa"/>
          </w:tcPr>
          <w:p w:rsidR="00E546D5" w:rsidRDefault="00E546D5" w:rsidP="00E546D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8" w:type="dxa"/>
          </w:tcPr>
          <w:p w:rsidR="00E546D5" w:rsidRDefault="00E546D5" w:rsidP="00E546D5"/>
        </w:tc>
      </w:tr>
      <w:tr w:rsidR="00E546D5" w:rsidTr="003B2810">
        <w:tc>
          <w:tcPr>
            <w:tcW w:w="1858" w:type="dxa"/>
            <w:vMerge/>
          </w:tcPr>
          <w:p w:rsidR="00E546D5" w:rsidRDefault="00E546D5" w:rsidP="00E546D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E546D5" w:rsidRDefault="00E546D5" w:rsidP="00E546D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VARNAME_2</w:t>
            </w:r>
          </w:p>
        </w:tc>
        <w:tc>
          <w:tcPr>
            <w:tcW w:w="1931" w:type="dxa"/>
          </w:tcPr>
          <w:p w:rsidR="00E546D5" w:rsidRDefault="00E546D5" w:rsidP="00E546D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E546D5" w:rsidRDefault="00E546D5" w:rsidP="00E546D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Alternate name for district</w:t>
            </w:r>
          </w:p>
        </w:tc>
        <w:tc>
          <w:tcPr>
            <w:tcW w:w="1678" w:type="dxa"/>
          </w:tcPr>
          <w:p w:rsidR="00E546D5" w:rsidRDefault="00E546D5" w:rsidP="00E546D5"/>
        </w:tc>
      </w:tr>
      <w:tr w:rsidR="00226457" w:rsidTr="003B2810">
        <w:tc>
          <w:tcPr>
            <w:tcW w:w="1858" w:type="dxa"/>
            <w:vMerge w:val="restart"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MWI_adm3.shp</w:t>
            </w: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ID_0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Categorical 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ISO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code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NAME_0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Categorical 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NAME_1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District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ID_2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Categorical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second level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NAME_2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second level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ID_3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Categorical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third level ID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NAME_3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text(alphanumeric)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third level name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26457" w:rsidTr="003B2810">
        <w:tc>
          <w:tcPr>
            <w:tcW w:w="1858" w:type="dxa"/>
            <w:vMerge/>
          </w:tcPr>
          <w:p w:rsidR="00226457" w:rsidRDefault="00226457" w:rsidP="003B281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TYPE_3</w:t>
            </w:r>
          </w:p>
        </w:tc>
        <w:tc>
          <w:tcPr>
            <w:tcW w:w="1931" w:type="dxa"/>
          </w:tcPr>
          <w:p w:rsidR="00226457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226457" w:rsidRDefault="00226457" w:rsidP="003B2810">
            <w:pPr>
              <w:jc w:val="lef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 third level type</w:t>
            </w:r>
          </w:p>
        </w:tc>
        <w:tc>
          <w:tcPr>
            <w:tcW w:w="1678" w:type="dxa"/>
          </w:tcPr>
          <w:p w:rsidR="00226457" w:rsidRPr="00F96E25" w:rsidRDefault="00226457" w:rsidP="003B281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4611F" w:rsidTr="003B2810">
        <w:tc>
          <w:tcPr>
            <w:tcW w:w="1858" w:type="dxa"/>
            <w:vMerge/>
          </w:tcPr>
          <w:p w:rsidR="00F4611F" w:rsidRDefault="00F4611F" w:rsidP="00F4611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F4611F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ENGTYPE_3</w:t>
            </w:r>
          </w:p>
        </w:tc>
        <w:tc>
          <w:tcPr>
            <w:tcW w:w="1931" w:type="dxa"/>
          </w:tcPr>
          <w:p w:rsidR="00F4611F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1" w:type="dxa"/>
          </w:tcPr>
          <w:p w:rsidR="00F4611F" w:rsidRDefault="00F4611F" w:rsidP="00F4611F"/>
        </w:tc>
        <w:tc>
          <w:tcPr>
            <w:tcW w:w="1678" w:type="dxa"/>
          </w:tcPr>
          <w:p w:rsidR="00F4611F" w:rsidRPr="00F96E25" w:rsidRDefault="00F4611F" w:rsidP="00F4611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36F04" w:rsidTr="003B2810">
        <w:tc>
          <w:tcPr>
            <w:tcW w:w="1858" w:type="dxa"/>
            <w:vMerge/>
          </w:tcPr>
          <w:p w:rsidR="00C36F04" w:rsidRDefault="00C36F04" w:rsidP="00C36F0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36F04" w:rsidRDefault="00C36F04" w:rsidP="00C36F0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NL_NAME_3</w:t>
            </w:r>
          </w:p>
        </w:tc>
        <w:tc>
          <w:tcPr>
            <w:tcW w:w="1931" w:type="dxa"/>
          </w:tcPr>
          <w:p w:rsidR="00C36F04" w:rsidRDefault="00C36F04" w:rsidP="00C36F0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1" w:type="dxa"/>
          </w:tcPr>
          <w:p w:rsidR="00C36F04" w:rsidRDefault="00C36F04" w:rsidP="00C36F04"/>
        </w:tc>
        <w:tc>
          <w:tcPr>
            <w:tcW w:w="1678" w:type="dxa"/>
          </w:tcPr>
          <w:p w:rsidR="00C36F04" w:rsidRDefault="00C36F04" w:rsidP="00C36F04"/>
        </w:tc>
      </w:tr>
      <w:tr w:rsidR="00C36F04" w:rsidTr="003B2810">
        <w:tc>
          <w:tcPr>
            <w:tcW w:w="1858" w:type="dxa"/>
            <w:vMerge/>
          </w:tcPr>
          <w:p w:rsidR="00C36F04" w:rsidRDefault="00C36F04" w:rsidP="00C36F0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36F04" w:rsidRDefault="00C36F04" w:rsidP="00C36F0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VARNAME_3</w:t>
            </w:r>
          </w:p>
        </w:tc>
        <w:tc>
          <w:tcPr>
            <w:tcW w:w="1931" w:type="dxa"/>
          </w:tcPr>
          <w:p w:rsidR="00C36F04" w:rsidRDefault="00A359B3" w:rsidP="00C36F04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041" w:type="dxa"/>
          </w:tcPr>
          <w:p w:rsidR="00C36F04" w:rsidRDefault="00A359B3" w:rsidP="00C36F04">
            <w:r>
              <w:rPr>
                <w:sz w:val="19"/>
                <w:szCs w:val="19"/>
                <w:shd w:val="clear" w:color="auto" w:fill="FFFFFF"/>
              </w:rPr>
              <w:t>Names of each individual GVH</w:t>
            </w:r>
          </w:p>
        </w:tc>
        <w:tc>
          <w:tcPr>
            <w:tcW w:w="1678" w:type="dxa"/>
          </w:tcPr>
          <w:p w:rsidR="00C36F04" w:rsidRDefault="00C36F04" w:rsidP="00C36F04">
            <w:r w:rsidRPr="009C1DC2">
              <w:rPr>
                <w:rFonts w:ascii="Calibri" w:hAnsi="Calibri" w:cs="Calibri"/>
                <w:color w:val="000000"/>
                <w:sz w:val="22"/>
                <w:szCs w:val="22"/>
              </w:rPr>
              <w:t>Only unknown enteries</w:t>
            </w:r>
          </w:p>
        </w:tc>
      </w:tr>
    </w:tbl>
    <w:p w:rsidR="00226457" w:rsidRDefault="00226457" w:rsidP="00226457">
      <w:pPr>
        <w:rPr>
          <w:rFonts w:cstheme="minorHAnsi"/>
          <w:sz w:val="22"/>
        </w:rPr>
      </w:pPr>
    </w:p>
    <w:p w:rsidR="003049AC" w:rsidRDefault="003049AC" w:rsidP="004B496E">
      <w:pPr>
        <w:rPr>
          <w:rFonts w:cstheme="minorHAnsi"/>
          <w:sz w:val="22"/>
        </w:rPr>
      </w:pPr>
    </w:p>
    <w:p w:rsidR="004B496E" w:rsidRPr="003D13A0" w:rsidRDefault="004B496E" w:rsidP="004B496E">
      <w:pPr>
        <w:pStyle w:val="Heading2"/>
        <w:numPr>
          <w:ilvl w:val="1"/>
          <w:numId w:val="3"/>
        </w:numPr>
      </w:pPr>
      <w:bookmarkStart w:id="33" w:name="_Toc524723892"/>
      <w:r>
        <w:t>Key Considerations</w:t>
      </w:r>
      <w:bookmarkEnd w:id="33"/>
    </w:p>
    <w:p w:rsidR="004B496E" w:rsidRDefault="004B496E" w:rsidP="00B54E02">
      <w:pPr>
        <w:rPr>
          <w:rFonts w:cstheme="minorHAnsi"/>
          <w:sz w:val="22"/>
        </w:rPr>
      </w:pPr>
    </w:p>
    <w:p w:rsidR="007E34CE" w:rsidRDefault="003049AC" w:rsidP="00B54E02">
      <w:pPr>
        <w:rPr>
          <w:rFonts w:cstheme="minorHAnsi"/>
          <w:sz w:val="22"/>
        </w:rPr>
      </w:pPr>
      <w:r>
        <w:rPr>
          <w:rFonts w:cstheme="minorHAnsi"/>
          <w:sz w:val="22"/>
        </w:rPr>
        <w:t>None</w:t>
      </w:r>
    </w:p>
    <w:p w:rsidR="003049AC" w:rsidRDefault="003049AC" w:rsidP="00B54E02">
      <w:pPr>
        <w:rPr>
          <w:rFonts w:cstheme="minorHAnsi"/>
          <w:sz w:val="22"/>
        </w:rPr>
      </w:pPr>
    </w:p>
    <w:p w:rsidR="001D3981" w:rsidRDefault="001D3981" w:rsidP="00B54E02">
      <w:pPr>
        <w:rPr>
          <w:rFonts w:cstheme="minorHAnsi"/>
          <w:sz w:val="22"/>
        </w:rPr>
      </w:pPr>
    </w:p>
    <w:p w:rsidR="007E34CE" w:rsidRDefault="007E34CE" w:rsidP="00B54E02">
      <w:pPr>
        <w:rPr>
          <w:rFonts w:cstheme="minorHAnsi"/>
          <w:sz w:val="22"/>
        </w:rPr>
      </w:pPr>
    </w:p>
    <w:p w:rsidR="007E34CE" w:rsidRDefault="007E34CE" w:rsidP="00B54E02">
      <w:pPr>
        <w:rPr>
          <w:rFonts w:cstheme="minorHAnsi"/>
          <w:sz w:val="22"/>
        </w:rPr>
      </w:pPr>
    </w:p>
    <w:p w:rsidR="007E34CE" w:rsidRPr="007E34CE" w:rsidRDefault="009C13D2" w:rsidP="007E34CE">
      <w:pPr>
        <w:pStyle w:val="Heading1"/>
        <w:numPr>
          <w:ilvl w:val="0"/>
          <w:numId w:val="1"/>
        </w:numPr>
      </w:pPr>
      <w:r>
        <w:t xml:space="preserve"> </w:t>
      </w:r>
      <w:bookmarkStart w:id="34" w:name="_Toc524723893"/>
      <w:r w:rsidR="007E34CE">
        <w:t xml:space="preserve">Data – </w:t>
      </w:r>
      <w:r w:rsidR="007E34CE" w:rsidRPr="007E34CE">
        <w:t>Malawi Burden of Disease Data - Annual by Facility</w:t>
      </w:r>
      <w:bookmarkEnd w:id="34"/>
    </w:p>
    <w:p w:rsidR="007E34CE" w:rsidRPr="00DC6F8B" w:rsidRDefault="007E34CE" w:rsidP="007E34CE"/>
    <w:p w:rsidR="007E34CE" w:rsidRPr="003D13A0" w:rsidRDefault="007E34CE" w:rsidP="007E34CE">
      <w:pPr>
        <w:pStyle w:val="Heading2"/>
        <w:numPr>
          <w:ilvl w:val="1"/>
          <w:numId w:val="3"/>
        </w:numPr>
      </w:pPr>
      <w:bookmarkStart w:id="35" w:name="_Toc524723894"/>
      <w:r>
        <w:t>About the data</w:t>
      </w:r>
      <w:bookmarkEnd w:id="35"/>
    </w:p>
    <w:p w:rsidR="005A444C" w:rsidRDefault="005A444C" w:rsidP="007E34CE">
      <w:pPr>
        <w:rPr>
          <w:rFonts w:cstheme="minorHAnsi"/>
          <w:sz w:val="22"/>
        </w:rPr>
      </w:pPr>
    </w:p>
    <w:p w:rsidR="007E34CE" w:rsidRDefault="007E34CE" w:rsidP="007E34CE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</w:t>
      </w:r>
      <w:r w:rsidR="009B0F30">
        <w:rPr>
          <w:rFonts w:cstheme="minorHAnsi"/>
          <w:sz w:val="22"/>
        </w:rPr>
        <w:t>file provides details of # of patients treated /</w:t>
      </w:r>
      <w:r w:rsidR="005A444C">
        <w:rPr>
          <w:rFonts w:cstheme="minorHAnsi"/>
          <w:sz w:val="22"/>
        </w:rPr>
        <w:t xml:space="preserve"> </w:t>
      </w:r>
      <w:r w:rsidR="009B0F30">
        <w:rPr>
          <w:rFonts w:cstheme="minorHAnsi"/>
          <w:sz w:val="22"/>
        </w:rPr>
        <w:t xml:space="preserve">services </w:t>
      </w:r>
      <w:r w:rsidR="005A444C">
        <w:rPr>
          <w:rFonts w:cstheme="minorHAnsi"/>
          <w:sz w:val="22"/>
        </w:rPr>
        <w:t xml:space="preserve">provided for the year 2012-2016 </w:t>
      </w:r>
      <w:r w:rsidR="009B0F30">
        <w:rPr>
          <w:rFonts w:cstheme="minorHAnsi"/>
          <w:sz w:val="22"/>
        </w:rPr>
        <w:t xml:space="preserve">disease-wise at </w:t>
      </w:r>
      <w:r w:rsidR="009B0F30" w:rsidRPr="009B0F30">
        <w:rPr>
          <w:rFonts w:cstheme="minorHAnsi"/>
          <w:sz w:val="22"/>
        </w:rPr>
        <w:t>health centers</w:t>
      </w:r>
      <w:r>
        <w:rPr>
          <w:rFonts w:cstheme="minorHAnsi"/>
          <w:sz w:val="22"/>
        </w:rPr>
        <w:t>.</w:t>
      </w:r>
    </w:p>
    <w:p w:rsidR="007E34CE" w:rsidRDefault="007E34CE" w:rsidP="007E34CE">
      <w:pPr>
        <w:rPr>
          <w:rFonts w:cstheme="minorHAnsi"/>
          <w:sz w:val="22"/>
        </w:rPr>
      </w:pPr>
    </w:p>
    <w:p w:rsidR="007E34CE" w:rsidRDefault="007E34CE" w:rsidP="007E34CE">
      <w:pPr>
        <w:rPr>
          <w:rFonts w:cstheme="minorHAnsi"/>
          <w:sz w:val="22"/>
        </w:rPr>
      </w:pPr>
    </w:p>
    <w:p w:rsidR="007E34CE" w:rsidRDefault="007E34CE" w:rsidP="007E34CE">
      <w:pPr>
        <w:rPr>
          <w:rFonts w:cstheme="minorHAnsi"/>
          <w:sz w:val="22"/>
        </w:rPr>
      </w:pPr>
    </w:p>
    <w:p w:rsidR="007E34CE" w:rsidRPr="003D13A0" w:rsidRDefault="007E34CE" w:rsidP="007E34CE">
      <w:pPr>
        <w:pStyle w:val="Heading2"/>
        <w:numPr>
          <w:ilvl w:val="1"/>
          <w:numId w:val="3"/>
        </w:numPr>
      </w:pPr>
      <w:bookmarkStart w:id="36" w:name="_Toc524723895"/>
      <w:r>
        <w:t>Schema</w:t>
      </w:r>
      <w:bookmarkEnd w:id="36"/>
    </w:p>
    <w:p w:rsidR="007E34CE" w:rsidRDefault="007E34CE" w:rsidP="007E34CE">
      <w:pPr>
        <w:rPr>
          <w:rFonts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403"/>
        <w:gridCol w:w="2700"/>
        <w:gridCol w:w="1479"/>
      </w:tblGrid>
      <w:tr w:rsidR="007E34CE" w:rsidTr="0076263C">
        <w:trPr>
          <w:trHeight w:val="395"/>
        </w:trPr>
        <w:tc>
          <w:tcPr>
            <w:tcW w:w="1861" w:type="dxa"/>
            <w:shd w:val="clear" w:color="auto" w:fill="0070C0"/>
            <w:vAlign w:val="center"/>
          </w:tcPr>
          <w:p w:rsidR="007E34CE" w:rsidRPr="00C02746" w:rsidRDefault="007E34CE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File Name</w:t>
            </w:r>
          </w:p>
        </w:tc>
        <w:tc>
          <w:tcPr>
            <w:tcW w:w="1861" w:type="dxa"/>
            <w:shd w:val="clear" w:color="auto" w:fill="0070C0"/>
            <w:vAlign w:val="center"/>
          </w:tcPr>
          <w:p w:rsidR="007E34CE" w:rsidRPr="00C02746" w:rsidRDefault="007E34CE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Columns</w:t>
            </w:r>
          </w:p>
        </w:tc>
        <w:tc>
          <w:tcPr>
            <w:tcW w:w="1403" w:type="dxa"/>
            <w:shd w:val="clear" w:color="auto" w:fill="0070C0"/>
            <w:vAlign w:val="center"/>
          </w:tcPr>
          <w:p w:rsidR="007E34CE" w:rsidRPr="00C02746" w:rsidRDefault="007E34CE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Data Type</w:t>
            </w:r>
          </w:p>
        </w:tc>
        <w:tc>
          <w:tcPr>
            <w:tcW w:w="2700" w:type="dxa"/>
            <w:shd w:val="clear" w:color="auto" w:fill="0070C0"/>
            <w:vAlign w:val="center"/>
          </w:tcPr>
          <w:p w:rsidR="007E34CE" w:rsidRPr="00C02746" w:rsidRDefault="007E34CE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Description</w:t>
            </w:r>
          </w:p>
        </w:tc>
        <w:tc>
          <w:tcPr>
            <w:tcW w:w="1479" w:type="dxa"/>
            <w:shd w:val="clear" w:color="auto" w:fill="0070C0"/>
            <w:vAlign w:val="center"/>
          </w:tcPr>
          <w:p w:rsidR="007E34CE" w:rsidRPr="00C02746" w:rsidRDefault="007E34CE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Remarks</w:t>
            </w:r>
          </w:p>
        </w:tc>
      </w:tr>
      <w:tr w:rsidR="007E34CE" w:rsidRPr="00F96E25" w:rsidTr="0009102E">
        <w:trPr>
          <w:trHeight w:val="575"/>
        </w:trPr>
        <w:tc>
          <w:tcPr>
            <w:tcW w:w="1861" w:type="dxa"/>
            <w:vMerge w:val="restart"/>
          </w:tcPr>
          <w:p w:rsidR="007E34CE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CE">
              <w:rPr>
                <w:rFonts w:ascii="Calibri" w:hAnsi="Calibri" w:cs="Calibri"/>
                <w:color w:val="000000"/>
                <w:sz w:val="22"/>
                <w:szCs w:val="22"/>
              </w:rPr>
              <w:t>Malawi Burden of Disease Data - Annual by Facility</w:t>
            </w:r>
          </w:p>
        </w:tc>
        <w:tc>
          <w:tcPr>
            <w:tcW w:w="1861" w:type="dxa"/>
          </w:tcPr>
          <w:p w:rsidR="007E34CE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CE">
              <w:rPr>
                <w:rFonts w:ascii="Calibri" w:hAnsi="Calibri" w:cs="Calibri"/>
                <w:color w:val="000000"/>
                <w:sz w:val="22"/>
                <w:szCs w:val="22"/>
              </w:rPr>
              <w:t>Organization Unit</w:t>
            </w:r>
          </w:p>
        </w:tc>
        <w:tc>
          <w:tcPr>
            <w:tcW w:w="1403" w:type="dxa"/>
          </w:tcPr>
          <w:p w:rsidR="007E34CE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00" w:type="dxa"/>
          </w:tcPr>
          <w:p w:rsidR="007E34CE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Name of </w:t>
            </w:r>
            <w:r w:rsidR="009B163E">
              <w:rPr>
                <w:rFonts w:ascii="Calibri" w:hAnsi="Calibri" w:cs="Calibri"/>
                <w:color w:val="000000"/>
                <w:sz w:val="22"/>
                <w:szCs w:val="22"/>
              </w:rPr>
              <w:t>the</w:t>
            </w:r>
            <w:r w:rsidR="009B0F3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health center </w:t>
            </w:r>
            <w:r w:rsidR="009B163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E34CE">
              <w:rPr>
                <w:rFonts w:ascii="Calibri" w:hAnsi="Calibri" w:cs="Calibri"/>
                <w:color w:val="000000"/>
                <w:sz w:val="22"/>
                <w:szCs w:val="22"/>
              </w:rPr>
              <w:t>Organization Unit</w:t>
            </w:r>
          </w:p>
        </w:tc>
        <w:tc>
          <w:tcPr>
            <w:tcW w:w="1479" w:type="dxa"/>
          </w:tcPr>
          <w:p w:rsidR="007E34CE" w:rsidRPr="00F96E25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34CE" w:rsidRPr="00F96E25" w:rsidTr="0009102E">
        <w:trPr>
          <w:trHeight w:val="620"/>
        </w:trPr>
        <w:tc>
          <w:tcPr>
            <w:tcW w:w="1861" w:type="dxa"/>
            <w:vMerge/>
          </w:tcPr>
          <w:p w:rsidR="007E34CE" w:rsidRDefault="007E34CE" w:rsidP="00D20C8F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:rsidR="007E34CE" w:rsidRDefault="007E34CE" w:rsidP="009B0F30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Columns </w:t>
            </w:r>
            <w:r w:rsidR="009B0F30">
              <w:rPr>
                <w:rFonts w:ascii="Calibri" w:hAnsi="Calibri" w:cs="Calibri"/>
                <w:color w:val="000000"/>
                <w:sz w:val="22"/>
                <w:szCs w:val="22"/>
              </w:rPr>
              <w:t>‘</w:t>
            </w:r>
            <w:r w:rsidRPr="007E34CE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9B0F30">
              <w:rPr>
                <w:rFonts w:ascii="Calibri" w:hAnsi="Calibri" w:cs="Calibri"/>
                <w:color w:val="000000"/>
                <w:sz w:val="22"/>
                <w:szCs w:val="22"/>
              </w:rPr>
              <w:t>’ to ‘</w:t>
            </w:r>
            <w:r w:rsidRPr="007E34CE">
              <w:rPr>
                <w:rFonts w:ascii="Calibri" w:hAnsi="Calibri" w:cs="Calibri"/>
                <w:color w:val="000000"/>
                <w:sz w:val="22"/>
                <w:szCs w:val="22"/>
              </w:rPr>
              <w:t>IQ</w:t>
            </w:r>
            <w:r w:rsidR="009B0F30">
              <w:rPr>
                <w:rFonts w:ascii="Calibri" w:hAnsi="Calibri" w:cs="Calibri"/>
                <w:color w:val="000000"/>
                <w:sz w:val="22"/>
                <w:szCs w:val="22"/>
              </w:rPr>
              <w:t>’</w:t>
            </w:r>
          </w:p>
        </w:tc>
        <w:tc>
          <w:tcPr>
            <w:tcW w:w="1403" w:type="dxa"/>
          </w:tcPr>
          <w:p w:rsidR="007E34CE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700" w:type="dxa"/>
          </w:tcPr>
          <w:p w:rsidR="007E34CE" w:rsidRDefault="00595793" w:rsidP="00595793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# </w:t>
            </w:r>
            <w:r w:rsidRPr="00595793">
              <w:rPr>
                <w:rFonts w:ascii="Calibri" w:hAnsi="Calibri" w:cs="Calibri"/>
                <w:color w:val="000000"/>
                <w:sz w:val="22"/>
                <w:szCs w:val="22"/>
              </w:rPr>
              <w:t>of patients treated / service provided</w:t>
            </w:r>
          </w:p>
        </w:tc>
        <w:tc>
          <w:tcPr>
            <w:tcW w:w="1479" w:type="dxa"/>
          </w:tcPr>
          <w:p w:rsidR="007E34CE" w:rsidRPr="00F96E25" w:rsidRDefault="007E34CE" w:rsidP="00D20C8F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E34CE" w:rsidRDefault="007E34CE" w:rsidP="007E34CE">
      <w:pPr>
        <w:rPr>
          <w:rFonts w:cstheme="minorHAnsi"/>
          <w:sz w:val="22"/>
        </w:rPr>
      </w:pPr>
    </w:p>
    <w:p w:rsidR="008C386D" w:rsidRDefault="008C386D" w:rsidP="008C386D">
      <w:pPr>
        <w:pStyle w:val="Heading2"/>
        <w:numPr>
          <w:ilvl w:val="0"/>
          <w:numId w:val="0"/>
        </w:numPr>
        <w:ind w:left="720"/>
      </w:pPr>
    </w:p>
    <w:p w:rsidR="00486937" w:rsidRPr="00486937" w:rsidRDefault="00486937" w:rsidP="00486937"/>
    <w:p w:rsidR="007E34CE" w:rsidRPr="003D13A0" w:rsidRDefault="007E34CE" w:rsidP="007E34CE">
      <w:pPr>
        <w:pStyle w:val="Heading2"/>
        <w:numPr>
          <w:ilvl w:val="1"/>
          <w:numId w:val="3"/>
        </w:numPr>
      </w:pPr>
      <w:bookmarkStart w:id="37" w:name="_Toc524723896"/>
      <w:r>
        <w:t>Key Considerations</w:t>
      </w:r>
      <w:bookmarkEnd w:id="37"/>
    </w:p>
    <w:p w:rsidR="00944F25" w:rsidRDefault="00944F25" w:rsidP="00B54E02">
      <w:pPr>
        <w:rPr>
          <w:rFonts w:cstheme="minorHAnsi"/>
          <w:sz w:val="22"/>
        </w:rPr>
      </w:pPr>
    </w:p>
    <w:p w:rsidR="007E34CE" w:rsidRDefault="00944F25" w:rsidP="00B54E02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covers </w:t>
      </w:r>
      <w:r w:rsidRPr="00944F25">
        <w:rPr>
          <w:rFonts w:cstheme="minorHAnsi"/>
          <w:sz w:val="22"/>
        </w:rPr>
        <w:t># of patients treated / services provided for the year 2012-2016 disease-wise at health centers.</w:t>
      </w:r>
    </w:p>
    <w:p w:rsidR="00D20C8F" w:rsidRDefault="00D20C8F" w:rsidP="00B54E02">
      <w:pPr>
        <w:rPr>
          <w:rFonts w:cstheme="minorHAnsi"/>
          <w:sz w:val="22"/>
        </w:rPr>
      </w:pPr>
    </w:p>
    <w:p w:rsidR="00DD29E0" w:rsidRDefault="00DD29E0" w:rsidP="00B54E02">
      <w:pPr>
        <w:rPr>
          <w:rFonts w:cstheme="minorHAnsi"/>
          <w:sz w:val="22"/>
        </w:rPr>
      </w:pPr>
    </w:p>
    <w:p w:rsidR="00D20C8F" w:rsidRPr="007E34CE" w:rsidRDefault="005A444C" w:rsidP="00D20C8F">
      <w:pPr>
        <w:pStyle w:val="Heading1"/>
        <w:numPr>
          <w:ilvl w:val="0"/>
          <w:numId w:val="1"/>
        </w:numPr>
      </w:pPr>
      <w:r>
        <w:t xml:space="preserve"> </w:t>
      </w:r>
      <w:bookmarkStart w:id="38" w:name="_Toc524723897"/>
      <w:r w:rsidR="00D20C8F">
        <w:t>Data – Population Projection Data</w:t>
      </w:r>
      <w:bookmarkEnd w:id="38"/>
    </w:p>
    <w:p w:rsidR="00D20C8F" w:rsidRPr="00DC6F8B" w:rsidRDefault="00D20C8F" w:rsidP="00D20C8F"/>
    <w:p w:rsidR="00D20C8F" w:rsidRPr="003D13A0" w:rsidRDefault="00D20C8F" w:rsidP="00D20C8F">
      <w:pPr>
        <w:pStyle w:val="Heading2"/>
        <w:numPr>
          <w:ilvl w:val="1"/>
          <w:numId w:val="3"/>
        </w:numPr>
      </w:pPr>
      <w:bookmarkStart w:id="39" w:name="_Toc524723898"/>
      <w:r>
        <w:t>About the data</w:t>
      </w:r>
      <w:bookmarkEnd w:id="39"/>
    </w:p>
    <w:p w:rsidR="00D20C8F" w:rsidRDefault="00D20C8F" w:rsidP="00D20C8F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This </w:t>
      </w:r>
      <w:r w:rsidR="00D761CB">
        <w:rPr>
          <w:rFonts w:cstheme="minorHAnsi"/>
          <w:sz w:val="22"/>
        </w:rPr>
        <w:t xml:space="preserve">file provides population estimates </w:t>
      </w:r>
      <w:r w:rsidR="00281E74">
        <w:rPr>
          <w:rFonts w:cstheme="minorHAnsi"/>
          <w:sz w:val="22"/>
        </w:rPr>
        <w:t xml:space="preserve">for the year </w:t>
      </w:r>
      <w:r w:rsidR="00D761CB">
        <w:rPr>
          <w:rFonts w:cstheme="minorHAnsi"/>
          <w:sz w:val="22"/>
        </w:rPr>
        <w:t>2008 to 2030 district-</w:t>
      </w:r>
      <w:r w:rsidR="00281E74">
        <w:rPr>
          <w:rFonts w:cstheme="minorHAnsi"/>
          <w:sz w:val="22"/>
        </w:rPr>
        <w:t>wise</w:t>
      </w:r>
      <w:r>
        <w:rPr>
          <w:rFonts w:cstheme="minorHAnsi"/>
          <w:sz w:val="22"/>
        </w:rPr>
        <w:t>.</w:t>
      </w:r>
    </w:p>
    <w:p w:rsidR="00D20C8F" w:rsidRDefault="00D20C8F" w:rsidP="00D20C8F">
      <w:pPr>
        <w:rPr>
          <w:rFonts w:cstheme="minorHAnsi"/>
          <w:sz w:val="22"/>
        </w:rPr>
      </w:pPr>
    </w:p>
    <w:p w:rsidR="00D20C8F" w:rsidRDefault="00D20C8F" w:rsidP="00D20C8F">
      <w:pPr>
        <w:rPr>
          <w:rFonts w:cstheme="minorHAnsi"/>
          <w:sz w:val="22"/>
        </w:rPr>
      </w:pPr>
    </w:p>
    <w:p w:rsidR="003C2F27" w:rsidRDefault="00D20C8F" w:rsidP="003C2F27">
      <w:pPr>
        <w:pStyle w:val="Heading2"/>
        <w:numPr>
          <w:ilvl w:val="1"/>
          <w:numId w:val="3"/>
        </w:numPr>
      </w:pPr>
      <w:bookmarkStart w:id="40" w:name="_Toc524723899"/>
      <w:r>
        <w:lastRenderedPageBreak/>
        <w:t>Schema</w:t>
      </w:r>
      <w:bookmarkEnd w:id="40"/>
    </w:p>
    <w:p w:rsidR="003C2F27" w:rsidRPr="003C2F27" w:rsidRDefault="003C2F27" w:rsidP="003C2F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871"/>
        <w:gridCol w:w="1525"/>
        <w:gridCol w:w="2295"/>
        <w:gridCol w:w="1602"/>
      </w:tblGrid>
      <w:tr w:rsidR="003C2F27" w:rsidTr="00116375">
        <w:trPr>
          <w:trHeight w:val="440"/>
          <w:tblHeader/>
        </w:trPr>
        <w:tc>
          <w:tcPr>
            <w:tcW w:w="2057" w:type="dxa"/>
            <w:shd w:val="clear" w:color="auto" w:fill="0070C0"/>
            <w:vAlign w:val="center"/>
          </w:tcPr>
          <w:p w:rsidR="003C2F27" w:rsidRPr="00C02746" w:rsidRDefault="003C2F27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File Name</w:t>
            </w:r>
          </w:p>
        </w:tc>
        <w:tc>
          <w:tcPr>
            <w:tcW w:w="1871" w:type="dxa"/>
            <w:shd w:val="clear" w:color="auto" w:fill="0070C0"/>
            <w:vAlign w:val="center"/>
          </w:tcPr>
          <w:p w:rsidR="003C2F27" w:rsidRPr="00C02746" w:rsidRDefault="003C2F27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Columns</w:t>
            </w:r>
          </w:p>
        </w:tc>
        <w:tc>
          <w:tcPr>
            <w:tcW w:w="1525" w:type="dxa"/>
            <w:shd w:val="clear" w:color="auto" w:fill="0070C0"/>
            <w:vAlign w:val="center"/>
          </w:tcPr>
          <w:p w:rsidR="003C2F27" w:rsidRPr="00C02746" w:rsidRDefault="003C2F27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Data Type</w:t>
            </w:r>
          </w:p>
        </w:tc>
        <w:tc>
          <w:tcPr>
            <w:tcW w:w="2295" w:type="dxa"/>
            <w:shd w:val="clear" w:color="auto" w:fill="0070C0"/>
            <w:vAlign w:val="center"/>
          </w:tcPr>
          <w:p w:rsidR="003C2F27" w:rsidRPr="00C02746" w:rsidRDefault="003C2F27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Description</w:t>
            </w:r>
          </w:p>
        </w:tc>
        <w:tc>
          <w:tcPr>
            <w:tcW w:w="1602" w:type="dxa"/>
            <w:shd w:val="clear" w:color="auto" w:fill="0070C0"/>
            <w:vAlign w:val="center"/>
          </w:tcPr>
          <w:p w:rsidR="003C2F27" w:rsidRPr="00C02746" w:rsidRDefault="003C2F27" w:rsidP="00C02746">
            <w:pPr>
              <w:jc w:val="left"/>
              <w:rPr>
                <w:rFonts w:ascii="Calibri" w:hAnsi="Calibri" w:cs="Calibri"/>
                <w:b/>
                <w:bCs/>
                <w:color w:val="FFFFFF"/>
                <w:szCs w:val="28"/>
              </w:rPr>
            </w:pPr>
            <w:r w:rsidRPr="00C02746">
              <w:rPr>
                <w:rFonts w:ascii="Calibri" w:hAnsi="Calibri" w:cs="Calibri"/>
                <w:b/>
                <w:bCs/>
                <w:color w:val="FFFFFF"/>
                <w:szCs w:val="28"/>
              </w:rPr>
              <w:t>Remarks</w:t>
            </w:r>
          </w:p>
        </w:tc>
      </w:tr>
      <w:tr w:rsidR="003C2F27" w:rsidRPr="00F96E25" w:rsidTr="00116375">
        <w:trPr>
          <w:trHeight w:val="637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0C8F">
              <w:rPr>
                <w:rFonts w:ascii="Calibri" w:hAnsi="Calibri" w:cs="Calibri"/>
                <w:color w:val="000000"/>
                <w:sz w:val="22"/>
                <w:szCs w:val="22"/>
              </w:rPr>
              <w:t>Population by SNU 2008-2030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: Sheet1</w:t>
            </w: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29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413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INDICATOR</w:t>
            </w: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295" w:type="dxa"/>
            <w:shd w:val="clear" w:color="auto" w:fill="auto"/>
          </w:tcPr>
          <w:p w:rsidR="003C2F27" w:rsidRPr="0009102E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ID for Indicator label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637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INDICATOR_LABEL</w:t>
            </w: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29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Type of Indicator (here Population)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637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ADMINISTRATIVE LEVEL 2</w:t>
            </w: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29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ID for Administrative level 2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637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ADMINISTRATIVE LEVEL 2_LABEL</w:t>
            </w: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29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Name of the Administrative level 2(District Name)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413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9102E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295" w:type="dxa"/>
            <w:shd w:val="clear" w:color="auto" w:fill="auto"/>
          </w:tcPr>
          <w:p w:rsidR="003C2F27" w:rsidRPr="0009102E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Population value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6375" w:rsidRPr="00F96E25" w:rsidTr="00116375">
        <w:trPr>
          <w:trHeight w:val="440"/>
        </w:trPr>
        <w:tc>
          <w:tcPr>
            <w:tcW w:w="2057" w:type="dxa"/>
          </w:tcPr>
          <w:p w:rsidR="00116375" w:rsidRPr="00D20C8F" w:rsidRDefault="00116375" w:rsidP="001163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116375" w:rsidRPr="0009102E" w:rsidRDefault="00116375" w:rsidP="00116375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FLAG</w:t>
            </w:r>
          </w:p>
        </w:tc>
        <w:tc>
          <w:tcPr>
            <w:tcW w:w="1525" w:type="dxa"/>
            <w:shd w:val="clear" w:color="auto" w:fill="auto"/>
          </w:tcPr>
          <w:p w:rsidR="00116375" w:rsidRPr="00077796" w:rsidRDefault="00116375" w:rsidP="001163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Logical gate</w:t>
            </w:r>
          </w:p>
        </w:tc>
        <w:tc>
          <w:tcPr>
            <w:tcW w:w="2295" w:type="dxa"/>
            <w:shd w:val="clear" w:color="auto" w:fill="auto"/>
          </w:tcPr>
          <w:p w:rsidR="00116375" w:rsidRPr="00116375" w:rsidRDefault="00116375" w:rsidP="00116375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6375">
              <w:rPr>
                <w:rFonts w:ascii="Calibri" w:hAnsi="Calibri"/>
                <w:color w:val="000000"/>
                <w:sz w:val="22"/>
                <w:szCs w:val="22"/>
              </w:rPr>
              <w:t>highlight a district of interest</w:t>
            </w:r>
          </w:p>
        </w:tc>
        <w:tc>
          <w:tcPr>
            <w:tcW w:w="1602" w:type="dxa"/>
            <w:shd w:val="clear" w:color="auto" w:fill="auto"/>
          </w:tcPr>
          <w:p w:rsidR="00116375" w:rsidRPr="00077796" w:rsidRDefault="00116375" w:rsidP="001163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6375" w:rsidRPr="00F96E25" w:rsidTr="00116375">
        <w:trPr>
          <w:trHeight w:val="467"/>
        </w:trPr>
        <w:tc>
          <w:tcPr>
            <w:tcW w:w="2057" w:type="dxa"/>
          </w:tcPr>
          <w:p w:rsidR="00116375" w:rsidRPr="00D20C8F" w:rsidRDefault="00116375" w:rsidP="001163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116375" w:rsidRPr="0009102E" w:rsidRDefault="00116375" w:rsidP="00116375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FLAG_LABEL</w:t>
            </w:r>
          </w:p>
        </w:tc>
        <w:tc>
          <w:tcPr>
            <w:tcW w:w="1525" w:type="dxa"/>
            <w:shd w:val="clear" w:color="auto" w:fill="auto"/>
          </w:tcPr>
          <w:p w:rsidR="00116375" w:rsidRPr="00077796" w:rsidRDefault="00116375" w:rsidP="001163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Logical gate</w:t>
            </w:r>
          </w:p>
        </w:tc>
        <w:tc>
          <w:tcPr>
            <w:tcW w:w="2295" w:type="dxa"/>
            <w:shd w:val="clear" w:color="auto" w:fill="auto"/>
          </w:tcPr>
          <w:p w:rsidR="00116375" w:rsidRPr="00116375" w:rsidRDefault="00116375" w:rsidP="00116375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16375">
              <w:rPr>
                <w:rFonts w:ascii="Calibri" w:hAnsi="Calibri"/>
                <w:color w:val="000000"/>
                <w:sz w:val="22"/>
                <w:szCs w:val="22"/>
              </w:rPr>
              <w:t>highlight a district of interest</w:t>
            </w:r>
          </w:p>
        </w:tc>
        <w:tc>
          <w:tcPr>
            <w:tcW w:w="1602" w:type="dxa"/>
            <w:shd w:val="clear" w:color="auto" w:fill="auto"/>
          </w:tcPr>
          <w:p w:rsidR="00116375" w:rsidRPr="00077796" w:rsidRDefault="00116375" w:rsidP="00116375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637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UNIT</w:t>
            </w:r>
          </w:p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29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ID for the unit used to describe VALUE column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2F27" w:rsidRPr="00F96E25" w:rsidTr="00116375">
        <w:trPr>
          <w:trHeight w:val="637"/>
        </w:trPr>
        <w:tc>
          <w:tcPr>
            <w:tcW w:w="2057" w:type="dxa"/>
          </w:tcPr>
          <w:p w:rsidR="003C2F27" w:rsidRPr="00D20C8F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71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UNIT_LABEL</w:t>
            </w:r>
          </w:p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295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077796">
              <w:rPr>
                <w:rFonts w:ascii="Calibri" w:hAnsi="Calibri"/>
                <w:color w:val="000000"/>
                <w:sz w:val="22"/>
                <w:szCs w:val="22"/>
              </w:rPr>
              <w:t>Units in which VALUE column is described</w:t>
            </w:r>
          </w:p>
        </w:tc>
        <w:tc>
          <w:tcPr>
            <w:tcW w:w="1602" w:type="dxa"/>
            <w:shd w:val="clear" w:color="auto" w:fill="auto"/>
          </w:tcPr>
          <w:p w:rsidR="003C2F27" w:rsidRPr="00077796" w:rsidRDefault="003C2F27" w:rsidP="00077796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20C8F" w:rsidRDefault="00D20C8F" w:rsidP="00D20C8F">
      <w:pPr>
        <w:pStyle w:val="Heading2"/>
        <w:numPr>
          <w:ilvl w:val="0"/>
          <w:numId w:val="0"/>
        </w:numPr>
        <w:ind w:left="720"/>
      </w:pPr>
    </w:p>
    <w:p w:rsidR="00D20C8F" w:rsidRPr="003D13A0" w:rsidRDefault="00D20C8F" w:rsidP="00D20C8F">
      <w:pPr>
        <w:pStyle w:val="Heading2"/>
        <w:numPr>
          <w:ilvl w:val="1"/>
          <w:numId w:val="3"/>
        </w:numPr>
      </w:pPr>
      <w:bookmarkStart w:id="41" w:name="_Toc524723900"/>
      <w:r>
        <w:t>Key Considerations</w:t>
      </w:r>
      <w:bookmarkEnd w:id="41"/>
    </w:p>
    <w:p w:rsidR="00A22799" w:rsidRDefault="00A22799" w:rsidP="00D20C8F">
      <w:pPr>
        <w:spacing w:before="120" w:after="12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Source of this data is </w:t>
      </w:r>
      <w:r w:rsidR="009C7590" w:rsidRPr="009C7590">
        <w:rPr>
          <w:rFonts w:cstheme="minorHAnsi"/>
          <w:sz w:val="22"/>
        </w:rPr>
        <w:t>National Statistical Office</w:t>
      </w:r>
      <w:r w:rsidR="009C7590">
        <w:rPr>
          <w:rFonts w:cstheme="minorHAnsi"/>
          <w:sz w:val="22"/>
        </w:rPr>
        <w:t>, Malawi</w:t>
      </w:r>
      <w:r w:rsidR="00D979FA" w:rsidRPr="00D979FA">
        <w:rPr>
          <w:rFonts w:cstheme="minorHAnsi"/>
          <w:sz w:val="22"/>
        </w:rPr>
        <w:t xml:space="preserve">.  </w:t>
      </w:r>
    </w:p>
    <w:p w:rsidR="00D20C8F" w:rsidRDefault="00D20C8F" w:rsidP="00B54E02">
      <w:pPr>
        <w:rPr>
          <w:rFonts w:cstheme="minorHAnsi"/>
          <w:sz w:val="22"/>
        </w:rPr>
      </w:pPr>
    </w:p>
    <w:sectPr w:rsidR="00D20C8F" w:rsidSect="00E92868">
      <w:headerReference w:type="even" r:id="rId11"/>
      <w:headerReference w:type="default" r:id="rId12"/>
      <w:footerReference w:type="default" r:id="rId13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0D" w:rsidRDefault="007B150D" w:rsidP="00EE2F45">
      <w:r>
        <w:separator/>
      </w:r>
    </w:p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/>
    <w:p w:rsidR="007B150D" w:rsidRDefault="007B150D" w:rsidP="0029338C"/>
    <w:p w:rsidR="007B150D" w:rsidRDefault="007B150D" w:rsidP="0029338C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/>
    <w:p w:rsidR="007B150D" w:rsidRDefault="007B150D" w:rsidP="002313E0"/>
    <w:p w:rsidR="007B150D" w:rsidRDefault="007B150D" w:rsidP="002313E0"/>
    <w:p w:rsidR="007B150D" w:rsidRDefault="007B150D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957F9E"/>
    <w:p w:rsidR="007B150D" w:rsidRDefault="007B150D" w:rsidP="00957F9E"/>
    <w:p w:rsidR="007B150D" w:rsidRDefault="007B150D" w:rsidP="00522081"/>
    <w:p w:rsidR="007B150D" w:rsidRDefault="007B150D" w:rsidP="00522081"/>
    <w:p w:rsidR="007B150D" w:rsidRDefault="007B150D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701B53"/>
    <w:p w:rsidR="007B150D" w:rsidRDefault="007B150D"/>
    <w:p w:rsidR="007B150D" w:rsidRDefault="007B150D" w:rsidP="005C01A3"/>
    <w:p w:rsidR="007B150D" w:rsidRDefault="007B150D" w:rsidP="005C01A3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/>
    <w:p w:rsidR="007B150D" w:rsidRDefault="007B150D" w:rsidP="00841E64"/>
    <w:p w:rsidR="007B150D" w:rsidRDefault="007B150D" w:rsidP="00074056"/>
    <w:p w:rsidR="007B150D" w:rsidRDefault="007B150D"/>
    <w:p w:rsidR="007B150D" w:rsidRDefault="007B150D" w:rsidP="0042006F"/>
    <w:p w:rsidR="007B150D" w:rsidRDefault="007B150D" w:rsidP="00C54E97"/>
    <w:p w:rsidR="007B150D" w:rsidRDefault="007B150D" w:rsidP="00512194"/>
    <w:p w:rsidR="007B150D" w:rsidRDefault="007B150D"/>
  </w:endnote>
  <w:endnote w:type="continuationSeparator" w:id="0">
    <w:p w:rsidR="007B150D" w:rsidRDefault="007B150D" w:rsidP="00EE2F45">
      <w:r>
        <w:continuationSeparator/>
      </w:r>
    </w:p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/>
    <w:p w:rsidR="007B150D" w:rsidRDefault="007B150D" w:rsidP="0029338C"/>
    <w:p w:rsidR="007B150D" w:rsidRDefault="007B150D" w:rsidP="0029338C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/>
    <w:p w:rsidR="007B150D" w:rsidRDefault="007B150D" w:rsidP="002313E0"/>
    <w:p w:rsidR="007B150D" w:rsidRDefault="007B150D" w:rsidP="002313E0"/>
    <w:p w:rsidR="007B150D" w:rsidRDefault="007B150D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957F9E"/>
    <w:p w:rsidR="007B150D" w:rsidRDefault="007B150D" w:rsidP="00957F9E"/>
    <w:p w:rsidR="007B150D" w:rsidRDefault="007B150D" w:rsidP="00522081"/>
    <w:p w:rsidR="007B150D" w:rsidRDefault="007B150D" w:rsidP="00522081"/>
    <w:p w:rsidR="007B150D" w:rsidRDefault="007B150D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701B53"/>
    <w:p w:rsidR="007B150D" w:rsidRDefault="007B150D"/>
    <w:p w:rsidR="007B150D" w:rsidRDefault="007B150D" w:rsidP="005C01A3"/>
    <w:p w:rsidR="007B150D" w:rsidRDefault="007B150D" w:rsidP="005C01A3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/>
    <w:p w:rsidR="007B150D" w:rsidRDefault="007B150D" w:rsidP="00841E64"/>
    <w:p w:rsidR="007B150D" w:rsidRDefault="007B150D" w:rsidP="00074056"/>
    <w:p w:rsidR="007B150D" w:rsidRDefault="007B150D"/>
    <w:p w:rsidR="007B150D" w:rsidRDefault="007B150D" w:rsidP="0042006F"/>
    <w:p w:rsidR="007B150D" w:rsidRDefault="007B150D" w:rsidP="00C54E97"/>
    <w:p w:rsidR="007B150D" w:rsidRDefault="007B150D" w:rsidP="00512194"/>
    <w:p w:rsidR="007B150D" w:rsidRDefault="007B1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1170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9719F" w:rsidRDefault="0009719F" w:rsidP="001F1ECF">
            <w:pPr>
              <w:pStyle w:val="Footer"/>
              <w:pBdr>
                <w:top w:val="single" w:sz="4" w:space="1" w:color="auto"/>
              </w:pBdr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221D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221DB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9719F" w:rsidRDefault="0009719F" w:rsidP="001F1ECF">
    <w:pPr>
      <w:pStyle w:val="Footer"/>
      <w:rPr>
        <w:noProof/>
      </w:rPr>
    </w:pPr>
    <w:r w:rsidRPr="00C17F0B">
      <w:rPr>
        <w:noProof/>
      </w:rPr>
      <w:drawing>
        <wp:anchor distT="0" distB="0" distL="114300" distR="114300" simplePos="0" relativeHeight="251660288" behindDoc="0" locked="0" layoutInCell="1" allowOverlap="1" wp14:anchorId="3CC9D422" wp14:editId="25DC03C1">
          <wp:simplePos x="0" y="0"/>
          <wp:positionH relativeFrom="column">
            <wp:posOffset>5198331</wp:posOffset>
          </wp:positionH>
          <wp:positionV relativeFrom="paragraph">
            <wp:posOffset>6350</wp:posOffset>
          </wp:positionV>
          <wp:extent cx="731520" cy="417830"/>
          <wp:effectExtent l="0" t="0" r="0" b="1270"/>
          <wp:wrapSquare wrapText="bothSides"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598" t="75809" r="17008" b="15639"/>
                  <a:stretch/>
                </pic:blipFill>
                <pic:spPr>
                  <a:xfrm>
                    <a:off x="0" y="0"/>
                    <a:ext cx="731520" cy="417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A74AE">
      <w:rPr>
        <w:noProof/>
      </w:rPr>
      <w:drawing>
        <wp:anchor distT="0" distB="0" distL="114300" distR="114300" simplePos="0" relativeHeight="251659264" behindDoc="0" locked="0" layoutInCell="1" allowOverlap="1" wp14:anchorId="2EF3AB3E" wp14:editId="54FD3161">
          <wp:simplePos x="0" y="0"/>
          <wp:positionH relativeFrom="column">
            <wp:posOffset>4537296</wp:posOffset>
          </wp:positionH>
          <wp:positionV relativeFrom="paragraph">
            <wp:posOffset>7620</wp:posOffset>
          </wp:positionV>
          <wp:extent cx="731520" cy="349885"/>
          <wp:effectExtent l="0" t="0" r="0" b="0"/>
          <wp:wrapSquare wrapText="bothSides"/>
          <wp:docPr id="1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0D" w:rsidRDefault="007B150D" w:rsidP="00EE2F45">
      <w:r>
        <w:separator/>
      </w:r>
    </w:p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/>
    <w:p w:rsidR="007B150D" w:rsidRDefault="007B150D" w:rsidP="0029338C"/>
    <w:p w:rsidR="007B150D" w:rsidRDefault="007B150D" w:rsidP="0029338C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/>
    <w:p w:rsidR="007B150D" w:rsidRDefault="007B150D" w:rsidP="002313E0"/>
    <w:p w:rsidR="007B150D" w:rsidRDefault="007B150D" w:rsidP="002313E0"/>
    <w:p w:rsidR="007B150D" w:rsidRDefault="007B150D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957F9E"/>
    <w:p w:rsidR="007B150D" w:rsidRDefault="007B150D" w:rsidP="00957F9E"/>
    <w:p w:rsidR="007B150D" w:rsidRDefault="007B150D" w:rsidP="00522081"/>
    <w:p w:rsidR="007B150D" w:rsidRDefault="007B150D" w:rsidP="00522081"/>
    <w:p w:rsidR="007B150D" w:rsidRDefault="007B150D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701B53"/>
    <w:p w:rsidR="007B150D" w:rsidRDefault="007B150D"/>
    <w:p w:rsidR="007B150D" w:rsidRDefault="007B150D" w:rsidP="005C01A3"/>
    <w:p w:rsidR="007B150D" w:rsidRDefault="007B150D" w:rsidP="005C01A3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/>
    <w:p w:rsidR="007B150D" w:rsidRDefault="007B150D" w:rsidP="00841E64"/>
    <w:p w:rsidR="007B150D" w:rsidRDefault="007B150D" w:rsidP="00074056"/>
    <w:p w:rsidR="007B150D" w:rsidRDefault="007B150D"/>
    <w:p w:rsidR="007B150D" w:rsidRDefault="007B150D" w:rsidP="0042006F"/>
    <w:p w:rsidR="007B150D" w:rsidRDefault="007B150D" w:rsidP="00C54E97"/>
    <w:p w:rsidR="007B150D" w:rsidRDefault="007B150D" w:rsidP="00512194"/>
    <w:p w:rsidR="007B150D" w:rsidRDefault="007B150D"/>
  </w:footnote>
  <w:footnote w:type="continuationSeparator" w:id="0">
    <w:p w:rsidR="007B150D" w:rsidRDefault="007B150D" w:rsidP="00EE2F45">
      <w:r>
        <w:continuationSeparator/>
      </w:r>
    </w:p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 w:rsidP="00EE2F45"/>
    <w:p w:rsidR="007B150D" w:rsidRDefault="007B150D"/>
    <w:p w:rsidR="007B150D" w:rsidRDefault="007B150D" w:rsidP="0029338C"/>
    <w:p w:rsidR="007B150D" w:rsidRDefault="007B150D" w:rsidP="0029338C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 w:rsidP="00C24E70"/>
    <w:p w:rsidR="007B150D" w:rsidRDefault="007B150D"/>
    <w:p w:rsidR="007B150D" w:rsidRDefault="007B150D" w:rsidP="002313E0"/>
    <w:p w:rsidR="007B150D" w:rsidRDefault="007B150D" w:rsidP="002313E0"/>
    <w:p w:rsidR="007B150D" w:rsidRDefault="007B150D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5000E3"/>
    <w:p w:rsidR="007B150D" w:rsidRDefault="007B150D" w:rsidP="00957F9E"/>
    <w:p w:rsidR="007B150D" w:rsidRDefault="007B150D" w:rsidP="00957F9E"/>
    <w:p w:rsidR="007B150D" w:rsidRDefault="007B150D" w:rsidP="00522081"/>
    <w:p w:rsidR="007B150D" w:rsidRDefault="007B150D" w:rsidP="00522081"/>
    <w:p w:rsidR="007B150D" w:rsidRDefault="007B150D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566DAA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306067"/>
    <w:p w:rsidR="007B150D" w:rsidRDefault="007B150D" w:rsidP="00701B53"/>
    <w:p w:rsidR="007B150D" w:rsidRDefault="007B150D"/>
    <w:p w:rsidR="007B150D" w:rsidRDefault="007B150D" w:rsidP="005C01A3"/>
    <w:p w:rsidR="007B150D" w:rsidRDefault="007B150D" w:rsidP="005C01A3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 w:rsidP="00B95C26"/>
    <w:p w:rsidR="007B150D" w:rsidRDefault="007B150D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 w:rsidP="00D1038F"/>
    <w:p w:rsidR="007B150D" w:rsidRDefault="007B150D"/>
    <w:p w:rsidR="007B150D" w:rsidRDefault="007B150D" w:rsidP="00841E64"/>
    <w:p w:rsidR="007B150D" w:rsidRDefault="007B150D" w:rsidP="00074056"/>
    <w:p w:rsidR="007B150D" w:rsidRDefault="007B150D"/>
    <w:p w:rsidR="007B150D" w:rsidRDefault="007B150D" w:rsidP="0042006F"/>
    <w:p w:rsidR="007B150D" w:rsidRDefault="007B150D" w:rsidP="00C54E97"/>
    <w:p w:rsidR="007B150D" w:rsidRDefault="007B150D" w:rsidP="00512194"/>
    <w:p w:rsidR="007B150D" w:rsidRDefault="007B1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EE2F45"/>
  <w:p w:rsidR="0009719F" w:rsidRDefault="0009719F" w:rsidP="0029338C"/>
  <w:p w:rsidR="0009719F" w:rsidRDefault="0009719F" w:rsidP="0029338C"/>
  <w:p w:rsidR="0009719F" w:rsidRDefault="0009719F" w:rsidP="00C24E70"/>
  <w:p w:rsidR="0009719F" w:rsidRDefault="0009719F" w:rsidP="00C24E70"/>
  <w:p w:rsidR="0009719F" w:rsidRDefault="0009719F" w:rsidP="00C24E70"/>
  <w:p w:rsidR="0009719F" w:rsidRDefault="0009719F" w:rsidP="00C24E70"/>
  <w:p w:rsidR="0009719F" w:rsidRDefault="0009719F" w:rsidP="00C24E70"/>
  <w:p w:rsidR="0009719F" w:rsidRDefault="0009719F" w:rsidP="00C24E70"/>
  <w:p w:rsidR="0009719F" w:rsidRDefault="0009719F" w:rsidP="00C24E70"/>
  <w:p w:rsidR="0009719F" w:rsidRDefault="0009719F" w:rsidP="00C24E70"/>
  <w:p w:rsidR="0009719F" w:rsidRDefault="0009719F" w:rsidP="002313E0"/>
  <w:p w:rsidR="0009719F" w:rsidRDefault="0009719F" w:rsidP="002313E0"/>
  <w:p w:rsidR="0009719F" w:rsidRDefault="0009719F" w:rsidP="002313E0"/>
  <w:p w:rsidR="0009719F" w:rsidRDefault="0009719F" w:rsidP="005000E3"/>
  <w:p w:rsidR="0009719F" w:rsidRDefault="0009719F" w:rsidP="005000E3"/>
  <w:p w:rsidR="0009719F" w:rsidRDefault="0009719F" w:rsidP="005000E3"/>
  <w:p w:rsidR="0009719F" w:rsidRDefault="0009719F" w:rsidP="005000E3"/>
  <w:p w:rsidR="0009719F" w:rsidRDefault="0009719F" w:rsidP="005000E3"/>
  <w:p w:rsidR="0009719F" w:rsidRDefault="0009719F" w:rsidP="005000E3"/>
  <w:p w:rsidR="0009719F" w:rsidRDefault="0009719F" w:rsidP="005000E3"/>
  <w:p w:rsidR="0009719F" w:rsidRDefault="0009719F" w:rsidP="005000E3"/>
  <w:p w:rsidR="0009719F" w:rsidRDefault="0009719F" w:rsidP="00957F9E"/>
  <w:p w:rsidR="0009719F" w:rsidRDefault="0009719F" w:rsidP="00957F9E"/>
  <w:p w:rsidR="0009719F" w:rsidRDefault="0009719F" w:rsidP="00522081"/>
  <w:p w:rsidR="0009719F" w:rsidRDefault="0009719F" w:rsidP="00522081"/>
  <w:p w:rsidR="0009719F" w:rsidRDefault="0009719F" w:rsidP="00522081"/>
  <w:p w:rsidR="0009719F" w:rsidRDefault="0009719F" w:rsidP="00566DAA"/>
  <w:p w:rsidR="0009719F" w:rsidRDefault="0009719F" w:rsidP="00566DAA"/>
  <w:p w:rsidR="0009719F" w:rsidRDefault="0009719F" w:rsidP="00566DAA"/>
  <w:p w:rsidR="0009719F" w:rsidRDefault="0009719F" w:rsidP="00566DAA"/>
  <w:p w:rsidR="0009719F" w:rsidRDefault="0009719F" w:rsidP="00566DAA"/>
  <w:p w:rsidR="0009719F" w:rsidRDefault="0009719F" w:rsidP="00306067"/>
  <w:p w:rsidR="0009719F" w:rsidRDefault="0009719F" w:rsidP="00306067"/>
  <w:p w:rsidR="0009719F" w:rsidRDefault="0009719F" w:rsidP="00306067"/>
  <w:p w:rsidR="0009719F" w:rsidRDefault="0009719F" w:rsidP="00306067"/>
  <w:p w:rsidR="0009719F" w:rsidRDefault="0009719F" w:rsidP="00306067"/>
  <w:p w:rsidR="0009719F" w:rsidRDefault="0009719F" w:rsidP="00701B53"/>
  <w:p w:rsidR="0009719F" w:rsidRDefault="0009719F" w:rsidP="002916AF"/>
  <w:p w:rsidR="0009719F" w:rsidRDefault="0009719F" w:rsidP="005C01A3"/>
  <w:p w:rsidR="0009719F" w:rsidRDefault="0009719F" w:rsidP="005C01A3"/>
  <w:p w:rsidR="0009719F" w:rsidRDefault="0009719F" w:rsidP="00B95C26"/>
  <w:p w:rsidR="0009719F" w:rsidRDefault="0009719F" w:rsidP="00B95C26"/>
  <w:p w:rsidR="0009719F" w:rsidRDefault="0009719F" w:rsidP="00B95C26"/>
  <w:p w:rsidR="0009719F" w:rsidRDefault="0009719F" w:rsidP="00B95C26"/>
  <w:p w:rsidR="0009719F" w:rsidRDefault="0009719F" w:rsidP="00B95C26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D1038F"/>
  <w:p w:rsidR="0009719F" w:rsidRDefault="0009719F" w:rsidP="00841E64"/>
  <w:p w:rsidR="0009719F" w:rsidRDefault="0009719F" w:rsidP="00074056"/>
  <w:p w:rsidR="0009719F" w:rsidRDefault="0009719F" w:rsidP="008B610F"/>
  <w:p w:rsidR="0009719F" w:rsidRDefault="0009719F" w:rsidP="0042006F"/>
  <w:p w:rsidR="0009719F" w:rsidRDefault="0009719F" w:rsidP="00C54E97"/>
  <w:p w:rsidR="0009719F" w:rsidRDefault="0009719F" w:rsidP="00512194"/>
  <w:p w:rsidR="0009719F" w:rsidRDefault="0009719F" w:rsidP="0051219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19F" w:rsidRDefault="0009719F" w:rsidP="001F1ECF">
    <w:pPr>
      <w:pStyle w:val="Header"/>
      <w:pBdr>
        <w:bottom w:val="single" w:sz="4" w:space="1" w:color="auto"/>
      </w:pBdr>
      <w:jc w:val="right"/>
    </w:pPr>
    <w:r>
      <w:t>Malawi Use Case – Data Dictionary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AC6"/>
    <w:multiLevelType w:val="hybridMultilevel"/>
    <w:tmpl w:val="1CC4DC34"/>
    <w:lvl w:ilvl="0" w:tplc="63761C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CA6C4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FE55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6AD8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69661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4080A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49C61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D94A6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D6034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6B86783"/>
    <w:multiLevelType w:val="hybridMultilevel"/>
    <w:tmpl w:val="D6040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0A6594"/>
    <w:multiLevelType w:val="hybridMultilevel"/>
    <w:tmpl w:val="62FCD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5A52BD"/>
    <w:multiLevelType w:val="hybridMultilevel"/>
    <w:tmpl w:val="AF66616E"/>
    <w:lvl w:ilvl="0" w:tplc="4794811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740B18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700FF4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5921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648E4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5012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87C09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DA695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91852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1CD2C07"/>
    <w:multiLevelType w:val="hybridMultilevel"/>
    <w:tmpl w:val="996E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132"/>
    <w:multiLevelType w:val="hybridMultilevel"/>
    <w:tmpl w:val="0B843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031307"/>
    <w:multiLevelType w:val="hybridMultilevel"/>
    <w:tmpl w:val="4B68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E7B69"/>
    <w:multiLevelType w:val="hybridMultilevel"/>
    <w:tmpl w:val="67CA50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1771C6B"/>
    <w:multiLevelType w:val="hybridMultilevel"/>
    <w:tmpl w:val="DF6A8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33976"/>
    <w:multiLevelType w:val="multilevel"/>
    <w:tmpl w:val="585070B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497CBB"/>
    <w:multiLevelType w:val="hybridMultilevel"/>
    <w:tmpl w:val="7AA0C1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D6098A"/>
    <w:multiLevelType w:val="hybridMultilevel"/>
    <w:tmpl w:val="431A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E026B"/>
    <w:multiLevelType w:val="hybridMultilevel"/>
    <w:tmpl w:val="C6B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004D9"/>
    <w:multiLevelType w:val="hybridMultilevel"/>
    <w:tmpl w:val="4D8E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E25F7"/>
    <w:multiLevelType w:val="hybridMultilevel"/>
    <w:tmpl w:val="6160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40220"/>
    <w:multiLevelType w:val="hybridMultilevel"/>
    <w:tmpl w:val="70B8C554"/>
    <w:lvl w:ilvl="0" w:tplc="C21A13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F70B71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F4A57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C6A2F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EA4F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7C1C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5EE2A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C3C3E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9AC6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40540E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2480435"/>
    <w:multiLevelType w:val="hybridMultilevel"/>
    <w:tmpl w:val="3390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94159"/>
    <w:multiLevelType w:val="hybridMultilevel"/>
    <w:tmpl w:val="51BAA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9A7A73"/>
    <w:multiLevelType w:val="hybridMultilevel"/>
    <w:tmpl w:val="1708F02E"/>
    <w:lvl w:ilvl="0" w:tplc="8AB82C7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E5D24"/>
    <w:multiLevelType w:val="hybridMultilevel"/>
    <w:tmpl w:val="1BB0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2D5B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61FFE"/>
    <w:multiLevelType w:val="hybridMultilevel"/>
    <w:tmpl w:val="51B0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7710C"/>
    <w:multiLevelType w:val="hybridMultilevel"/>
    <w:tmpl w:val="627E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D60A6"/>
    <w:multiLevelType w:val="hybridMultilevel"/>
    <w:tmpl w:val="7152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19C4"/>
    <w:multiLevelType w:val="hybridMultilevel"/>
    <w:tmpl w:val="956027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FED4479"/>
    <w:multiLevelType w:val="hybridMultilevel"/>
    <w:tmpl w:val="1E6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B094C"/>
    <w:multiLevelType w:val="hybridMultilevel"/>
    <w:tmpl w:val="C0A2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A3EA2"/>
    <w:multiLevelType w:val="multilevel"/>
    <w:tmpl w:val="1436D8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6E74DE"/>
    <w:multiLevelType w:val="hybridMultilevel"/>
    <w:tmpl w:val="70DE8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9B4E09"/>
    <w:multiLevelType w:val="hybridMultilevel"/>
    <w:tmpl w:val="B13E1F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D105985"/>
    <w:multiLevelType w:val="multilevel"/>
    <w:tmpl w:val="BBBCD0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1" w15:restartNumberingAfterBreak="0">
    <w:nsid w:val="70C8770D"/>
    <w:multiLevelType w:val="hybridMultilevel"/>
    <w:tmpl w:val="DC4A9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3F2557"/>
    <w:multiLevelType w:val="hybridMultilevel"/>
    <w:tmpl w:val="7C46FFDE"/>
    <w:lvl w:ilvl="0" w:tplc="6F1CF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8737A"/>
    <w:multiLevelType w:val="hybridMultilevel"/>
    <w:tmpl w:val="C2A0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273C0"/>
    <w:multiLevelType w:val="hybridMultilevel"/>
    <w:tmpl w:val="CCB4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D7897"/>
    <w:multiLevelType w:val="hybridMultilevel"/>
    <w:tmpl w:val="A6DE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0"/>
  </w:num>
  <w:num w:numId="4">
    <w:abstractNumId w:val="6"/>
  </w:num>
  <w:num w:numId="5">
    <w:abstractNumId w:val="23"/>
  </w:num>
  <w:num w:numId="6">
    <w:abstractNumId w:val="20"/>
  </w:num>
  <w:num w:numId="7">
    <w:abstractNumId w:val="35"/>
  </w:num>
  <w:num w:numId="8">
    <w:abstractNumId w:val="14"/>
  </w:num>
  <w:num w:numId="9">
    <w:abstractNumId w:val="4"/>
  </w:num>
  <w:num w:numId="10">
    <w:abstractNumId w:val="13"/>
  </w:num>
  <w:num w:numId="11">
    <w:abstractNumId w:val="21"/>
  </w:num>
  <w:num w:numId="12">
    <w:abstractNumId w:val="17"/>
  </w:num>
  <w:num w:numId="13">
    <w:abstractNumId w:val="33"/>
  </w:num>
  <w:num w:numId="14">
    <w:abstractNumId w:val="32"/>
  </w:num>
  <w:num w:numId="15">
    <w:abstractNumId w:val="22"/>
  </w:num>
  <w:num w:numId="16">
    <w:abstractNumId w:val="18"/>
  </w:num>
  <w:num w:numId="17">
    <w:abstractNumId w:val="11"/>
  </w:num>
  <w:num w:numId="18">
    <w:abstractNumId w:val="24"/>
  </w:num>
  <w:num w:numId="19">
    <w:abstractNumId w:val="25"/>
  </w:num>
  <w:num w:numId="20">
    <w:abstractNumId w:val="7"/>
  </w:num>
  <w:num w:numId="21">
    <w:abstractNumId w:val="12"/>
  </w:num>
  <w:num w:numId="22">
    <w:abstractNumId w:val="2"/>
  </w:num>
  <w:num w:numId="23">
    <w:abstractNumId w:val="8"/>
  </w:num>
  <w:num w:numId="24">
    <w:abstractNumId w:val="29"/>
  </w:num>
  <w:num w:numId="25">
    <w:abstractNumId w:val="31"/>
  </w:num>
  <w:num w:numId="26">
    <w:abstractNumId w:val="26"/>
  </w:num>
  <w:num w:numId="27">
    <w:abstractNumId w:val="34"/>
  </w:num>
  <w:num w:numId="28">
    <w:abstractNumId w:val="16"/>
  </w:num>
  <w:num w:numId="29">
    <w:abstractNumId w:val="0"/>
  </w:num>
  <w:num w:numId="30">
    <w:abstractNumId w:val="3"/>
  </w:num>
  <w:num w:numId="31">
    <w:abstractNumId w:val="15"/>
  </w:num>
  <w:num w:numId="32">
    <w:abstractNumId w:val="9"/>
  </w:num>
  <w:num w:numId="33">
    <w:abstractNumId w:val="5"/>
  </w:num>
  <w:num w:numId="34">
    <w:abstractNumId w:val="28"/>
  </w:num>
  <w:num w:numId="35">
    <w:abstractNumId w:val="1"/>
  </w:num>
  <w:num w:numId="36">
    <w:abstractNumId w:val="27"/>
  </w:num>
  <w:num w:numId="37">
    <w:abstractNumId w:val="10"/>
  </w:num>
  <w:num w:numId="38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FD"/>
    <w:rsid w:val="00000D0A"/>
    <w:rsid w:val="000018DC"/>
    <w:rsid w:val="00001CDB"/>
    <w:rsid w:val="0000482B"/>
    <w:rsid w:val="00004BB6"/>
    <w:rsid w:val="0000536B"/>
    <w:rsid w:val="00012C17"/>
    <w:rsid w:val="00013E41"/>
    <w:rsid w:val="00021628"/>
    <w:rsid w:val="00023B48"/>
    <w:rsid w:val="0002402D"/>
    <w:rsid w:val="00024AF0"/>
    <w:rsid w:val="00024EB0"/>
    <w:rsid w:val="000254F1"/>
    <w:rsid w:val="000301D2"/>
    <w:rsid w:val="000308BB"/>
    <w:rsid w:val="00030B55"/>
    <w:rsid w:val="0003281D"/>
    <w:rsid w:val="00032C26"/>
    <w:rsid w:val="000341B5"/>
    <w:rsid w:val="00042A53"/>
    <w:rsid w:val="000504BB"/>
    <w:rsid w:val="00052276"/>
    <w:rsid w:val="00054051"/>
    <w:rsid w:val="00056E12"/>
    <w:rsid w:val="00060AE1"/>
    <w:rsid w:val="00063BF7"/>
    <w:rsid w:val="00064D99"/>
    <w:rsid w:val="000676EF"/>
    <w:rsid w:val="0007016A"/>
    <w:rsid w:val="0007249F"/>
    <w:rsid w:val="00072C3C"/>
    <w:rsid w:val="00073B4C"/>
    <w:rsid w:val="00073BE3"/>
    <w:rsid w:val="00074056"/>
    <w:rsid w:val="00077796"/>
    <w:rsid w:val="00080577"/>
    <w:rsid w:val="0008331E"/>
    <w:rsid w:val="000839A5"/>
    <w:rsid w:val="000844DD"/>
    <w:rsid w:val="00084E6D"/>
    <w:rsid w:val="0009003B"/>
    <w:rsid w:val="0009102E"/>
    <w:rsid w:val="000912AA"/>
    <w:rsid w:val="000929DB"/>
    <w:rsid w:val="00092A6D"/>
    <w:rsid w:val="000931E0"/>
    <w:rsid w:val="00093490"/>
    <w:rsid w:val="00093B2F"/>
    <w:rsid w:val="0009430D"/>
    <w:rsid w:val="0009719F"/>
    <w:rsid w:val="00097555"/>
    <w:rsid w:val="00097BB1"/>
    <w:rsid w:val="000A0844"/>
    <w:rsid w:val="000A0E2B"/>
    <w:rsid w:val="000A15FB"/>
    <w:rsid w:val="000A25F9"/>
    <w:rsid w:val="000A34EF"/>
    <w:rsid w:val="000A3B63"/>
    <w:rsid w:val="000A4A05"/>
    <w:rsid w:val="000A66EB"/>
    <w:rsid w:val="000A7362"/>
    <w:rsid w:val="000A75F2"/>
    <w:rsid w:val="000B133D"/>
    <w:rsid w:val="000B1816"/>
    <w:rsid w:val="000B6FAD"/>
    <w:rsid w:val="000C0F6C"/>
    <w:rsid w:val="000C3DF4"/>
    <w:rsid w:val="000C436D"/>
    <w:rsid w:val="000C79E7"/>
    <w:rsid w:val="000D0970"/>
    <w:rsid w:val="000D2728"/>
    <w:rsid w:val="000D4B1A"/>
    <w:rsid w:val="000D53B7"/>
    <w:rsid w:val="000D6779"/>
    <w:rsid w:val="000D77E3"/>
    <w:rsid w:val="000E53C7"/>
    <w:rsid w:val="000E5879"/>
    <w:rsid w:val="000E73D5"/>
    <w:rsid w:val="000F1199"/>
    <w:rsid w:val="000F3AB5"/>
    <w:rsid w:val="000F46D2"/>
    <w:rsid w:val="000F4983"/>
    <w:rsid w:val="000F6F38"/>
    <w:rsid w:val="00103DC8"/>
    <w:rsid w:val="00104624"/>
    <w:rsid w:val="00106254"/>
    <w:rsid w:val="0011012A"/>
    <w:rsid w:val="00110A0E"/>
    <w:rsid w:val="00115EDD"/>
    <w:rsid w:val="00116375"/>
    <w:rsid w:val="001164DE"/>
    <w:rsid w:val="00116E31"/>
    <w:rsid w:val="00116FC7"/>
    <w:rsid w:val="001170C5"/>
    <w:rsid w:val="001177BF"/>
    <w:rsid w:val="00117C5D"/>
    <w:rsid w:val="00117EEC"/>
    <w:rsid w:val="0012162E"/>
    <w:rsid w:val="00122B6A"/>
    <w:rsid w:val="00130BFE"/>
    <w:rsid w:val="00131EA6"/>
    <w:rsid w:val="00134BFC"/>
    <w:rsid w:val="00136CDB"/>
    <w:rsid w:val="001406A0"/>
    <w:rsid w:val="001446C5"/>
    <w:rsid w:val="00145EBF"/>
    <w:rsid w:val="001469CF"/>
    <w:rsid w:val="001469D3"/>
    <w:rsid w:val="001512A0"/>
    <w:rsid w:val="001544CE"/>
    <w:rsid w:val="001610C4"/>
    <w:rsid w:val="001633CE"/>
    <w:rsid w:val="00163DBD"/>
    <w:rsid w:val="001641F2"/>
    <w:rsid w:val="00164875"/>
    <w:rsid w:val="001657C2"/>
    <w:rsid w:val="00170B6E"/>
    <w:rsid w:val="00172E6C"/>
    <w:rsid w:val="00176E86"/>
    <w:rsid w:val="0018021C"/>
    <w:rsid w:val="00182335"/>
    <w:rsid w:val="00183D4C"/>
    <w:rsid w:val="00184013"/>
    <w:rsid w:val="00184D25"/>
    <w:rsid w:val="00193403"/>
    <w:rsid w:val="00193D7C"/>
    <w:rsid w:val="00197DE8"/>
    <w:rsid w:val="001A0031"/>
    <w:rsid w:val="001A19DB"/>
    <w:rsid w:val="001A2E0D"/>
    <w:rsid w:val="001A3AF8"/>
    <w:rsid w:val="001A40DE"/>
    <w:rsid w:val="001A6162"/>
    <w:rsid w:val="001B0A91"/>
    <w:rsid w:val="001B0FC3"/>
    <w:rsid w:val="001B364B"/>
    <w:rsid w:val="001B5BF1"/>
    <w:rsid w:val="001B5E23"/>
    <w:rsid w:val="001C2ACA"/>
    <w:rsid w:val="001C2EF6"/>
    <w:rsid w:val="001C551A"/>
    <w:rsid w:val="001C58BA"/>
    <w:rsid w:val="001C6138"/>
    <w:rsid w:val="001C7432"/>
    <w:rsid w:val="001D1215"/>
    <w:rsid w:val="001D1D82"/>
    <w:rsid w:val="001D3981"/>
    <w:rsid w:val="001D4DE5"/>
    <w:rsid w:val="001D7338"/>
    <w:rsid w:val="001E2D83"/>
    <w:rsid w:val="001E3904"/>
    <w:rsid w:val="001E3B33"/>
    <w:rsid w:val="001E57E8"/>
    <w:rsid w:val="001E5E8F"/>
    <w:rsid w:val="001F1ECF"/>
    <w:rsid w:val="001F397D"/>
    <w:rsid w:val="001F53FC"/>
    <w:rsid w:val="001F56A7"/>
    <w:rsid w:val="001F5EF3"/>
    <w:rsid w:val="001F5F8D"/>
    <w:rsid w:val="001F7460"/>
    <w:rsid w:val="00200AE9"/>
    <w:rsid w:val="0020225C"/>
    <w:rsid w:val="00204FF8"/>
    <w:rsid w:val="00206053"/>
    <w:rsid w:val="00206C83"/>
    <w:rsid w:val="00210136"/>
    <w:rsid w:val="002121B5"/>
    <w:rsid w:val="00214229"/>
    <w:rsid w:val="00215630"/>
    <w:rsid w:val="00216FE1"/>
    <w:rsid w:val="002212EA"/>
    <w:rsid w:val="0022391B"/>
    <w:rsid w:val="00223E4B"/>
    <w:rsid w:val="00225DC1"/>
    <w:rsid w:val="00226457"/>
    <w:rsid w:val="002265FB"/>
    <w:rsid w:val="00227FB8"/>
    <w:rsid w:val="002313E0"/>
    <w:rsid w:val="00231C8D"/>
    <w:rsid w:val="00232731"/>
    <w:rsid w:val="00232D21"/>
    <w:rsid w:val="00233730"/>
    <w:rsid w:val="0023424D"/>
    <w:rsid w:val="00234988"/>
    <w:rsid w:val="00235051"/>
    <w:rsid w:val="00240090"/>
    <w:rsid w:val="0024188F"/>
    <w:rsid w:val="00244171"/>
    <w:rsid w:val="00245187"/>
    <w:rsid w:val="00252C71"/>
    <w:rsid w:val="00253565"/>
    <w:rsid w:val="00253BB3"/>
    <w:rsid w:val="00253FD4"/>
    <w:rsid w:val="00254496"/>
    <w:rsid w:val="00256627"/>
    <w:rsid w:val="00257422"/>
    <w:rsid w:val="00257658"/>
    <w:rsid w:val="00260F00"/>
    <w:rsid w:val="00262B22"/>
    <w:rsid w:val="00264385"/>
    <w:rsid w:val="0026636C"/>
    <w:rsid w:val="002668EB"/>
    <w:rsid w:val="00273910"/>
    <w:rsid w:val="00274B72"/>
    <w:rsid w:val="002775B6"/>
    <w:rsid w:val="00280232"/>
    <w:rsid w:val="00280387"/>
    <w:rsid w:val="002806E6"/>
    <w:rsid w:val="00281E74"/>
    <w:rsid w:val="002837EB"/>
    <w:rsid w:val="00284DB8"/>
    <w:rsid w:val="0028709F"/>
    <w:rsid w:val="00287B61"/>
    <w:rsid w:val="00287C4D"/>
    <w:rsid w:val="002906CE"/>
    <w:rsid w:val="002916AF"/>
    <w:rsid w:val="0029338C"/>
    <w:rsid w:val="00296FB6"/>
    <w:rsid w:val="00297687"/>
    <w:rsid w:val="002A039A"/>
    <w:rsid w:val="002A1D6F"/>
    <w:rsid w:val="002A30F3"/>
    <w:rsid w:val="002A40D4"/>
    <w:rsid w:val="002A440A"/>
    <w:rsid w:val="002A6814"/>
    <w:rsid w:val="002A69BE"/>
    <w:rsid w:val="002A7573"/>
    <w:rsid w:val="002B26B2"/>
    <w:rsid w:val="002B288C"/>
    <w:rsid w:val="002B4200"/>
    <w:rsid w:val="002B54A4"/>
    <w:rsid w:val="002B7891"/>
    <w:rsid w:val="002C14F9"/>
    <w:rsid w:val="002C1B8D"/>
    <w:rsid w:val="002C354C"/>
    <w:rsid w:val="002D0F4F"/>
    <w:rsid w:val="002D5107"/>
    <w:rsid w:val="002D6B71"/>
    <w:rsid w:val="002E0E65"/>
    <w:rsid w:val="002E2A73"/>
    <w:rsid w:val="002E4893"/>
    <w:rsid w:val="002E6CEF"/>
    <w:rsid w:val="002F108C"/>
    <w:rsid w:val="002F5298"/>
    <w:rsid w:val="00301292"/>
    <w:rsid w:val="00302B4E"/>
    <w:rsid w:val="0030419C"/>
    <w:rsid w:val="003049AC"/>
    <w:rsid w:val="00305251"/>
    <w:rsid w:val="00305D11"/>
    <w:rsid w:val="00306067"/>
    <w:rsid w:val="00306D44"/>
    <w:rsid w:val="00307B53"/>
    <w:rsid w:val="00310498"/>
    <w:rsid w:val="00310885"/>
    <w:rsid w:val="0031130A"/>
    <w:rsid w:val="0031582A"/>
    <w:rsid w:val="00320F97"/>
    <w:rsid w:val="003212B0"/>
    <w:rsid w:val="00323E27"/>
    <w:rsid w:val="00324385"/>
    <w:rsid w:val="00332367"/>
    <w:rsid w:val="003336FC"/>
    <w:rsid w:val="00333831"/>
    <w:rsid w:val="00335A13"/>
    <w:rsid w:val="00341570"/>
    <w:rsid w:val="00342566"/>
    <w:rsid w:val="00342DC9"/>
    <w:rsid w:val="00346EED"/>
    <w:rsid w:val="003539CE"/>
    <w:rsid w:val="003542E4"/>
    <w:rsid w:val="00355ABA"/>
    <w:rsid w:val="003608AF"/>
    <w:rsid w:val="00360CE8"/>
    <w:rsid w:val="00362096"/>
    <w:rsid w:val="003661BF"/>
    <w:rsid w:val="0036635A"/>
    <w:rsid w:val="003709B5"/>
    <w:rsid w:val="00372AA9"/>
    <w:rsid w:val="00374819"/>
    <w:rsid w:val="00380054"/>
    <w:rsid w:val="003815D5"/>
    <w:rsid w:val="003827B8"/>
    <w:rsid w:val="003831B0"/>
    <w:rsid w:val="003844F2"/>
    <w:rsid w:val="00384A4A"/>
    <w:rsid w:val="00387C7E"/>
    <w:rsid w:val="0039054A"/>
    <w:rsid w:val="00391724"/>
    <w:rsid w:val="00392F4F"/>
    <w:rsid w:val="00393794"/>
    <w:rsid w:val="00396B7E"/>
    <w:rsid w:val="003A1446"/>
    <w:rsid w:val="003A1F40"/>
    <w:rsid w:val="003A553A"/>
    <w:rsid w:val="003B03EB"/>
    <w:rsid w:val="003B2810"/>
    <w:rsid w:val="003B2CC9"/>
    <w:rsid w:val="003B3A82"/>
    <w:rsid w:val="003B5345"/>
    <w:rsid w:val="003C0DA8"/>
    <w:rsid w:val="003C0F53"/>
    <w:rsid w:val="003C2F27"/>
    <w:rsid w:val="003C59C7"/>
    <w:rsid w:val="003C639E"/>
    <w:rsid w:val="003C63E1"/>
    <w:rsid w:val="003C7C2A"/>
    <w:rsid w:val="003D13A0"/>
    <w:rsid w:val="003D4171"/>
    <w:rsid w:val="003E02AF"/>
    <w:rsid w:val="003E0C1C"/>
    <w:rsid w:val="003E4CCE"/>
    <w:rsid w:val="003E5E81"/>
    <w:rsid w:val="003E7359"/>
    <w:rsid w:val="003F1E50"/>
    <w:rsid w:val="003F61AA"/>
    <w:rsid w:val="00400131"/>
    <w:rsid w:val="00403214"/>
    <w:rsid w:val="004053F2"/>
    <w:rsid w:val="00410BB2"/>
    <w:rsid w:val="00414C9E"/>
    <w:rsid w:val="00416F9B"/>
    <w:rsid w:val="00416FF9"/>
    <w:rsid w:val="0042006F"/>
    <w:rsid w:val="00421355"/>
    <w:rsid w:val="004213FD"/>
    <w:rsid w:val="004221DB"/>
    <w:rsid w:val="00423FE9"/>
    <w:rsid w:val="004255F6"/>
    <w:rsid w:val="0042627F"/>
    <w:rsid w:val="00426D7C"/>
    <w:rsid w:val="00431EA7"/>
    <w:rsid w:val="00433395"/>
    <w:rsid w:val="00435024"/>
    <w:rsid w:val="00436B37"/>
    <w:rsid w:val="00436F0F"/>
    <w:rsid w:val="0043728F"/>
    <w:rsid w:val="0044051C"/>
    <w:rsid w:val="00442379"/>
    <w:rsid w:val="0044274C"/>
    <w:rsid w:val="00442DA6"/>
    <w:rsid w:val="004438AB"/>
    <w:rsid w:val="00444586"/>
    <w:rsid w:val="00445A96"/>
    <w:rsid w:val="00446042"/>
    <w:rsid w:val="0044786A"/>
    <w:rsid w:val="00451614"/>
    <w:rsid w:val="00451833"/>
    <w:rsid w:val="00456D2B"/>
    <w:rsid w:val="00457677"/>
    <w:rsid w:val="004616AB"/>
    <w:rsid w:val="0046171D"/>
    <w:rsid w:val="00462856"/>
    <w:rsid w:val="0046415F"/>
    <w:rsid w:val="004646E9"/>
    <w:rsid w:val="00465724"/>
    <w:rsid w:val="0046679E"/>
    <w:rsid w:val="00471AA5"/>
    <w:rsid w:val="00474FB4"/>
    <w:rsid w:val="004846FB"/>
    <w:rsid w:val="0048471E"/>
    <w:rsid w:val="00486937"/>
    <w:rsid w:val="00487578"/>
    <w:rsid w:val="00490F60"/>
    <w:rsid w:val="0049179C"/>
    <w:rsid w:val="00492B05"/>
    <w:rsid w:val="00494AAD"/>
    <w:rsid w:val="00495F55"/>
    <w:rsid w:val="00496363"/>
    <w:rsid w:val="00496CAD"/>
    <w:rsid w:val="004A0FBE"/>
    <w:rsid w:val="004A1910"/>
    <w:rsid w:val="004B02BF"/>
    <w:rsid w:val="004B2B10"/>
    <w:rsid w:val="004B3775"/>
    <w:rsid w:val="004B4751"/>
    <w:rsid w:val="004B496E"/>
    <w:rsid w:val="004B63E0"/>
    <w:rsid w:val="004C3A47"/>
    <w:rsid w:val="004C422D"/>
    <w:rsid w:val="004C5505"/>
    <w:rsid w:val="004C6341"/>
    <w:rsid w:val="004D0B8B"/>
    <w:rsid w:val="004D0D59"/>
    <w:rsid w:val="004D3C6B"/>
    <w:rsid w:val="004D51C8"/>
    <w:rsid w:val="004E1E16"/>
    <w:rsid w:val="004E4D77"/>
    <w:rsid w:val="004E7E8A"/>
    <w:rsid w:val="004F2194"/>
    <w:rsid w:val="004F3067"/>
    <w:rsid w:val="004F7611"/>
    <w:rsid w:val="004F7724"/>
    <w:rsid w:val="004F7D39"/>
    <w:rsid w:val="005000E3"/>
    <w:rsid w:val="00500826"/>
    <w:rsid w:val="00500F50"/>
    <w:rsid w:val="00500F9C"/>
    <w:rsid w:val="00501F66"/>
    <w:rsid w:val="00502046"/>
    <w:rsid w:val="00504015"/>
    <w:rsid w:val="00506EB3"/>
    <w:rsid w:val="00506F4A"/>
    <w:rsid w:val="00510102"/>
    <w:rsid w:val="00511AC2"/>
    <w:rsid w:val="00512194"/>
    <w:rsid w:val="00512DF4"/>
    <w:rsid w:val="005143E5"/>
    <w:rsid w:val="005144F4"/>
    <w:rsid w:val="0051518B"/>
    <w:rsid w:val="00517607"/>
    <w:rsid w:val="00517AC4"/>
    <w:rsid w:val="00517C60"/>
    <w:rsid w:val="00517D7E"/>
    <w:rsid w:val="005216CF"/>
    <w:rsid w:val="00521807"/>
    <w:rsid w:val="00522081"/>
    <w:rsid w:val="005236D6"/>
    <w:rsid w:val="005239BF"/>
    <w:rsid w:val="00524065"/>
    <w:rsid w:val="00526750"/>
    <w:rsid w:val="0053013E"/>
    <w:rsid w:val="00531D3E"/>
    <w:rsid w:val="0053270E"/>
    <w:rsid w:val="005361ED"/>
    <w:rsid w:val="00536479"/>
    <w:rsid w:val="005420FA"/>
    <w:rsid w:val="00543992"/>
    <w:rsid w:val="005451E2"/>
    <w:rsid w:val="005459BA"/>
    <w:rsid w:val="00547474"/>
    <w:rsid w:val="00547640"/>
    <w:rsid w:val="0055052F"/>
    <w:rsid w:val="00552F07"/>
    <w:rsid w:val="005533EE"/>
    <w:rsid w:val="005536C6"/>
    <w:rsid w:val="005552F9"/>
    <w:rsid w:val="005567A5"/>
    <w:rsid w:val="00557960"/>
    <w:rsid w:val="005618DC"/>
    <w:rsid w:val="00563C8F"/>
    <w:rsid w:val="00564297"/>
    <w:rsid w:val="00565861"/>
    <w:rsid w:val="00566DAA"/>
    <w:rsid w:val="00567998"/>
    <w:rsid w:val="00567A36"/>
    <w:rsid w:val="00570500"/>
    <w:rsid w:val="00571177"/>
    <w:rsid w:val="00572E84"/>
    <w:rsid w:val="005738C2"/>
    <w:rsid w:val="00576E29"/>
    <w:rsid w:val="00577179"/>
    <w:rsid w:val="00577994"/>
    <w:rsid w:val="00577F1E"/>
    <w:rsid w:val="00583383"/>
    <w:rsid w:val="00583639"/>
    <w:rsid w:val="00586BB9"/>
    <w:rsid w:val="0058742A"/>
    <w:rsid w:val="00592553"/>
    <w:rsid w:val="00593D18"/>
    <w:rsid w:val="005944D0"/>
    <w:rsid w:val="00594C37"/>
    <w:rsid w:val="00595793"/>
    <w:rsid w:val="00595FAE"/>
    <w:rsid w:val="00596B7E"/>
    <w:rsid w:val="00597888"/>
    <w:rsid w:val="00597B47"/>
    <w:rsid w:val="005A129E"/>
    <w:rsid w:val="005A4320"/>
    <w:rsid w:val="005A444C"/>
    <w:rsid w:val="005A66BD"/>
    <w:rsid w:val="005A68EC"/>
    <w:rsid w:val="005A6E52"/>
    <w:rsid w:val="005A74AE"/>
    <w:rsid w:val="005B456C"/>
    <w:rsid w:val="005B56EE"/>
    <w:rsid w:val="005B65C8"/>
    <w:rsid w:val="005B73D2"/>
    <w:rsid w:val="005C01A3"/>
    <w:rsid w:val="005C2B71"/>
    <w:rsid w:val="005C57EB"/>
    <w:rsid w:val="005D11F2"/>
    <w:rsid w:val="005D1F72"/>
    <w:rsid w:val="005D579D"/>
    <w:rsid w:val="005D6477"/>
    <w:rsid w:val="005E09E0"/>
    <w:rsid w:val="005E0A73"/>
    <w:rsid w:val="005E2665"/>
    <w:rsid w:val="005E7F56"/>
    <w:rsid w:val="005F1039"/>
    <w:rsid w:val="005F19F6"/>
    <w:rsid w:val="005F56D7"/>
    <w:rsid w:val="005F79E6"/>
    <w:rsid w:val="00603A56"/>
    <w:rsid w:val="00604203"/>
    <w:rsid w:val="00606094"/>
    <w:rsid w:val="00611597"/>
    <w:rsid w:val="00611C79"/>
    <w:rsid w:val="006146FA"/>
    <w:rsid w:val="006162A9"/>
    <w:rsid w:val="006178C3"/>
    <w:rsid w:val="006227D7"/>
    <w:rsid w:val="00624406"/>
    <w:rsid w:val="00624D37"/>
    <w:rsid w:val="0062661F"/>
    <w:rsid w:val="00631FA2"/>
    <w:rsid w:val="00632BBE"/>
    <w:rsid w:val="006331E4"/>
    <w:rsid w:val="00633CD0"/>
    <w:rsid w:val="0063423E"/>
    <w:rsid w:val="00635222"/>
    <w:rsid w:val="00636588"/>
    <w:rsid w:val="006401FB"/>
    <w:rsid w:val="00642CEB"/>
    <w:rsid w:val="006434D4"/>
    <w:rsid w:val="00645511"/>
    <w:rsid w:val="006462C9"/>
    <w:rsid w:val="0064645D"/>
    <w:rsid w:val="006479EF"/>
    <w:rsid w:val="00651B29"/>
    <w:rsid w:val="006527DE"/>
    <w:rsid w:val="00656B57"/>
    <w:rsid w:val="00657F31"/>
    <w:rsid w:val="00664105"/>
    <w:rsid w:val="006658EF"/>
    <w:rsid w:val="006706E7"/>
    <w:rsid w:val="006735CD"/>
    <w:rsid w:val="006810E7"/>
    <w:rsid w:val="00683E38"/>
    <w:rsid w:val="0068645B"/>
    <w:rsid w:val="00690FD6"/>
    <w:rsid w:val="00693297"/>
    <w:rsid w:val="006945A0"/>
    <w:rsid w:val="00696AC6"/>
    <w:rsid w:val="006972FF"/>
    <w:rsid w:val="006A1DDE"/>
    <w:rsid w:val="006A2371"/>
    <w:rsid w:val="006A380C"/>
    <w:rsid w:val="006A40F0"/>
    <w:rsid w:val="006A43CB"/>
    <w:rsid w:val="006A45AF"/>
    <w:rsid w:val="006A4BED"/>
    <w:rsid w:val="006A584F"/>
    <w:rsid w:val="006B3E67"/>
    <w:rsid w:val="006B4A48"/>
    <w:rsid w:val="006B6201"/>
    <w:rsid w:val="006B760D"/>
    <w:rsid w:val="006B78E1"/>
    <w:rsid w:val="006C0A4C"/>
    <w:rsid w:val="006C0CDB"/>
    <w:rsid w:val="006C52D2"/>
    <w:rsid w:val="006C55F3"/>
    <w:rsid w:val="006C5ADE"/>
    <w:rsid w:val="006C7BD0"/>
    <w:rsid w:val="006D2FCD"/>
    <w:rsid w:val="006D3579"/>
    <w:rsid w:val="006D3DA2"/>
    <w:rsid w:val="006D4006"/>
    <w:rsid w:val="006D40DC"/>
    <w:rsid w:val="006E2554"/>
    <w:rsid w:val="006E2B59"/>
    <w:rsid w:val="006E3B85"/>
    <w:rsid w:val="006E43CA"/>
    <w:rsid w:val="006E5CFA"/>
    <w:rsid w:val="006F15E5"/>
    <w:rsid w:val="006F1916"/>
    <w:rsid w:val="006F24C4"/>
    <w:rsid w:val="006F476C"/>
    <w:rsid w:val="006F4A9F"/>
    <w:rsid w:val="006F6F79"/>
    <w:rsid w:val="00701B53"/>
    <w:rsid w:val="00707C87"/>
    <w:rsid w:val="00712322"/>
    <w:rsid w:val="00717528"/>
    <w:rsid w:val="00721A32"/>
    <w:rsid w:val="0072204F"/>
    <w:rsid w:val="0072207E"/>
    <w:rsid w:val="0072213E"/>
    <w:rsid w:val="00724120"/>
    <w:rsid w:val="00735E96"/>
    <w:rsid w:val="007368D8"/>
    <w:rsid w:val="00742AA2"/>
    <w:rsid w:val="00744B62"/>
    <w:rsid w:val="007460FA"/>
    <w:rsid w:val="00754F2B"/>
    <w:rsid w:val="00755288"/>
    <w:rsid w:val="00757926"/>
    <w:rsid w:val="00757F1F"/>
    <w:rsid w:val="00760D43"/>
    <w:rsid w:val="00761A57"/>
    <w:rsid w:val="0076263C"/>
    <w:rsid w:val="007643C7"/>
    <w:rsid w:val="00765CDA"/>
    <w:rsid w:val="00771FBD"/>
    <w:rsid w:val="00772A2B"/>
    <w:rsid w:val="00773480"/>
    <w:rsid w:val="007763E0"/>
    <w:rsid w:val="00776F1B"/>
    <w:rsid w:val="00777244"/>
    <w:rsid w:val="007800BB"/>
    <w:rsid w:val="00780B66"/>
    <w:rsid w:val="00785146"/>
    <w:rsid w:val="00785DDE"/>
    <w:rsid w:val="00787119"/>
    <w:rsid w:val="0078756B"/>
    <w:rsid w:val="007922B0"/>
    <w:rsid w:val="007A0779"/>
    <w:rsid w:val="007A3603"/>
    <w:rsid w:val="007A404E"/>
    <w:rsid w:val="007A7069"/>
    <w:rsid w:val="007A719C"/>
    <w:rsid w:val="007A7442"/>
    <w:rsid w:val="007B150D"/>
    <w:rsid w:val="007B7012"/>
    <w:rsid w:val="007B7186"/>
    <w:rsid w:val="007C0E00"/>
    <w:rsid w:val="007C23E8"/>
    <w:rsid w:val="007C39C0"/>
    <w:rsid w:val="007C45D3"/>
    <w:rsid w:val="007D05E7"/>
    <w:rsid w:val="007D235A"/>
    <w:rsid w:val="007D2D0A"/>
    <w:rsid w:val="007D518A"/>
    <w:rsid w:val="007E0BF9"/>
    <w:rsid w:val="007E1210"/>
    <w:rsid w:val="007E149A"/>
    <w:rsid w:val="007E1B84"/>
    <w:rsid w:val="007E3220"/>
    <w:rsid w:val="007E34CE"/>
    <w:rsid w:val="007E583E"/>
    <w:rsid w:val="007F1EF2"/>
    <w:rsid w:val="007F32EB"/>
    <w:rsid w:val="007F4220"/>
    <w:rsid w:val="007F7BB3"/>
    <w:rsid w:val="0080097D"/>
    <w:rsid w:val="00801943"/>
    <w:rsid w:val="00801B1E"/>
    <w:rsid w:val="008023C8"/>
    <w:rsid w:val="008025AF"/>
    <w:rsid w:val="00803D10"/>
    <w:rsid w:val="00805A1E"/>
    <w:rsid w:val="008065BB"/>
    <w:rsid w:val="00806FA2"/>
    <w:rsid w:val="008102CA"/>
    <w:rsid w:val="00810CB2"/>
    <w:rsid w:val="00810ED7"/>
    <w:rsid w:val="00811BA1"/>
    <w:rsid w:val="0081211C"/>
    <w:rsid w:val="008174AE"/>
    <w:rsid w:val="008209C3"/>
    <w:rsid w:val="00823DA7"/>
    <w:rsid w:val="00827B30"/>
    <w:rsid w:val="0083011E"/>
    <w:rsid w:val="00831A18"/>
    <w:rsid w:val="00832357"/>
    <w:rsid w:val="008323EB"/>
    <w:rsid w:val="0083332F"/>
    <w:rsid w:val="00833B95"/>
    <w:rsid w:val="008350AB"/>
    <w:rsid w:val="00841E64"/>
    <w:rsid w:val="00843FD2"/>
    <w:rsid w:val="00847099"/>
    <w:rsid w:val="008477AF"/>
    <w:rsid w:val="0085058F"/>
    <w:rsid w:val="00850600"/>
    <w:rsid w:val="008513D9"/>
    <w:rsid w:val="00855214"/>
    <w:rsid w:val="00855605"/>
    <w:rsid w:val="00856233"/>
    <w:rsid w:val="00857055"/>
    <w:rsid w:val="00860B80"/>
    <w:rsid w:val="00860D5D"/>
    <w:rsid w:val="008614DC"/>
    <w:rsid w:val="00861A77"/>
    <w:rsid w:val="00864558"/>
    <w:rsid w:val="00867052"/>
    <w:rsid w:val="008700B7"/>
    <w:rsid w:val="00870BF3"/>
    <w:rsid w:val="00871CB8"/>
    <w:rsid w:val="00871D87"/>
    <w:rsid w:val="008726B8"/>
    <w:rsid w:val="008727A7"/>
    <w:rsid w:val="00875C04"/>
    <w:rsid w:val="0087640D"/>
    <w:rsid w:val="00882498"/>
    <w:rsid w:val="00883D71"/>
    <w:rsid w:val="0088606D"/>
    <w:rsid w:val="00887D49"/>
    <w:rsid w:val="00887F79"/>
    <w:rsid w:val="00890B17"/>
    <w:rsid w:val="008964AC"/>
    <w:rsid w:val="0089666A"/>
    <w:rsid w:val="00896747"/>
    <w:rsid w:val="008A0E7A"/>
    <w:rsid w:val="008A4EEB"/>
    <w:rsid w:val="008A768F"/>
    <w:rsid w:val="008B19D2"/>
    <w:rsid w:val="008B23B6"/>
    <w:rsid w:val="008B2E35"/>
    <w:rsid w:val="008B397A"/>
    <w:rsid w:val="008B52B6"/>
    <w:rsid w:val="008B610F"/>
    <w:rsid w:val="008B7D60"/>
    <w:rsid w:val="008C386D"/>
    <w:rsid w:val="008C3987"/>
    <w:rsid w:val="008C6692"/>
    <w:rsid w:val="008C71B8"/>
    <w:rsid w:val="008C7E7A"/>
    <w:rsid w:val="008D1CCB"/>
    <w:rsid w:val="008D2D3F"/>
    <w:rsid w:val="008D3685"/>
    <w:rsid w:val="008E0D9A"/>
    <w:rsid w:val="008E331E"/>
    <w:rsid w:val="008E381D"/>
    <w:rsid w:val="008E4B0B"/>
    <w:rsid w:val="008F33A1"/>
    <w:rsid w:val="008F672D"/>
    <w:rsid w:val="008F7FCB"/>
    <w:rsid w:val="00902EF9"/>
    <w:rsid w:val="0090347F"/>
    <w:rsid w:val="009036E4"/>
    <w:rsid w:val="00904A02"/>
    <w:rsid w:val="009057B7"/>
    <w:rsid w:val="009079ED"/>
    <w:rsid w:val="009111B7"/>
    <w:rsid w:val="00911CA5"/>
    <w:rsid w:val="00911E96"/>
    <w:rsid w:val="00914BC6"/>
    <w:rsid w:val="00915186"/>
    <w:rsid w:val="009155BA"/>
    <w:rsid w:val="00915B74"/>
    <w:rsid w:val="0091641F"/>
    <w:rsid w:val="00921843"/>
    <w:rsid w:val="009229C8"/>
    <w:rsid w:val="0092395F"/>
    <w:rsid w:val="00925718"/>
    <w:rsid w:val="00926050"/>
    <w:rsid w:val="00934FED"/>
    <w:rsid w:val="00935F08"/>
    <w:rsid w:val="00937DC0"/>
    <w:rsid w:val="0094499A"/>
    <w:rsid w:val="00944F25"/>
    <w:rsid w:val="0094766A"/>
    <w:rsid w:val="00947FA7"/>
    <w:rsid w:val="00951AE4"/>
    <w:rsid w:val="00957F9E"/>
    <w:rsid w:val="00961295"/>
    <w:rsid w:val="00962D6E"/>
    <w:rsid w:val="00964D75"/>
    <w:rsid w:val="0096565E"/>
    <w:rsid w:val="00965BD9"/>
    <w:rsid w:val="00967071"/>
    <w:rsid w:val="009672CE"/>
    <w:rsid w:val="00967C51"/>
    <w:rsid w:val="0097081C"/>
    <w:rsid w:val="009729E9"/>
    <w:rsid w:val="00980A6E"/>
    <w:rsid w:val="00983D40"/>
    <w:rsid w:val="00984591"/>
    <w:rsid w:val="009901E2"/>
    <w:rsid w:val="00991945"/>
    <w:rsid w:val="0099210E"/>
    <w:rsid w:val="009948B6"/>
    <w:rsid w:val="00996B1A"/>
    <w:rsid w:val="00997424"/>
    <w:rsid w:val="009A51DE"/>
    <w:rsid w:val="009A548A"/>
    <w:rsid w:val="009A5F2E"/>
    <w:rsid w:val="009B0F30"/>
    <w:rsid w:val="009B163E"/>
    <w:rsid w:val="009B2828"/>
    <w:rsid w:val="009B67BA"/>
    <w:rsid w:val="009C13D2"/>
    <w:rsid w:val="009C2391"/>
    <w:rsid w:val="009C3498"/>
    <w:rsid w:val="009C7590"/>
    <w:rsid w:val="009D1070"/>
    <w:rsid w:val="009D2690"/>
    <w:rsid w:val="009D418A"/>
    <w:rsid w:val="009D7FD8"/>
    <w:rsid w:val="009E122E"/>
    <w:rsid w:val="009F1A5C"/>
    <w:rsid w:val="009F48C2"/>
    <w:rsid w:val="009F4CA2"/>
    <w:rsid w:val="009F5799"/>
    <w:rsid w:val="009F6757"/>
    <w:rsid w:val="009F6E83"/>
    <w:rsid w:val="00A013F4"/>
    <w:rsid w:val="00A06B82"/>
    <w:rsid w:val="00A07D9F"/>
    <w:rsid w:val="00A130C8"/>
    <w:rsid w:val="00A153A7"/>
    <w:rsid w:val="00A20DB9"/>
    <w:rsid w:val="00A21839"/>
    <w:rsid w:val="00A22799"/>
    <w:rsid w:val="00A23613"/>
    <w:rsid w:val="00A30146"/>
    <w:rsid w:val="00A30E7E"/>
    <w:rsid w:val="00A33DCB"/>
    <w:rsid w:val="00A34232"/>
    <w:rsid w:val="00A348C2"/>
    <w:rsid w:val="00A34AC1"/>
    <w:rsid w:val="00A3522F"/>
    <w:rsid w:val="00A357E4"/>
    <w:rsid w:val="00A359B3"/>
    <w:rsid w:val="00A368F1"/>
    <w:rsid w:val="00A412AE"/>
    <w:rsid w:val="00A41E53"/>
    <w:rsid w:val="00A42055"/>
    <w:rsid w:val="00A4299A"/>
    <w:rsid w:val="00A43846"/>
    <w:rsid w:val="00A5015E"/>
    <w:rsid w:val="00A5150E"/>
    <w:rsid w:val="00A51BC7"/>
    <w:rsid w:val="00A52024"/>
    <w:rsid w:val="00A5489D"/>
    <w:rsid w:val="00A56195"/>
    <w:rsid w:val="00A56E10"/>
    <w:rsid w:val="00A57BF0"/>
    <w:rsid w:val="00A65CC5"/>
    <w:rsid w:val="00A72C00"/>
    <w:rsid w:val="00A73F57"/>
    <w:rsid w:val="00A74AB1"/>
    <w:rsid w:val="00A75256"/>
    <w:rsid w:val="00A76FC8"/>
    <w:rsid w:val="00A815EC"/>
    <w:rsid w:val="00A81DEB"/>
    <w:rsid w:val="00A87436"/>
    <w:rsid w:val="00A901D3"/>
    <w:rsid w:val="00A9096B"/>
    <w:rsid w:val="00A93887"/>
    <w:rsid w:val="00A95E03"/>
    <w:rsid w:val="00AA0EEE"/>
    <w:rsid w:val="00AA4D37"/>
    <w:rsid w:val="00AA55D7"/>
    <w:rsid w:val="00AB1A14"/>
    <w:rsid w:val="00AB1EF5"/>
    <w:rsid w:val="00AB2E1B"/>
    <w:rsid w:val="00AB41FB"/>
    <w:rsid w:val="00AB4F62"/>
    <w:rsid w:val="00AB723F"/>
    <w:rsid w:val="00AC0E24"/>
    <w:rsid w:val="00AC44BB"/>
    <w:rsid w:val="00AD04D5"/>
    <w:rsid w:val="00AD2649"/>
    <w:rsid w:val="00AD29B2"/>
    <w:rsid w:val="00AD2EC1"/>
    <w:rsid w:val="00AD3270"/>
    <w:rsid w:val="00AE285E"/>
    <w:rsid w:val="00AE3CE9"/>
    <w:rsid w:val="00AF5056"/>
    <w:rsid w:val="00AF6ED5"/>
    <w:rsid w:val="00AF74F3"/>
    <w:rsid w:val="00B04ABC"/>
    <w:rsid w:val="00B050CA"/>
    <w:rsid w:val="00B0692D"/>
    <w:rsid w:val="00B06E74"/>
    <w:rsid w:val="00B07588"/>
    <w:rsid w:val="00B117C9"/>
    <w:rsid w:val="00B15ACA"/>
    <w:rsid w:val="00B20409"/>
    <w:rsid w:val="00B20F45"/>
    <w:rsid w:val="00B252D1"/>
    <w:rsid w:val="00B252EC"/>
    <w:rsid w:val="00B25FA3"/>
    <w:rsid w:val="00B262E5"/>
    <w:rsid w:val="00B2723C"/>
    <w:rsid w:val="00B27BD5"/>
    <w:rsid w:val="00B301CA"/>
    <w:rsid w:val="00B30683"/>
    <w:rsid w:val="00B31E32"/>
    <w:rsid w:val="00B32D20"/>
    <w:rsid w:val="00B32F82"/>
    <w:rsid w:val="00B33B90"/>
    <w:rsid w:val="00B3620B"/>
    <w:rsid w:val="00B4348C"/>
    <w:rsid w:val="00B43D95"/>
    <w:rsid w:val="00B444A6"/>
    <w:rsid w:val="00B46EE6"/>
    <w:rsid w:val="00B51B1C"/>
    <w:rsid w:val="00B5243F"/>
    <w:rsid w:val="00B527AC"/>
    <w:rsid w:val="00B53DBD"/>
    <w:rsid w:val="00B54E02"/>
    <w:rsid w:val="00B61E95"/>
    <w:rsid w:val="00B63CA5"/>
    <w:rsid w:val="00B6795D"/>
    <w:rsid w:val="00B714C5"/>
    <w:rsid w:val="00B82B57"/>
    <w:rsid w:val="00B9166A"/>
    <w:rsid w:val="00B92941"/>
    <w:rsid w:val="00B93481"/>
    <w:rsid w:val="00B93827"/>
    <w:rsid w:val="00B95C26"/>
    <w:rsid w:val="00B95FF5"/>
    <w:rsid w:val="00B964B5"/>
    <w:rsid w:val="00B96695"/>
    <w:rsid w:val="00BA2751"/>
    <w:rsid w:val="00BA2F4B"/>
    <w:rsid w:val="00BA39FF"/>
    <w:rsid w:val="00BA568A"/>
    <w:rsid w:val="00BB0833"/>
    <w:rsid w:val="00BB1758"/>
    <w:rsid w:val="00BB193E"/>
    <w:rsid w:val="00BB1A41"/>
    <w:rsid w:val="00BB1F67"/>
    <w:rsid w:val="00BB230A"/>
    <w:rsid w:val="00BB3351"/>
    <w:rsid w:val="00BB5E25"/>
    <w:rsid w:val="00BC143D"/>
    <w:rsid w:val="00BC196A"/>
    <w:rsid w:val="00BD38E5"/>
    <w:rsid w:val="00BD5E6C"/>
    <w:rsid w:val="00BE095C"/>
    <w:rsid w:val="00BE145C"/>
    <w:rsid w:val="00BE1BF2"/>
    <w:rsid w:val="00BE23AE"/>
    <w:rsid w:val="00BE4D28"/>
    <w:rsid w:val="00BE7843"/>
    <w:rsid w:val="00BF055B"/>
    <w:rsid w:val="00BF0C6A"/>
    <w:rsid w:val="00BF1248"/>
    <w:rsid w:val="00BF277E"/>
    <w:rsid w:val="00BF4419"/>
    <w:rsid w:val="00BF59BD"/>
    <w:rsid w:val="00BF7619"/>
    <w:rsid w:val="00C000E5"/>
    <w:rsid w:val="00C02469"/>
    <w:rsid w:val="00C02746"/>
    <w:rsid w:val="00C06A22"/>
    <w:rsid w:val="00C07B3E"/>
    <w:rsid w:val="00C1075B"/>
    <w:rsid w:val="00C14A70"/>
    <w:rsid w:val="00C17F0B"/>
    <w:rsid w:val="00C24E70"/>
    <w:rsid w:val="00C26531"/>
    <w:rsid w:val="00C272CA"/>
    <w:rsid w:val="00C2757B"/>
    <w:rsid w:val="00C27874"/>
    <w:rsid w:val="00C345DE"/>
    <w:rsid w:val="00C35585"/>
    <w:rsid w:val="00C35DAD"/>
    <w:rsid w:val="00C36F04"/>
    <w:rsid w:val="00C379CA"/>
    <w:rsid w:val="00C410AA"/>
    <w:rsid w:val="00C41DA7"/>
    <w:rsid w:val="00C43CF3"/>
    <w:rsid w:val="00C44054"/>
    <w:rsid w:val="00C444EA"/>
    <w:rsid w:val="00C45B76"/>
    <w:rsid w:val="00C45C58"/>
    <w:rsid w:val="00C45FA2"/>
    <w:rsid w:val="00C54E97"/>
    <w:rsid w:val="00C5557F"/>
    <w:rsid w:val="00C57529"/>
    <w:rsid w:val="00C63B9B"/>
    <w:rsid w:val="00C664DB"/>
    <w:rsid w:val="00C7160C"/>
    <w:rsid w:val="00C71893"/>
    <w:rsid w:val="00C72711"/>
    <w:rsid w:val="00C76A2F"/>
    <w:rsid w:val="00C81006"/>
    <w:rsid w:val="00C833FB"/>
    <w:rsid w:val="00C840BF"/>
    <w:rsid w:val="00C847F2"/>
    <w:rsid w:val="00C85A8D"/>
    <w:rsid w:val="00C909AA"/>
    <w:rsid w:val="00C9209D"/>
    <w:rsid w:val="00C9519A"/>
    <w:rsid w:val="00C95789"/>
    <w:rsid w:val="00C97AC1"/>
    <w:rsid w:val="00CA5160"/>
    <w:rsid w:val="00CA7394"/>
    <w:rsid w:val="00CB027E"/>
    <w:rsid w:val="00CB0461"/>
    <w:rsid w:val="00CB0627"/>
    <w:rsid w:val="00CB283A"/>
    <w:rsid w:val="00CB6BDE"/>
    <w:rsid w:val="00CC03CE"/>
    <w:rsid w:val="00CC06D7"/>
    <w:rsid w:val="00CC2E37"/>
    <w:rsid w:val="00CC34E4"/>
    <w:rsid w:val="00CC3A6D"/>
    <w:rsid w:val="00CC4C7D"/>
    <w:rsid w:val="00CC5CD4"/>
    <w:rsid w:val="00CC66A4"/>
    <w:rsid w:val="00CD2A04"/>
    <w:rsid w:val="00CD3C20"/>
    <w:rsid w:val="00CD53B5"/>
    <w:rsid w:val="00CD6313"/>
    <w:rsid w:val="00CE022F"/>
    <w:rsid w:val="00CF11E9"/>
    <w:rsid w:val="00CF4794"/>
    <w:rsid w:val="00CF58F1"/>
    <w:rsid w:val="00CF739E"/>
    <w:rsid w:val="00D03569"/>
    <w:rsid w:val="00D0482F"/>
    <w:rsid w:val="00D04DD8"/>
    <w:rsid w:val="00D05A9A"/>
    <w:rsid w:val="00D1038F"/>
    <w:rsid w:val="00D1068D"/>
    <w:rsid w:val="00D140AD"/>
    <w:rsid w:val="00D16788"/>
    <w:rsid w:val="00D17480"/>
    <w:rsid w:val="00D20A4B"/>
    <w:rsid w:val="00D20C8F"/>
    <w:rsid w:val="00D23634"/>
    <w:rsid w:val="00D26294"/>
    <w:rsid w:val="00D268C6"/>
    <w:rsid w:val="00D269DE"/>
    <w:rsid w:val="00D4132D"/>
    <w:rsid w:val="00D41D2F"/>
    <w:rsid w:val="00D438DE"/>
    <w:rsid w:val="00D43CC1"/>
    <w:rsid w:val="00D47AE2"/>
    <w:rsid w:val="00D50724"/>
    <w:rsid w:val="00D51A03"/>
    <w:rsid w:val="00D5429A"/>
    <w:rsid w:val="00D5432F"/>
    <w:rsid w:val="00D57252"/>
    <w:rsid w:val="00D66AB5"/>
    <w:rsid w:val="00D7016E"/>
    <w:rsid w:val="00D7339D"/>
    <w:rsid w:val="00D761CB"/>
    <w:rsid w:val="00D76963"/>
    <w:rsid w:val="00D83849"/>
    <w:rsid w:val="00D845C5"/>
    <w:rsid w:val="00D85CF8"/>
    <w:rsid w:val="00D87B68"/>
    <w:rsid w:val="00D90865"/>
    <w:rsid w:val="00D932AE"/>
    <w:rsid w:val="00D942D5"/>
    <w:rsid w:val="00D96616"/>
    <w:rsid w:val="00D9740E"/>
    <w:rsid w:val="00D979FA"/>
    <w:rsid w:val="00DA2C94"/>
    <w:rsid w:val="00DA30D7"/>
    <w:rsid w:val="00DA4221"/>
    <w:rsid w:val="00DB19C0"/>
    <w:rsid w:val="00DB2354"/>
    <w:rsid w:val="00DB790E"/>
    <w:rsid w:val="00DC12CD"/>
    <w:rsid w:val="00DC1CEC"/>
    <w:rsid w:val="00DC3931"/>
    <w:rsid w:val="00DC4127"/>
    <w:rsid w:val="00DC6F8B"/>
    <w:rsid w:val="00DD06F1"/>
    <w:rsid w:val="00DD0858"/>
    <w:rsid w:val="00DD29E0"/>
    <w:rsid w:val="00DD5247"/>
    <w:rsid w:val="00DD6780"/>
    <w:rsid w:val="00DE0600"/>
    <w:rsid w:val="00DE6DF4"/>
    <w:rsid w:val="00DE73D1"/>
    <w:rsid w:val="00DE77A1"/>
    <w:rsid w:val="00DE78A1"/>
    <w:rsid w:val="00DF1271"/>
    <w:rsid w:val="00DF3572"/>
    <w:rsid w:val="00DF4968"/>
    <w:rsid w:val="00DF6C4B"/>
    <w:rsid w:val="00E00BA8"/>
    <w:rsid w:val="00E019C3"/>
    <w:rsid w:val="00E06F78"/>
    <w:rsid w:val="00E079E9"/>
    <w:rsid w:val="00E10D3D"/>
    <w:rsid w:val="00E21429"/>
    <w:rsid w:val="00E2258F"/>
    <w:rsid w:val="00E22F57"/>
    <w:rsid w:val="00E3115F"/>
    <w:rsid w:val="00E31A91"/>
    <w:rsid w:val="00E32A63"/>
    <w:rsid w:val="00E34E0B"/>
    <w:rsid w:val="00E36C9B"/>
    <w:rsid w:val="00E42170"/>
    <w:rsid w:val="00E4414D"/>
    <w:rsid w:val="00E45F6E"/>
    <w:rsid w:val="00E50B4E"/>
    <w:rsid w:val="00E546D5"/>
    <w:rsid w:val="00E552E4"/>
    <w:rsid w:val="00E558A7"/>
    <w:rsid w:val="00E55E90"/>
    <w:rsid w:val="00E56C8A"/>
    <w:rsid w:val="00E5701B"/>
    <w:rsid w:val="00E57C9E"/>
    <w:rsid w:val="00E57F86"/>
    <w:rsid w:val="00E63A65"/>
    <w:rsid w:val="00E6602E"/>
    <w:rsid w:val="00E662D4"/>
    <w:rsid w:val="00E70325"/>
    <w:rsid w:val="00E72548"/>
    <w:rsid w:val="00E737A7"/>
    <w:rsid w:val="00E75878"/>
    <w:rsid w:val="00E759CC"/>
    <w:rsid w:val="00E76614"/>
    <w:rsid w:val="00E8206D"/>
    <w:rsid w:val="00E83E1C"/>
    <w:rsid w:val="00E83F09"/>
    <w:rsid w:val="00E84F9E"/>
    <w:rsid w:val="00E853AD"/>
    <w:rsid w:val="00E85764"/>
    <w:rsid w:val="00E864FD"/>
    <w:rsid w:val="00E86778"/>
    <w:rsid w:val="00E874D7"/>
    <w:rsid w:val="00E90399"/>
    <w:rsid w:val="00E92868"/>
    <w:rsid w:val="00E94652"/>
    <w:rsid w:val="00E94BF7"/>
    <w:rsid w:val="00E94F22"/>
    <w:rsid w:val="00E969C6"/>
    <w:rsid w:val="00EA050D"/>
    <w:rsid w:val="00EA0C63"/>
    <w:rsid w:val="00EA0F58"/>
    <w:rsid w:val="00EA1837"/>
    <w:rsid w:val="00EA30C5"/>
    <w:rsid w:val="00EA3880"/>
    <w:rsid w:val="00EA3E52"/>
    <w:rsid w:val="00EA716D"/>
    <w:rsid w:val="00EB2A14"/>
    <w:rsid w:val="00EB545A"/>
    <w:rsid w:val="00EC0BCA"/>
    <w:rsid w:val="00EC2163"/>
    <w:rsid w:val="00EC44AC"/>
    <w:rsid w:val="00EC45CF"/>
    <w:rsid w:val="00EC5A23"/>
    <w:rsid w:val="00EC68E7"/>
    <w:rsid w:val="00ED0B55"/>
    <w:rsid w:val="00ED5983"/>
    <w:rsid w:val="00ED6B52"/>
    <w:rsid w:val="00ED75CB"/>
    <w:rsid w:val="00ED7DCB"/>
    <w:rsid w:val="00EE054F"/>
    <w:rsid w:val="00EE066B"/>
    <w:rsid w:val="00EE1D2E"/>
    <w:rsid w:val="00EE2F45"/>
    <w:rsid w:val="00EE6830"/>
    <w:rsid w:val="00EE6965"/>
    <w:rsid w:val="00EE7BF6"/>
    <w:rsid w:val="00EF1F6F"/>
    <w:rsid w:val="00EF2244"/>
    <w:rsid w:val="00EF29EA"/>
    <w:rsid w:val="00EF7DFB"/>
    <w:rsid w:val="00F01399"/>
    <w:rsid w:val="00F021E0"/>
    <w:rsid w:val="00F03C13"/>
    <w:rsid w:val="00F04E2E"/>
    <w:rsid w:val="00F05020"/>
    <w:rsid w:val="00F0554D"/>
    <w:rsid w:val="00F05925"/>
    <w:rsid w:val="00F05B49"/>
    <w:rsid w:val="00F06229"/>
    <w:rsid w:val="00F13958"/>
    <w:rsid w:val="00F13A94"/>
    <w:rsid w:val="00F13E6B"/>
    <w:rsid w:val="00F17569"/>
    <w:rsid w:val="00F20600"/>
    <w:rsid w:val="00F20AC0"/>
    <w:rsid w:val="00F22E1B"/>
    <w:rsid w:val="00F23F27"/>
    <w:rsid w:val="00F27015"/>
    <w:rsid w:val="00F279D4"/>
    <w:rsid w:val="00F32171"/>
    <w:rsid w:val="00F338A0"/>
    <w:rsid w:val="00F35AFD"/>
    <w:rsid w:val="00F45025"/>
    <w:rsid w:val="00F45F16"/>
    <w:rsid w:val="00F4611F"/>
    <w:rsid w:val="00F46ECF"/>
    <w:rsid w:val="00F51B11"/>
    <w:rsid w:val="00F54AB4"/>
    <w:rsid w:val="00F55B7B"/>
    <w:rsid w:val="00F607BC"/>
    <w:rsid w:val="00F60E60"/>
    <w:rsid w:val="00F6113B"/>
    <w:rsid w:val="00F6160B"/>
    <w:rsid w:val="00F639CA"/>
    <w:rsid w:val="00F66546"/>
    <w:rsid w:val="00F6769F"/>
    <w:rsid w:val="00F70771"/>
    <w:rsid w:val="00F711AE"/>
    <w:rsid w:val="00F72427"/>
    <w:rsid w:val="00F7306C"/>
    <w:rsid w:val="00F75AC8"/>
    <w:rsid w:val="00F75C18"/>
    <w:rsid w:val="00F77120"/>
    <w:rsid w:val="00F77325"/>
    <w:rsid w:val="00F81B7C"/>
    <w:rsid w:val="00F85285"/>
    <w:rsid w:val="00F85909"/>
    <w:rsid w:val="00F867FF"/>
    <w:rsid w:val="00F86915"/>
    <w:rsid w:val="00F86F4A"/>
    <w:rsid w:val="00F86F8A"/>
    <w:rsid w:val="00F87046"/>
    <w:rsid w:val="00F92265"/>
    <w:rsid w:val="00F92AA4"/>
    <w:rsid w:val="00F93367"/>
    <w:rsid w:val="00F95169"/>
    <w:rsid w:val="00F96E25"/>
    <w:rsid w:val="00F97588"/>
    <w:rsid w:val="00FA3795"/>
    <w:rsid w:val="00FA42E3"/>
    <w:rsid w:val="00FA4F92"/>
    <w:rsid w:val="00FA72ED"/>
    <w:rsid w:val="00FA7706"/>
    <w:rsid w:val="00FB1BB0"/>
    <w:rsid w:val="00FB324C"/>
    <w:rsid w:val="00FB37FB"/>
    <w:rsid w:val="00FB5A41"/>
    <w:rsid w:val="00FC0C60"/>
    <w:rsid w:val="00FC38DD"/>
    <w:rsid w:val="00FC3CA1"/>
    <w:rsid w:val="00FC41E5"/>
    <w:rsid w:val="00FC6C9D"/>
    <w:rsid w:val="00FC6F4C"/>
    <w:rsid w:val="00FC7FA8"/>
    <w:rsid w:val="00FD0205"/>
    <w:rsid w:val="00FD3217"/>
    <w:rsid w:val="00FD4364"/>
    <w:rsid w:val="00FD5BD7"/>
    <w:rsid w:val="00FD6FB5"/>
    <w:rsid w:val="00FD71BD"/>
    <w:rsid w:val="00FD7C6F"/>
    <w:rsid w:val="00FE032F"/>
    <w:rsid w:val="00FE18BB"/>
    <w:rsid w:val="00FE2605"/>
    <w:rsid w:val="00FE4CA0"/>
    <w:rsid w:val="00FE52B6"/>
    <w:rsid w:val="00FE60B8"/>
    <w:rsid w:val="00FF1312"/>
    <w:rsid w:val="00FF246A"/>
    <w:rsid w:val="00FF3D80"/>
    <w:rsid w:val="00FF78BA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B1214"/>
  <w15:docId w15:val="{5322BAB4-EED3-418F-B448-830BC04E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81"/>
    <w:pPr>
      <w:jc w:val="both"/>
    </w:pPr>
    <w:rPr>
      <w:rFonts w:ascii="Arial" w:hAnsi="Arial"/>
      <w:sz w:val="24"/>
      <w:szCs w:val="48"/>
    </w:rPr>
  </w:style>
  <w:style w:type="paragraph" w:styleId="Heading1">
    <w:name w:val="heading 1"/>
    <w:basedOn w:val="Normal"/>
    <w:next w:val="Normal"/>
    <w:link w:val="Heading1Char"/>
    <w:qFormat/>
    <w:rsid w:val="006C55F3"/>
    <w:pPr>
      <w:numPr>
        <w:numId w:val="28"/>
      </w:num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860D5D"/>
    <w:pPr>
      <w:keepNext/>
      <w:numPr>
        <w:ilvl w:val="1"/>
        <w:numId w:val="28"/>
      </w:numPr>
      <w:outlineLvl w:val="1"/>
    </w:pPr>
    <w:rPr>
      <w:rFonts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60D5D"/>
    <w:pPr>
      <w:keepNext/>
      <w:numPr>
        <w:ilvl w:val="2"/>
        <w:numId w:val="28"/>
      </w:numPr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0844DD"/>
    <w:pPr>
      <w:keepNext/>
      <w:numPr>
        <w:ilvl w:val="3"/>
        <w:numId w:val="2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3844F2"/>
    <w:pPr>
      <w:keepNext/>
      <w:keepLines/>
      <w:numPr>
        <w:ilvl w:val="4"/>
        <w:numId w:val="2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844F2"/>
    <w:pPr>
      <w:keepNext/>
      <w:keepLines/>
      <w:numPr>
        <w:ilvl w:val="5"/>
        <w:numId w:val="2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44F2"/>
    <w:pPr>
      <w:keepNext/>
      <w:keepLines/>
      <w:numPr>
        <w:ilvl w:val="6"/>
        <w:numId w:val="2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44F2"/>
    <w:pPr>
      <w:keepNext/>
      <w:keepLines/>
      <w:numPr>
        <w:ilvl w:val="7"/>
        <w:numId w:val="2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844F2"/>
    <w:pPr>
      <w:keepNext/>
      <w:keepLines/>
      <w:numPr>
        <w:ilvl w:val="8"/>
        <w:numId w:val="2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55F3"/>
    <w:rPr>
      <w:rFonts w:ascii="Arial" w:hAnsi="Arial"/>
      <w:sz w:val="36"/>
      <w:szCs w:val="36"/>
    </w:rPr>
  </w:style>
  <w:style w:type="character" w:customStyle="1" w:styleId="Heading3Char">
    <w:name w:val="Heading 3 Char"/>
    <w:link w:val="Heading3"/>
    <w:rsid w:val="00860D5D"/>
    <w:rPr>
      <w:rFonts w:ascii="Arial" w:hAnsi="Arial" w:cs="Arial"/>
      <w:bCs/>
      <w:i/>
      <w:sz w:val="24"/>
      <w:szCs w:val="26"/>
    </w:rPr>
  </w:style>
  <w:style w:type="paragraph" w:styleId="Header">
    <w:name w:val="header"/>
    <w:basedOn w:val="Normal"/>
    <w:rsid w:val="009036E4"/>
    <w:pPr>
      <w:tabs>
        <w:tab w:val="center" w:pos="4680"/>
        <w:tab w:val="right" w:pos="936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9036E4"/>
    <w:pPr>
      <w:tabs>
        <w:tab w:val="center" w:pos="4680"/>
        <w:tab w:val="right" w:pos="9360"/>
      </w:tabs>
      <w:jc w:val="left"/>
    </w:pPr>
    <w:rPr>
      <w:rFonts w:ascii="Tahoma" w:hAnsi="Tahoma"/>
      <w:sz w:val="16"/>
      <w:szCs w:val="24"/>
    </w:rPr>
  </w:style>
  <w:style w:type="paragraph" w:styleId="Title">
    <w:name w:val="Title"/>
    <w:basedOn w:val="Normal"/>
    <w:qFormat/>
    <w:rsid w:val="009036E4"/>
    <w:pPr>
      <w:spacing w:before="240" w:after="60"/>
      <w:outlineLvl w:val="0"/>
    </w:pPr>
    <w:rPr>
      <w:rFonts w:cs="Arial"/>
      <w:bCs/>
      <w:i/>
      <w:kern w:val="28"/>
      <w:sz w:val="48"/>
      <w:szCs w:val="32"/>
    </w:rPr>
  </w:style>
  <w:style w:type="table" w:styleId="TableGrid">
    <w:name w:val="Table Grid"/>
    <w:basedOn w:val="TableNormal"/>
    <w:uiPriority w:val="39"/>
    <w:rsid w:val="00517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0844DD"/>
  </w:style>
  <w:style w:type="character" w:styleId="Hyperlink">
    <w:name w:val="Hyperlink"/>
    <w:uiPriority w:val="99"/>
    <w:rsid w:val="007A7069"/>
    <w:rPr>
      <w:color w:val="0000FF"/>
      <w:u w:val="single"/>
    </w:rPr>
  </w:style>
  <w:style w:type="paragraph" w:styleId="BodyText">
    <w:name w:val="Body Text"/>
    <w:basedOn w:val="Normal"/>
    <w:rsid w:val="008964AC"/>
    <w:pPr>
      <w:spacing w:after="120"/>
    </w:pPr>
  </w:style>
  <w:style w:type="paragraph" w:styleId="TOC2">
    <w:name w:val="toc 2"/>
    <w:basedOn w:val="Normal"/>
    <w:next w:val="Normal"/>
    <w:autoRedefine/>
    <w:uiPriority w:val="39"/>
    <w:rsid w:val="006C55F3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C55F3"/>
    <w:pPr>
      <w:ind w:left="480"/>
    </w:pPr>
  </w:style>
  <w:style w:type="table" w:styleId="TableGrid1">
    <w:name w:val="Table Grid 1"/>
    <w:basedOn w:val="TableNormal"/>
    <w:rsid w:val="000844DD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8D3685"/>
  </w:style>
  <w:style w:type="paragraph" w:customStyle="1" w:styleId="DocumentSubject">
    <w:name w:val="Document Subject"/>
    <w:rsid w:val="008D3685"/>
    <w:rPr>
      <w:snapToGrid w:val="0"/>
      <w:sz w:val="24"/>
    </w:rPr>
  </w:style>
  <w:style w:type="paragraph" w:customStyle="1" w:styleId="StyleHeading210ptNotItalic">
    <w:name w:val="Style Heading 2 + 10 pt Not Italic"/>
    <w:basedOn w:val="Heading2"/>
    <w:rsid w:val="00426D7C"/>
    <w:rPr>
      <w:bCs w:val="0"/>
      <w:i w:val="0"/>
      <w:iCs w:val="0"/>
      <w:sz w:val="20"/>
    </w:rPr>
  </w:style>
  <w:style w:type="paragraph" w:styleId="BalloonText">
    <w:name w:val="Balloon Text"/>
    <w:basedOn w:val="Normal"/>
    <w:semiHidden/>
    <w:rsid w:val="006E255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F6769F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uiPriority w:val="39"/>
    <w:rsid w:val="00F6769F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F6769F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uiPriority w:val="39"/>
    <w:rsid w:val="00F6769F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F6769F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F6769F"/>
    <w:pPr>
      <w:ind w:left="1920"/>
    </w:pPr>
    <w:rPr>
      <w:rFonts w:ascii="Times New Roman" w:hAnsi="Times New Roman"/>
      <w:szCs w:val="24"/>
    </w:rPr>
  </w:style>
  <w:style w:type="paragraph" w:customStyle="1" w:styleId="Default">
    <w:name w:val="Default"/>
    <w:link w:val="DefaultChar"/>
    <w:rsid w:val="007F42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DefaultChar">
    <w:name w:val="Default Char"/>
    <w:link w:val="Default"/>
    <w:rsid w:val="007F4220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rsid w:val="005C01A3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131EA6"/>
    <w:pPr>
      <w:ind w:left="720"/>
      <w:contextualSpacing/>
    </w:pPr>
  </w:style>
  <w:style w:type="paragraph" w:customStyle="1" w:styleId="Heading10">
    <w:name w:val="Heading1"/>
    <w:basedOn w:val="Heading1"/>
    <w:rsid w:val="00342DC9"/>
    <w:pPr>
      <w:keepNext/>
      <w:pBdr>
        <w:bottom w:val="single" w:sz="4" w:space="1" w:color="808080"/>
      </w:pBdr>
      <w:spacing w:before="240" w:after="60"/>
      <w:jc w:val="center"/>
    </w:pPr>
    <w:rPr>
      <w:rFonts w:cs="Arial"/>
      <w:b/>
      <w:bCs/>
      <w:color w:val="336699"/>
      <w:kern w:val="32"/>
      <w:sz w:val="32"/>
      <w:szCs w:val="32"/>
    </w:rPr>
  </w:style>
  <w:style w:type="paragraph" w:customStyle="1" w:styleId="Heading20">
    <w:name w:val="Heading2"/>
    <w:basedOn w:val="Heading2"/>
    <w:link w:val="Heading2CharChar"/>
    <w:rsid w:val="00342DC9"/>
    <w:pPr>
      <w:shd w:val="clear" w:color="auto" w:fill="336699"/>
      <w:spacing w:before="240" w:after="240"/>
      <w:jc w:val="left"/>
    </w:pPr>
    <w:rPr>
      <w:b/>
      <w:i w:val="0"/>
      <w:color w:val="FFFFFF"/>
      <w:sz w:val="22"/>
    </w:rPr>
  </w:style>
  <w:style w:type="character" w:customStyle="1" w:styleId="Heading2CharChar">
    <w:name w:val="Heading2 Char Char"/>
    <w:link w:val="Heading20"/>
    <w:rsid w:val="00342DC9"/>
    <w:rPr>
      <w:rFonts w:ascii="Arial" w:hAnsi="Arial" w:cs="Arial"/>
      <w:b/>
      <w:bCs/>
      <w:iCs/>
      <w:color w:val="FFFFFF"/>
      <w:sz w:val="22"/>
      <w:szCs w:val="28"/>
      <w:shd w:val="clear" w:color="auto" w:fill="336699"/>
    </w:rPr>
  </w:style>
  <w:style w:type="paragraph" w:customStyle="1" w:styleId="CourseText">
    <w:name w:val="Course Text"/>
    <w:rsid w:val="00342DC9"/>
    <w:rPr>
      <w:rFonts w:ascii="Arial" w:eastAsia="Arial Unicode MS" w:hAnsi="Arial" w:cs="Arial"/>
      <w:snapToGrid w:val="0"/>
    </w:rPr>
  </w:style>
  <w:style w:type="paragraph" w:customStyle="1" w:styleId="Bullet">
    <w:name w:val="Bullet"/>
    <w:basedOn w:val="Normal"/>
    <w:next w:val="Normal"/>
    <w:rsid w:val="00342DC9"/>
    <w:pPr>
      <w:numPr>
        <w:numId w:val="2"/>
      </w:numPr>
      <w:jc w:val="left"/>
    </w:pPr>
    <w:rPr>
      <w:rFonts w:eastAsia="Arial Unicode MS" w:cs="Arial"/>
      <w:snapToGrid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2DC9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Subtitle">
    <w:name w:val="Subtitle"/>
    <w:basedOn w:val="Title"/>
    <w:link w:val="SubtitleChar"/>
    <w:qFormat/>
    <w:rsid w:val="008025AF"/>
    <w:pPr>
      <w:widowControl w:val="0"/>
      <w:autoSpaceDE w:val="0"/>
      <w:autoSpaceDN w:val="0"/>
      <w:adjustRightInd w:val="0"/>
      <w:spacing w:before="1120" w:after="6000"/>
      <w:jc w:val="center"/>
      <w:outlineLvl w:val="1"/>
    </w:pPr>
    <w:rPr>
      <w:b/>
      <w:i w:val="0"/>
      <w:sz w:val="56"/>
    </w:rPr>
  </w:style>
  <w:style w:type="character" w:customStyle="1" w:styleId="SubtitleChar">
    <w:name w:val="Subtitle Char"/>
    <w:basedOn w:val="DefaultParagraphFont"/>
    <w:link w:val="Subtitle"/>
    <w:rsid w:val="008025AF"/>
    <w:rPr>
      <w:rFonts w:ascii="Arial" w:hAnsi="Arial" w:cs="Arial"/>
      <w:b/>
      <w:bCs/>
      <w:kern w:val="28"/>
      <w:sz w:val="56"/>
      <w:szCs w:val="32"/>
    </w:rPr>
  </w:style>
  <w:style w:type="character" w:customStyle="1" w:styleId="Heading4Char">
    <w:name w:val="Heading 4 Char"/>
    <w:basedOn w:val="DefaultParagraphFont"/>
    <w:link w:val="Heading4"/>
    <w:rsid w:val="00492B05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A42E3"/>
    <w:rPr>
      <w:rFonts w:ascii="Arial" w:hAnsi="Arial" w:cs="Arial"/>
      <w:bCs/>
      <w:i/>
      <w:iCs/>
      <w:sz w:val="28"/>
      <w:szCs w:val="28"/>
    </w:rPr>
  </w:style>
  <w:style w:type="table" w:styleId="PlainTable1">
    <w:name w:val="Plain Table 1"/>
    <w:basedOn w:val="TableNormal"/>
    <w:uiPriority w:val="41"/>
    <w:rsid w:val="00B714C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rsid w:val="003844F2"/>
    <w:rPr>
      <w:rFonts w:asciiTheme="majorHAnsi" w:eastAsiaTheme="majorEastAsia" w:hAnsiTheme="majorHAnsi" w:cstheme="majorBidi"/>
      <w:color w:val="365F91" w:themeColor="accent1" w:themeShade="BF"/>
      <w:sz w:val="24"/>
      <w:szCs w:val="48"/>
    </w:rPr>
  </w:style>
  <w:style w:type="character" w:customStyle="1" w:styleId="Heading6Char">
    <w:name w:val="Heading 6 Char"/>
    <w:basedOn w:val="DefaultParagraphFont"/>
    <w:link w:val="Heading6"/>
    <w:rsid w:val="003844F2"/>
    <w:rPr>
      <w:rFonts w:asciiTheme="majorHAnsi" w:eastAsiaTheme="majorEastAsia" w:hAnsiTheme="majorHAnsi" w:cstheme="majorBidi"/>
      <w:color w:val="243F60" w:themeColor="accent1" w:themeShade="7F"/>
      <w:sz w:val="24"/>
      <w:szCs w:val="48"/>
    </w:rPr>
  </w:style>
  <w:style w:type="character" w:customStyle="1" w:styleId="Heading7Char">
    <w:name w:val="Heading 7 Char"/>
    <w:basedOn w:val="DefaultParagraphFont"/>
    <w:link w:val="Heading7"/>
    <w:semiHidden/>
    <w:rsid w:val="003844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48"/>
    </w:rPr>
  </w:style>
  <w:style w:type="character" w:customStyle="1" w:styleId="Heading8Char">
    <w:name w:val="Heading 8 Char"/>
    <w:basedOn w:val="DefaultParagraphFont"/>
    <w:link w:val="Heading8"/>
    <w:semiHidden/>
    <w:rsid w:val="003844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1A2E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A2E0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oterChar">
    <w:name w:val="Footer Char"/>
    <w:basedOn w:val="DefaultParagraphFont"/>
    <w:link w:val="Footer"/>
    <w:uiPriority w:val="99"/>
    <w:rsid w:val="001F1ECF"/>
    <w:rPr>
      <w:rFonts w:ascii="Tahoma" w:hAnsi="Tahom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80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1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28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419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22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47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602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117">
          <w:marLeft w:val="259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748">
          <w:marLeft w:val="259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4810">
          <w:marLeft w:val="259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865">
          <w:marLeft w:val="259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6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0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145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91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06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346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131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424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162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94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509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978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41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560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964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577">
          <w:marLeft w:val="259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58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83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62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va-gis.org/g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2008%20Policy%20Update\PSP%20Process%20Guidebook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2189E766C704199C325262182B103" ma:contentTypeVersion="11" ma:contentTypeDescription="Create a new document." ma:contentTypeScope="" ma:versionID="184552fd95ee91b1902c3cbe7b7d8ef4">
  <xsd:schema xmlns:xsd="http://www.w3.org/2001/XMLSchema" xmlns:xs="http://www.w3.org/2001/XMLSchema" xmlns:p="http://schemas.microsoft.com/office/2006/metadata/properties" xmlns:ns2="b80ed585-06d1-4875-8c12-f130325509af" xmlns:ns3="43003804-8a11-493d-a692-5f7768824a09" targetNamespace="http://schemas.microsoft.com/office/2006/metadata/properties" ma:root="true" ma:fieldsID="2692a2f38f93351224ed69b43263edd9" ns2:_="" ns3:_="">
    <xsd:import namespace="b80ed585-06d1-4875-8c12-f130325509af"/>
    <xsd:import namespace="43003804-8a11-493d-a692-5f776882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weqj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ed585-06d1-4875-8c12-f13032550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weqj" ma:index="18" nillable="true" ma:displayName="Metadata test" ma:internalName="weqj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3804-8a11-493d-a692-5f7768824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qj xmlns="b80ed585-06d1-4875-8c12-f130325509af" xsi:nil="true"/>
  </documentManagement>
</p:properties>
</file>

<file path=customXml/itemProps1.xml><?xml version="1.0" encoding="utf-8"?>
<ds:datastoreItem xmlns:ds="http://schemas.openxmlformats.org/officeDocument/2006/customXml" ds:itemID="{4880EC75-7856-40D8-ADD2-21423991D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568273-FCEF-43A1-9DD6-D7510AF5062A}"/>
</file>

<file path=customXml/itemProps3.xml><?xml version="1.0" encoding="utf-8"?>
<ds:datastoreItem xmlns:ds="http://schemas.openxmlformats.org/officeDocument/2006/customXml" ds:itemID="{BF2A6E64-ED53-4489-8775-79DBFEE8DD9D}"/>
</file>

<file path=customXml/itemProps4.xml><?xml version="1.0" encoding="utf-8"?>
<ds:datastoreItem xmlns:ds="http://schemas.openxmlformats.org/officeDocument/2006/customXml" ds:itemID="{505F709B-70FE-4D9E-B37A-27BA2544A79C}"/>
</file>

<file path=docProps/app.xml><?xml version="1.0" encoding="utf-8"?>
<Properties xmlns="http://schemas.openxmlformats.org/officeDocument/2006/extended-properties" xmlns:vt="http://schemas.openxmlformats.org/officeDocument/2006/docPropsVTypes">
  <Template>PSP Process Guidebook Template</Template>
  <TotalTime>2643</TotalTime>
  <Pages>13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- PSP Process Name</vt:lpstr>
    </vt:vector>
  </TitlesOfParts>
  <Company>Limited Brands Inc</Company>
  <LinksUpToDate>false</LinksUpToDate>
  <CharactersWithSpaces>15641</CharactersWithSpaces>
  <SharedDoc>false</SharedDoc>
  <HLinks>
    <vt:vector size="846" baseType="variant">
      <vt:variant>
        <vt:i4>3670132</vt:i4>
      </vt:variant>
      <vt:variant>
        <vt:i4>843</vt:i4>
      </vt:variant>
      <vt:variant>
        <vt:i4>0</vt:i4>
      </vt:variant>
      <vt:variant>
        <vt:i4>5</vt:i4>
      </vt:variant>
      <vt:variant>
        <vt:lpwstr>\\insightfs1\jda\space\PROD\OCX</vt:lpwstr>
      </vt:variant>
      <vt:variant>
        <vt:lpwstr/>
      </vt:variant>
      <vt:variant>
        <vt:i4>6029333</vt:i4>
      </vt:variant>
      <vt:variant>
        <vt:i4>840</vt:i4>
      </vt:variant>
      <vt:variant>
        <vt:i4>0</vt:i4>
      </vt:variant>
      <vt:variant>
        <vt:i4>5</vt:i4>
      </vt:variant>
      <vt:variant>
        <vt:lpwstr>\\ketfs1\jda\space\QA\OCX</vt:lpwstr>
      </vt:variant>
      <vt:variant>
        <vt:lpwstr/>
      </vt:variant>
      <vt:variant>
        <vt:i4>3670132</vt:i4>
      </vt:variant>
      <vt:variant>
        <vt:i4>837</vt:i4>
      </vt:variant>
      <vt:variant>
        <vt:i4>0</vt:i4>
      </vt:variant>
      <vt:variant>
        <vt:i4>5</vt:i4>
      </vt:variant>
      <vt:variant>
        <vt:lpwstr>\\insightfs1\jda\space\PROD\OCX</vt:lpwstr>
      </vt:variant>
      <vt:variant>
        <vt:lpwstr/>
      </vt:variant>
      <vt:variant>
        <vt:i4>1245232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_Toc342057479</vt:lpwstr>
      </vt:variant>
      <vt:variant>
        <vt:i4>1245232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_Toc342057478</vt:lpwstr>
      </vt:variant>
      <vt:variant>
        <vt:i4>1245232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_Toc342057477</vt:lpwstr>
      </vt:variant>
      <vt:variant>
        <vt:i4>1245232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_Toc342057476</vt:lpwstr>
      </vt:variant>
      <vt:variant>
        <vt:i4>1245232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_Toc342057475</vt:lpwstr>
      </vt:variant>
      <vt:variant>
        <vt:i4>1245232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_Toc342057474</vt:lpwstr>
      </vt:variant>
      <vt:variant>
        <vt:i4>1245232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_Toc342057473</vt:lpwstr>
      </vt:variant>
      <vt:variant>
        <vt:i4>1245232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_Toc342057472</vt:lpwstr>
      </vt:variant>
      <vt:variant>
        <vt:i4>1245232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_Toc342057471</vt:lpwstr>
      </vt:variant>
      <vt:variant>
        <vt:i4>1245232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_Toc342057470</vt:lpwstr>
      </vt:variant>
      <vt:variant>
        <vt:i4>1179696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_Toc342057469</vt:lpwstr>
      </vt:variant>
      <vt:variant>
        <vt:i4>1179696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_Toc342057468</vt:lpwstr>
      </vt:variant>
      <vt:variant>
        <vt:i4>1179696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_Toc342057467</vt:lpwstr>
      </vt:variant>
      <vt:variant>
        <vt:i4>1179696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_Toc342057466</vt:lpwstr>
      </vt:variant>
      <vt:variant>
        <vt:i4>1179696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_Toc342057465</vt:lpwstr>
      </vt:variant>
      <vt:variant>
        <vt:i4>1179696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_Toc342057464</vt:lpwstr>
      </vt:variant>
      <vt:variant>
        <vt:i4>1179696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_Toc342057463</vt:lpwstr>
      </vt:variant>
      <vt:variant>
        <vt:i4>1179696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_Toc342057462</vt:lpwstr>
      </vt:variant>
      <vt:variant>
        <vt:i4>1179696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_Toc342057461</vt:lpwstr>
      </vt:variant>
      <vt:variant>
        <vt:i4>1179696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_Toc342057460</vt:lpwstr>
      </vt:variant>
      <vt:variant>
        <vt:i4>1114160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_Toc342057459</vt:lpwstr>
      </vt:variant>
      <vt:variant>
        <vt:i4>1114160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_Toc342057458</vt:lpwstr>
      </vt:variant>
      <vt:variant>
        <vt:i4>1114160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_Toc342057457</vt:lpwstr>
      </vt:variant>
      <vt:variant>
        <vt:i4>1114160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_Toc342057456</vt:lpwstr>
      </vt:variant>
      <vt:variant>
        <vt:i4>1114160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_Toc342057455</vt:lpwstr>
      </vt:variant>
      <vt:variant>
        <vt:i4>1114160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_Toc342057454</vt:lpwstr>
      </vt:variant>
      <vt:variant>
        <vt:i4>1114160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_Toc342057453</vt:lpwstr>
      </vt:variant>
      <vt:variant>
        <vt:i4>1114160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_Toc342057452</vt:lpwstr>
      </vt:variant>
      <vt:variant>
        <vt:i4>1114160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_Toc342057451</vt:lpwstr>
      </vt:variant>
      <vt:variant>
        <vt:i4>1114160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_Toc342057450</vt:lpwstr>
      </vt:variant>
      <vt:variant>
        <vt:i4>1048624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_Toc342057449</vt:lpwstr>
      </vt:variant>
      <vt:variant>
        <vt:i4>1048624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_Toc342057448</vt:lpwstr>
      </vt:variant>
      <vt:variant>
        <vt:i4>1048624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_Toc342057447</vt:lpwstr>
      </vt:variant>
      <vt:variant>
        <vt:i4>1048624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_Toc342057446</vt:lpwstr>
      </vt:variant>
      <vt:variant>
        <vt:i4>1048624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_Toc342057445</vt:lpwstr>
      </vt:variant>
      <vt:variant>
        <vt:i4>1048624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_Toc342057444</vt:lpwstr>
      </vt:variant>
      <vt:variant>
        <vt:i4>1048624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_Toc342057443</vt:lpwstr>
      </vt:variant>
      <vt:variant>
        <vt:i4>1048624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_Toc342057442</vt:lpwstr>
      </vt:variant>
      <vt:variant>
        <vt:i4>1048624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_Toc342057441</vt:lpwstr>
      </vt:variant>
      <vt:variant>
        <vt:i4>1048624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_Toc342057440</vt:lpwstr>
      </vt:variant>
      <vt:variant>
        <vt:i4>1507376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_Toc342057439</vt:lpwstr>
      </vt:variant>
      <vt:variant>
        <vt:i4>1507376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_Toc342057438</vt:lpwstr>
      </vt:variant>
      <vt:variant>
        <vt:i4>1507376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_Toc342057437</vt:lpwstr>
      </vt:variant>
      <vt:variant>
        <vt:i4>1507376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_Toc342057436</vt:lpwstr>
      </vt:variant>
      <vt:variant>
        <vt:i4>1507376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_Toc342057435</vt:lpwstr>
      </vt:variant>
      <vt:variant>
        <vt:i4>1507376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_Toc342057434</vt:lpwstr>
      </vt:variant>
      <vt:variant>
        <vt:i4>1507376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_Toc342057433</vt:lpwstr>
      </vt:variant>
      <vt:variant>
        <vt:i4>1507376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_Toc342057432</vt:lpwstr>
      </vt:variant>
      <vt:variant>
        <vt:i4>1507376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_Toc342057431</vt:lpwstr>
      </vt:variant>
      <vt:variant>
        <vt:i4>1507376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_Toc342057430</vt:lpwstr>
      </vt:variant>
      <vt:variant>
        <vt:i4>1441840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_Toc342057429</vt:lpwstr>
      </vt:variant>
      <vt:variant>
        <vt:i4>1441840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_Toc342057428</vt:lpwstr>
      </vt:variant>
      <vt:variant>
        <vt:i4>1441840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_Toc342057427</vt:lpwstr>
      </vt:variant>
      <vt:variant>
        <vt:i4>1441840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_Toc342057426</vt:lpwstr>
      </vt:variant>
      <vt:variant>
        <vt:i4>1441840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_Toc342057425</vt:lpwstr>
      </vt:variant>
      <vt:variant>
        <vt:i4>1441840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_Toc342057424</vt:lpwstr>
      </vt:variant>
      <vt:variant>
        <vt:i4>1441840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_Toc342057423</vt:lpwstr>
      </vt:variant>
      <vt:variant>
        <vt:i4>1441840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_Toc342057422</vt:lpwstr>
      </vt:variant>
      <vt:variant>
        <vt:i4>1441840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_Toc342057421</vt:lpwstr>
      </vt:variant>
      <vt:variant>
        <vt:i4>1441840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_Toc342057420</vt:lpwstr>
      </vt:variant>
      <vt:variant>
        <vt:i4>1376304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_Toc342057419</vt:lpwstr>
      </vt:variant>
      <vt:variant>
        <vt:i4>1376304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_Toc342057418</vt:lpwstr>
      </vt:variant>
      <vt:variant>
        <vt:i4>1376304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_Toc342057417</vt:lpwstr>
      </vt:variant>
      <vt:variant>
        <vt:i4>1376304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_Toc342057416</vt:lpwstr>
      </vt:variant>
      <vt:variant>
        <vt:i4>1376304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_Toc342057415</vt:lpwstr>
      </vt:variant>
      <vt:variant>
        <vt:i4>1376304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_Toc342057414</vt:lpwstr>
      </vt:variant>
      <vt:variant>
        <vt:i4>1376304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_Toc342057413</vt:lpwstr>
      </vt:variant>
      <vt:variant>
        <vt:i4>1376304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_Toc342057412</vt:lpwstr>
      </vt:variant>
      <vt:variant>
        <vt:i4>1376304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_Toc342057411</vt:lpwstr>
      </vt:variant>
      <vt:variant>
        <vt:i4>1376304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_Toc342057410</vt:lpwstr>
      </vt:variant>
      <vt:variant>
        <vt:i4>1310768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_Toc342057409</vt:lpwstr>
      </vt:variant>
      <vt:variant>
        <vt:i4>1310768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_Toc342057408</vt:lpwstr>
      </vt:variant>
      <vt:variant>
        <vt:i4>1310768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_Toc342057407</vt:lpwstr>
      </vt:variant>
      <vt:variant>
        <vt:i4>1310768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_Toc342057406</vt:lpwstr>
      </vt:variant>
      <vt:variant>
        <vt:i4>1310768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_Toc342057405</vt:lpwstr>
      </vt:variant>
      <vt:variant>
        <vt:i4>1310768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_Toc342057404</vt:lpwstr>
      </vt:variant>
      <vt:variant>
        <vt:i4>1310768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_Toc342057403</vt:lpwstr>
      </vt:variant>
      <vt:variant>
        <vt:i4>1310768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_Toc342057402</vt:lpwstr>
      </vt:variant>
      <vt:variant>
        <vt:i4>1310768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_Toc342057401</vt:lpwstr>
      </vt:variant>
      <vt:variant>
        <vt:i4>1310768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_Toc342057400</vt:lpwstr>
      </vt:variant>
      <vt:variant>
        <vt:i4>1900599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_Toc342057399</vt:lpwstr>
      </vt:variant>
      <vt:variant>
        <vt:i4>1900599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_Toc342057398</vt:lpwstr>
      </vt:variant>
      <vt:variant>
        <vt:i4>1900599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_Toc342057397</vt:lpwstr>
      </vt:variant>
      <vt:variant>
        <vt:i4>1900599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_Toc342057396</vt:lpwstr>
      </vt:variant>
      <vt:variant>
        <vt:i4>1900599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_Toc342057395</vt:lpwstr>
      </vt:variant>
      <vt:variant>
        <vt:i4>1900599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_Toc342057394</vt:lpwstr>
      </vt:variant>
      <vt:variant>
        <vt:i4>1900599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_Toc342057393</vt:lpwstr>
      </vt:variant>
      <vt:variant>
        <vt:i4>1900599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_Toc342057392</vt:lpwstr>
      </vt:variant>
      <vt:variant>
        <vt:i4>1900599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_Toc342057391</vt:lpwstr>
      </vt:variant>
      <vt:variant>
        <vt:i4>1900599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_Toc342057390</vt:lpwstr>
      </vt:variant>
      <vt:variant>
        <vt:i4>1835063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_Toc342057389</vt:lpwstr>
      </vt:variant>
      <vt:variant>
        <vt:i4>1835063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_Toc342057388</vt:lpwstr>
      </vt:variant>
      <vt:variant>
        <vt:i4>1835063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_Toc342057387</vt:lpwstr>
      </vt:variant>
      <vt:variant>
        <vt:i4>1835063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_Toc342057386</vt:lpwstr>
      </vt:variant>
      <vt:variant>
        <vt:i4>1835063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_Toc342057385</vt:lpwstr>
      </vt:variant>
      <vt:variant>
        <vt:i4>1835063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_Toc342057384</vt:lpwstr>
      </vt:variant>
      <vt:variant>
        <vt:i4>1835063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_Toc342057383</vt:lpwstr>
      </vt:variant>
      <vt:variant>
        <vt:i4>1835063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_Toc342057382</vt:lpwstr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_Toc342057381</vt:lpwstr>
      </vt:variant>
      <vt:variant>
        <vt:i4>1835063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_Toc342057380</vt:lpwstr>
      </vt:variant>
      <vt:variant>
        <vt:i4>1245239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_Toc342057379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_Toc342057378</vt:lpwstr>
      </vt:variant>
      <vt:variant>
        <vt:i4>1245239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_Toc342057377</vt:lpwstr>
      </vt:variant>
      <vt:variant>
        <vt:i4>1245239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_Toc342057376</vt:lpwstr>
      </vt:variant>
      <vt:variant>
        <vt:i4>1245239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_Toc342057375</vt:lpwstr>
      </vt:variant>
      <vt:variant>
        <vt:i4>1245239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_Toc342057374</vt:lpwstr>
      </vt:variant>
      <vt:variant>
        <vt:i4>1245239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_Toc342057373</vt:lpwstr>
      </vt:variant>
      <vt:variant>
        <vt:i4>1245239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_Toc342057372</vt:lpwstr>
      </vt:variant>
      <vt:variant>
        <vt:i4>1245239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_Toc342057371</vt:lpwstr>
      </vt:variant>
      <vt:variant>
        <vt:i4>1245239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_Toc342057370</vt:lpwstr>
      </vt:variant>
      <vt:variant>
        <vt:i4>1179703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_Toc342057369</vt:lpwstr>
      </vt:variant>
      <vt:variant>
        <vt:i4>1179703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_Toc342057368</vt:lpwstr>
      </vt:variant>
      <vt:variant>
        <vt:i4>1179703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_Toc342057367</vt:lpwstr>
      </vt:variant>
      <vt:variant>
        <vt:i4>1179703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_Toc342057366</vt:lpwstr>
      </vt:variant>
      <vt:variant>
        <vt:i4>1179703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_Toc342057365</vt:lpwstr>
      </vt:variant>
      <vt:variant>
        <vt:i4>1179703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_Toc342057364</vt:lpwstr>
      </vt:variant>
      <vt:variant>
        <vt:i4>1179703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_Toc342057363</vt:lpwstr>
      </vt:variant>
      <vt:variant>
        <vt:i4>1179703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_Toc342057362</vt:lpwstr>
      </vt:variant>
      <vt:variant>
        <vt:i4>1179703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_Toc342057361</vt:lpwstr>
      </vt:variant>
      <vt:variant>
        <vt:i4>1179703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_Toc342057360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_Toc342057359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_Toc342057358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_Toc342057357</vt:lpwstr>
      </vt:variant>
      <vt:variant>
        <vt:i4>1114167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_Toc342057356</vt:lpwstr>
      </vt:variant>
      <vt:variant>
        <vt:i4>1114167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_Toc342057355</vt:lpwstr>
      </vt:variant>
      <vt:variant>
        <vt:i4>1114167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_Toc342057354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_Toc342057353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_Toc342057352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_Toc342057351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_Toc342057350</vt:lpwstr>
      </vt:variant>
      <vt:variant>
        <vt:i4>1048631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_Toc342057349</vt:lpwstr>
      </vt:variant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_Toc342057348</vt:lpwstr>
      </vt:variant>
      <vt:variant>
        <vt:i4>1048631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_Toc342057347</vt:lpwstr>
      </vt:variant>
      <vt:variant>
        <vt:i4>1048631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_Toc342057346</vt:lpwstr>
      </vt:variant>
      <vt:variant>
        <vt:i4>1048631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_Toc342057345</vt:lpwstr>
      </vt:variant>
      <vt:variant>
        <vt:i4>1048631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_Toc342057344</vt:lpwstr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_Toc342057343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_Toc342057342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- PSP Process Name</dc:title>
  <dc:creator>Lois Griffin</dc:creator>
  <cp:lastModifiedBy>Arbind Kumar Sinha</cp:lastModifiedBy>
  <cp:revision>158</cp:revision>
  <cp:lastPrinted>2013-12-02T15:13:00Z</cp:lastPrinted>
  <dcterms:created xsi:type="dcterms:W3CDTF">2018-08-07T06:42:00Z</dcterms:created>
  <dcterms:modified xsi:type="dcterms:W3CDTF">2018-09-14T15:59:00Z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0x010100D8F2189E766C704199C325262182B103</vt:lpwstr>
  </property>
</Properties>
</file>