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Settings.xml" ContentType="application/vnd.openxmlformats-officedocument.wordprocessingml.webSettings+xml"/>
  <Override PartName="/word/commentsIds.xml" ContentType="application/vnd.openxmlformats-officedocument.wordprocessingml.commentsId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1B5D9D" w14:textId="77777777" w:rsidR="000844DD" w:rsidRDefault="000844DD" w:rsidP="0029338C">
      <w:pPr>
        <w:jc w:val="center"/>
      </w:pPr>
    </w:p>
    <w:p w14:paraId="0CE31965" w14:textId="77777777" w:rsidR="001633CE" w:rsidRPr="00DC6F8B" w:rsidRDefault="001633CE" w:rsidP="0029338C">
      <w:pPr>
        <w:jc w:val="center"/>
      </w:pPr>
    </w:p>
    <w:p w14:paraId="7F51E47F" w14:textId="2D8A6DC7" w:rsidR="00136CDB" w:rsidRPr="009570B7" w:rsidRDefault="00B54E02" w:rsidP="0029338C">
      <w:pPr>
        <w:pStyle w:val="Title"/>
        <w:jc w:val="center"/>
        <w:rPr>
          <w:b/>
          <w:sz w:val="44"/>
        </w:rPr>
      </w:pPr>
      <w:r w:rsidRPr="009570B7">
        <w:rPr>
          <w:b/>
          <w:sz w:val="44"/>
        </w:rPr>
        <w:t>Malawi Use Case</w:t>
      </w:r>
    </w:p>
    <w:p w14:paraId="03B7CDCF" w14:textId="77777777" w:rsidR="00B54E02" w:rsidRPr="009570B7" w:rsidRDefault="00B54E02" w:rsidP="0029338C">
      <w:pPr>
        <w:pStyle w:val="Title"/>
        <w:jc w:val="center"/>
        <w:rPr>
          <w:b/>
          <w:sz w:val="44"/>
        </w:rPr>
      </w:pPr>
    </w:p>
    <w:p w14:paraId="056C6945" w14:textId="130E8499" w:rsidR="00136CDB" w:rsidRPr="009570B7" w:rsidRDefault="00861092" w:rsidP="0029338C">
      <w:pPr>
        <w:jc w:val="center"/>
        <w:rPr>
          <w:b/>
          <w:sz w:val="22"/>
        </w:rPr>
      </w:pPr>
      <w:r>
        <w:rPr>
          <w:rFonts w:cs="Arial"/>
          <w:b/>
          <w:bCs/>
          <w:i/>
          <w:kern w:val="28"/>
          <w:sz w:val="44"/>
          <w:szCs w:val="32"/>
        </w:rPr>
        <w:t xml:space="preserve">Approach - </w:t>
      </w:r>
      <w:r w:rsidR="00CA6E1B">
        <w:rPr>
          <w:rFonts w:cs="Arial"/>
          <w:b/>
          <w:bCs/>
          <w:i/>
          <w:kern w:val="28"/>
          <w:sz w:val="44"/>
          <w:szCs w:val="32"/>
        </w:rPr>
        <w:t>Optimization of Health Posts</w:t>
      </w:r>
    </w:p>
    <w:p w14:paraId="2B0F23DB" w14:textId="77777777" w:rsidR="00310498" w:rsidRPr="009570B7" w:rsidRDefault="00310498" w:rsidP="0029338C">
      <w:pPr>
        <w:jc w:val="center"/>
        <w:rPr>
          <w:b/>
          <w:sz w:val="22"/>
        </w:rPr>
      </w:pPr>
    </w:p>
    <w:p w14:paraId="7EDF4D57" w14:textId="413E0E2D" w:rsidR="00310498" w:rsidRPr="009570B7" w:rsidRDefault="00310498" w:rsidP="0029338C">
      <w:pPr>
        <w:jc w:val="center"/>
        <w:rPr>
          <w:b/>
          <w:sz w:val="36"/>
        </w:rPr>
      </w:pPr>
      <w:r w:rsidRPr="009570B7">
        <w:rPr>
          <w:b/>
          <w:sz w:val="36"/>
        </w:rPr>
        <w:t>Ver</w:t>
      </w:r>
      <w:r w:rsidR="00253BB3" w:rsidRPr="009570B7">
        <w:rPr>
          <w:b/>
          <w:sz w:val="36"/>
        </w:rPr>
        <w:t>sion</w:t>
      </w:r>
      <w:r w:rsidR="001A2E0D" w:rsidRPr="009570B7">
        <w:rPr>
          <w:b/>
          <w:sz w:val="36"/>
        </w:rPr>
        <w:t xml:space="preserve"> – </w:t>
      </w:r>
      <w:r w:rsidR="009514AA">
        <w:rPr>
          <w:b/>
          <w:sz w:val="36"/>
        </w:rPr>
        <w:t xml:space="preserve">1 </w:t>
      </w:r>
      <w:r w:rsidR="00CA6E1B">
        <w:rPr>
          <w:b/>
          <w:sz w:val="36"/>
        </w:rPr>
        <w:t>0</w:t>
      </w:r>
    </w:p>
    <w:p w14:paraId="57A6F911" w14:textId="77777777" w:rsidR="00310498" w:rsidRPr="00DC6F8B" w:rsidRDefault="00310498" w:rsidP="0029338C">
      <w:pPr>
        <w:jc w:val="center"/>
      </w:pPr>
    </w:p>
    <w:p w14:paraId="3BADE1C2" w14:textId="77777777" w:rsidR="00136CDB" w:rsidRPr="00DC6F8B" w:rsidRDefault="00136CDB" w:rsidP="0029338C">
      <w:pPr>
        <w:jc w:val="center"/>
      </w:pPr>
    </w:p>
    <w:p w14:paraId="18BAAE7D" w14:textId="77777777" w:rsidR="00136CDB" w:rsidRPr="00DC6F8B" w:rsidRDefault="00136CDB" w:rsidP="0029338C">
      <w:pPr>
        <w:jc w:val="center"/>
      </w:pPr>
    </w:p>
    <w:p w14:paraId="4CC4B12C" w14:textId="77777777" w:rsidR="00136CDB" w:rsidRDefault="00136CDB" w:rsidP="0029338C">
      <w:pPr>
        <w:jc w:val="center"/>
      </w:pPr>
    </w:p>
    <w:p w14:paraId="30CDD4EE" w14:textId="77777777" w:rsidR="001633CE" w:rsidRDefault="001633CE" w:rsidP="0029338C">
      <w:pPr>
        <w:jc w:val="center"/>
      </w:pPr>
    </w:p>
    <w:p w14:paraId="636E702C" w14:textId="77777777" w:rsidR="001633CE" w:rsidRDefault="001633CE" w:rsidP="0029338C">
      <w:pPr>
        <w:jc w:val="center"/>
      </w:pPr>
    </w:p>
    <w:p w14:paraId="1ED22D4A" w14:textId="2B453C32" w:rsidR="001633CE" w:rsidRDefault="001633CE" w:rsidP="0029338C">
      <w:pPr>
        <w:jc w:val="center"/>
      </w:pPr>
    </w:p>
    <w:p w14:paraId="0020398B" w14:textId="02260587" w:rsidR="001633CE" w:rsidRDefault="001633CE" w:rsidP="0029338C">
      <w:pPr>
        <w:jc w:val="center"/>
      </w:pPr>
    </w:p>
    <w:p w14:paraId="6F4C2BD0" w14:textId="2376B503" w:rsidR="00451121" w:rsidRDefault="00451121" w:rsidP="0029338C">
      <w:pPr>
        <w:jc w:val="center"/>
      </w:pPr>
    </w:p>
    <w:p w14:paraId="5839ABBF" w14:textId="77777777" w:rsidR="00451121" w:rsidRDefault="00451121" w:rsidP="0029338C">
      <w:pPr>
        <w:jc w:val="center"/>
      </w:pPr>
    </w:p>
    <w:p w14:paraId="377E96E1" w14:textId="2EDB95BA" w:rsidR="00451121" w:rsidRDefault="00451121" w:rsidP="0029338C">
      <w:pPr>
        <w:jc w:val="center"/>
      </w:pPr>
    </w:p>
    <w:p w14:paraId="0E6EFD13" w14:textId="16A37F99" w:rsidR="00451121" w:rsidRDefault="00451121" w:rsidP="0029338C">
      <w:pPr>
        <w:jc w:val="center"/>
      </w:pPr>
    </w:p>
    <w:p w14:paraId="52EF7261" w14:textId="5B92700E" w:rsidR="00451121" w:rsidRDefault="00451121" w:rsidP="0029338C">
      <w:pPr>
        <w:jc w:val="center"/>
      </w:pPr>
    </w:p>
    <w:p w14:paraId="4703E115" w14:textId="6899B527" w:rsidR="00451121" w:rsidRDefault="00451121" w:rsidP="0029338C">
      <w:pPr>
        <w:jc w:val="center"/>
      </w:pPr>
    </w:p>
    <w:p w14:paraId="7ADEC767" w14:textId="77777777" w:rsidR="00451121" w:rsidRDefault="00451121" w:rsidP="0029338C">
      <w:pPr>
        <w:jc w:val="center"/>
      </w:pPr>
    </w:p>
    <w:p w14:paraId="4F94C662" w14:textId="77777777" w:rsidR="001633CE" w:rsidRDefault="001633CE" w:rsidP="0029338C">
      <w:pPr>
        <w:jc w:val="center"/>
      </w:pPr>
    </w:p>
    <w:p w14:paraId="198B8322" w14:textId="77777777" w:rsidR="001633CE" w:rsidRDefault="001633CE" w:rsidP="0029338C">
      <w:pPr>
        <w:jc w:val="center"/>
      </w:pPr>
    </w:p>
    <w:p w14:paraId="1832678D" w14:textId="77777777" w:rsidR="001633CE" w:rsidRPr="00DC6F8B" w:rsidRDefault="001633CE" w:rsidP="0029338C">
      <w:pPr>
        <w:jc w:val="center"/>
      </w:pPr>
    </w:p>
    <w:p w14:paraId="60BB488A" w14:textId="34667AAC" w:rsidR="0089666A" w:rsidRPr="00DC6F8B" w:rsidRDefault="006E1AEF" w:rsidP="0029338C">
      <w:pPr>
        <w:jc w:val="center"/>
      </w:pPr>
      <w:r w:rsidRPr="005A74AE">
        <w:rPr>
          <w:noProof/>
        </w:rPr>
        <w:drawing>
          <wp:anchor distT="0" distB="0" distL="114300" distR="114300" simplePos="0" relativeHeight="251654144" behindDoc="0" locked="0" layoutInCell="1" allowOverlap="1" wp14:anchorId="62734792" wp14:editId="3F3DBEC0">
            <wp:simplePos x="0" y="0"/>
            <wp:positionH relativeFrom="column">
              <wp:posOffset>-516890</wp:posOffset>
            </wp:positionH>
            <wp:positionV relativeFrom="paragraph">
              <wp:posOffset>216535</wp:posOffset>
            </wp:positionV>
            <wp:extent cx="1877060" cy="899160"/>
            <wp:effectExtent l="0" t="0" r="8890" b="0"/>
            <wp:wrapThrough wrapText="bothSides">
              <wp:wrapPolygon edited="0">
                <wp:start x="0" y="0"/>
                <wp:lineTo x="0" y="21051"/>
                <wp:lineTo x="21483" y="21051"/>
                <wp:lineTo x="21483" y="0"/>
                <wp:lineTo x="0" y="0"/>
              </wp:wrapPolygon>
            </wp:wrapThrough>
            <wp:docPr id="1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877060" cy="899160"/>
                    </a:xfrm>
                    <a:prstGeom prst="rect">
                      <a:avLst/>
                    </a:prstGeom>
                  </pic:spPr>
                </pic:pic>
              </a:graphicData>
            </a:graphic>
            <wp14:sizeRelH relativeFrom="margin">
              <wp14:pctWidth>0</wp14:pctWidth>
            </wp14:sizeRelH>
            <wp14:sizeRelV relativeFrom="margin">
              <wp14:pctHeight>0</wp14:pctHeight>
            </wp14:sizeRelV>
          </wp:anchor>
        </w:drawing>
      </w:r>
    </w:p>
    <w:p w14:paraId="0BDAB871" w14:textId="1B1CA158" w:rsidR="0089666A" w:rsidRPr="00DC6F8B" w:rsidRDefault="006E1AEF" w:rsidP="0029338C">
      <w:pPr>
        <w:jc w:val="center"/>
      </w:pPr>
      <w:r w:rsidRPr="00C17F0B">
        <w:rPr>
          <w:noProof/>
        </w:rPr>
        <w:drawing>
          <wp:anchor distT="0" distB="0" distL="114300" distR="114300" simplePos="0" relativeHeight="251668480" behindDoc="0" locked="0" layoutInCell="1" allowOverlap="1" wp14:anchorId="01B17F41" wp14:editId="27291D25">
            <wp:simplePos x="0" y="0"/>
            <wp:positionH relativeFrom="column">
              <wp:posOffset>1863725</wp:posOffset>
            </wp:positionH>
            <wp:positionV relativeFrom="paragraph">
              <wp:posOffset>30480</wp:posOffset>
            </wp:positionV>
            <wp:extent cx="1619250" cy="927100"/>
            <wp:effectExtent l="0" t="0" r="0" b="6350"/>
            <wp:wrapThrough wrapText="bothSides">
              <wp:wrapPolygon edited="0">
                <wp:start x="0" y="0"/>
                <wp:lineTo x="0" y="21304"/>
                <wp:lineTo x="21346" y="21304"/>
                <wp:lineTo x="21346" y="0"/>
                <wp:lineTo x="0" y="0"/>
              </wp:wrapPolygon>
            </wp:wrapThrough>
            <wp:docPr id="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pic:cNvPicPr>
                  </pic:nvPicPr>
                  <pic:blipFill rotWithShape="1">
                    <a:blip r:embed="rId9">
                      <a:extLst>
                        <a:ext uri="{28A0092B-C50C-407E-A947-70E740481C1C}">
                          <a14:useLocalDpi xmlns:a14="http://schemas.microsoft.com/office/drawing/2010/main" val="0"/>
                        </a:ext>
                      </a:extLst>
                    </a:blip>
                    <a:srcRect l="74598" t="75809" r="17008" b="15639"/>
                    <a:stretch/>
                  </pic:blipFill>
                  <pic:spPr>
                    <a:xfrm>
                      <a:off x="0" y="0"/>
                      <a:ext cx="1619250" cy="927100"/>
                    </a:xfrm>
                    <a:prstGeom prst="rect">
                      <a:avLst/>
                    </a:prstGeom>
                  </pic:spPr>
                </pic:pic>
              </a:graphicData>
            </a:graphic>
            <wp14:sizeRelH relativeFrom="margin">
              <wp14:pctWidth>0</wp14:pctWidth>
            </wp14:sizeRelH>
            <wp14:sizeRelV relativeFrom="margin">
              <wp14:pctHeight>0</wp14:pctHeight>
            </wp14:sizeRelV>
          </wp:anchor>
        </w:drawing>
      </w:r>
    </w:p>
    <w:p w14:paraId="60E28683" w14:textId="6CB2F4F5" w:rsidR="0089666A" w:rsidRPr="00DC6F8B" w:rsidRDefault="006E1AEF" w:rsidP="0029338C">
      <w:pPr>
        <w:jc w:val="center"/>
      </w:pPr>
      <w:r w:rsidRPr="00C13483">
        <w:rPr>
          <w:noProof/>
        </w:rPr>
        <w:drawing>
          <wp:anchor distT="0" distB="0" distL="114300" distR="114300" simplePos="0" relativeHeight="251669504" behindDoc="1" locked="0" layoutInCell="1" allowOverlap="1" wp14:anchorId="5A4B936A" wp14:editId="6832F4CD">
            <wp:simplePos x="0" y="0"/>
            <wp:positionH relativeFrom="column">
              <wp:posOffset>4005580</wp:posOffset>
            </wp:positionH>
            <wp:positionV relativeFrom="paragraph">
              <wp:posOffset>64135</wp:posOffset>
            </wp:positionV>
            <wp:extent cx="2338363" cy="670560"/>
            <wp:effectExtent l="0" t="0" r="5080" b="0"/>
            <wp:wrapTight wrapText="bothSides">
              <wp:wrapPolygon edited="0">
                <wp:start x="0" y="0"/>
                <wp:lineTo x="0" y="20864"/>
                <wp:lineTo x="21471" y="20864"/>
                <wp:lineTo x="21471" y="0"/>
                <wp:lineTo x="0" y="0"/>
              </wp:wrapPolygon>
            </wp:wrapTight>
            <wp:docPr id="3" name="Picture 3" descr="M:\CooperSmith\Dropbox (Cooper Smith)\Cooper Smith Team Folder\Communications\Logos\Logo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ooperSmith\Dropbox (Cooper Smith)\Cooper Smith Team Folder\Communications\Logos\Logo1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38363" cy="670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4F4A05" w14:textId="0828E12D" w:rsidR="0089666A" w:rsidRPr="00DC6F8B" w:rsidRDefault="0089666A" w:rsidP="0029338C">
      <w:pPr>
        <w:jc w:val="center"/>
      </w:pPr>
    </w:p>
    <w:p w14:paraId="15D79A61" w14:textId="2A326FBD" w:rsidR="0089666A" w:rsidRPr="00DC6F8B" w:rsidRDefault="0089666A" w:rsidP="0029338C">
      <w:pPr>
        <w:jc w:val="center"/>
      </w:pPr>
    </w:p>
    <w:p w14:paraId="0B4A38C2" w14:textId="2A375BC4" w:rsidR="0089666A" w:rsidRPr="00DC6F8B" w:rsidRDefault="0089666A" w:rsidP="0029338C">
      <w:pPr>
        <w:jc w:val="center"/>
      </w:pPr>
    </w:p>
    <w:p w14:paraId="397022D3" w14:textId="47B1723A" w:rsidR="0089666A" w:rsidRPr="00DC6F8B" w:rsidRDefault="0089666A" w:rsidP="0029338C">
      <w:pPr>
        <w:jc w:val="center"/>
      </w:pPr>
    </w:p>
    <w:p w14:paraId="1DF4C2E9" w14:textId="68684A97" w:rsidR="0089666A" w:rsidRPr="00DC6F8B" w:rsidRDefault="0089666A" w:rsidP="0029338C">
      <w:pPr>
        <w:jc w:val="center"/>
      </w:pPr>
    </w:p>
    <w:p w14:paraId="51E61858" w14:textId="3B740364" w:rsidR="0089666A" w:rsidRPr="00DC6F8B" w:rsidRDefault="0089666A" w:rsidP="0029338C">
      <w:pPr>
        <w:jc w:val="center"/>
      </w:pPr>
    </w:p>
    <w:p w14:paraId="0340CE8D" w14:textId="77777777" w:rsidR="009036E4" w:rsidRPr="00DC6F8B" w:rsidRDefault="009036E4" w:rsidP="0029338C">
      <w:pPr>
        <w:jc w:val="center"/>
      </w:pPr>
    </w:p>
    <w:p w14:paraId="68409DE2" w14:textId="77777777" w:rsidR="009036E4" w:rsidRPr="00DC6F8B" w:rsidRDefault="009036E4" w:rsidP="0029338C">
      <w:pPr>
        <w:jc w:val="center"/>
      </w:pPr>
    </w:p>
    <w:p w14:paraId="11F5DCD2" w14:textId="77777777" w:rsidR="009036E4" w:rsidRPr="00DC6F8B" w:rsidRDefault="009036E4" w:rsidP="0029338C">
      <w:pPr>
        <w:jc w:val="center"/>
      </w:pPr>
    </w:p>
    <w:p w14:paraId="2025161E" w14:textId="66F843F1" w:rsidR="00136CDB" w:rsidRPr="00DC6F8B" w:rsidRDefault="00136CDB" w:rsidP="0029338C">
      <w:pPr>
        <w:jc w:val="center"/>
      </w:pPr>
    </w:p>
    <w:p w14:paraId="49CE4EB8" w14:textId="38434D15" w:rsidR="000844DD" w:rsidRPr="00EC5A23" w:rsidRDefault="00883D71" w:rsidP="00EE2F45">
      <w:pPr>
        <w:rPr>
          <w:sz w:val="28"/>
          <w:szCs w:val="32"/>
        </w:rPr>
      </w:pPr>
      <w:r w:rsidRPr="00DC6F8B">
        <w:br w:type="page"/>
      </w:r>
      <w:r w:rsidR="000844DD" w:rsidRPr="00EC5A23">
        <w:rPr>
          <w:sz w:val="28"/>
          <w:szCs w:val="32"/>
        </w:rPr>
        <w:lastRenderedPageBreak/>
        <w:t>Document Information and Revision History</w:t>
      </w:r>
      <w:r w:rsidR="00F907EA">
        <w:rPr>
          <w:sz w:val="28"/>
          <w:szCs w:val="32"/>
        </w:rPr>
        <w:t>-</w:t>
      </w:r>
    </w:p>
    <w:p w14:paraId="0AAED02C" w14:textId="77777777" w:rsidR="000844DD" w:rsidRPr="00EC5A23" w:rsidRDefault="000844DD" w:rsidP="00EE2F45">
      <w:pPr>
        <w:rPr>
          <w:sz w:val="22"/>
        </w:rPr>
      </w:pPr>
    </w:p>
    <w:p w14:paraId="6F74EDF7" w14:textId="77777777" w:rsidR="008D3685" w:rsidRPr="00EC5A23" w:rsidRDefault="008D3685" w:rsidP="00EE2F45">
      <w:pPr>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85"/>
        <w:gridCol w:w="1642"/>
        <w:gridCol w:w="2045"/>
        <w:gridCol w:w="2104"/>
        <w:gridCol w:w="2374"/>
      </w:tblGrid>
      <w:tr w:rsidR="00511AC2" w:rsidRPr="00EC5A23" w14:paraId="57CCE47E" w14:textId="77777777" w:rsidTr="005F79E6">
        <w:trPr>
          <w:tblHeader/>
        </w:trPr>
        <w:tc>
          <w:tcPr>
            <w:tcW w:w="1185" w:type="dxa"/>
            <w:shd w:val="clear" w:color="auto" w:fill="C0C0C0"/>
          </w:tcPr>
          <w:p w14:paraId="73DA0F98" w14:textId="77777777" w:rsidR="00511AC2" w:rsidRPr="00EC5A23" w:rsidRDefault="00511AC2" w:rsidP="00256627">
            <w:pPr>
              <w:pStyle w:val="BodyText"/>
              <w:tabs>
                <w:tab w:val="center" w:pos="4680"/>
                <w:tab w:val="right" w:pos="9360"/>
              </w:tabs>
              <w:rPr>
                <w:b/>
                <w:sz w:val="22"/>
                <w:szCs w:val="24"/>
              </w:rPr>
            </w:pPr>
            <w:r w:rsidRPr="00EC5A23">
              <w:rPr>
                <w:b/>
                <w:sz w:val="22"/>
                <w:szCs w:val="24"/>
              </w:rPr>
              <w:t>Version</w:t>
            </w:r>
          </w:p>
        </w:tc>
        <w:tc>
          <w:tcPr>
            <w:tcW w:w="1642" w:type="dxa"/>
            <w:shd w:val="clear" w:color="auto" w:fill="C0C0C0"/>
          </w:tcPr>
          <w:p w14:paraId="0F952598" w14:textId="77777777" w:rsidR="00511AC2" w:rsidRPr="00EC5A23" w:rsidRDefault="00511AC2" w:rsidP="00256627">
            <w:pPr>
              <w:pStyle w:val="BodyText"/>
              <w:tabs>
                <w:tab w:val="center" w:pos="4680"/>
                <w:tab w:val="right" w:pos="9360"/>
              </w:tabs>
              <w:rPr>
                <w:b/>
                <w:sz w:val="22"/>
                <w:szCs w:val="24"/>
              </w:rPr>
            </w:pPr>
            <w:r w:rsidRPr="00EC5A23">
              <w:rPr>
                <w:b/>
                <w:sz w:val="22"/>
                <w:szCs w:val="24"/>
              </w:rPr>
              <w:t>Date</w:t>
            </w:r>
          </w:p>
        </w:tc>
        <w:tc>
          <w:tcPr>
            <w:tcW w:w="2045" w:type="dxa"/>
            <w:shd w:val="clear" w:color="auto" w:fill="C0C0C0"/>
          </w:tcPr>
          <w:p w14:paraId="67CFF6EE" w14:textId="77777777" w:rsidR="00511AC2" w:rsidRPr="00EC5A23" w:rsidRDefault="00511AC2" w:rsidP="00256627">
            <w:pPr>
              <w:pStyle w:val="BodyText"/>
              <w:tabs>
                <w:tab w:val="center" w:pos="4680"/>
                <w:tab w:val="right" w:pos="9360"/>
              </w:tabs>
              <w:rPr>
                <w:b/>
                <w:sz w:val="22"/>
                <w:szCs w:val="24"/>
              </w:rPr>
            </w:pPr>
            <w:r w:rsidRPr="00EC5A23">
              <w:rPr>
                <w:b/>
                <w:sz w:val="22"/>
                <w:szCs w:val="24"/>
              </w:rPr>
              <w:t>Author</w:t>
            </w:r>
          </w:p>
        </w:tc>
        <w:tc>
          <w:tcPr>
            <w:tcW w:w="2104" w:type="dxa"/>
            <w:shd w:val="clear" w:color="auto" w:fill="C0C0C0"/>
          </w:tcPr>
          <w:p w14:paraId="304109F0" w14:textId="77777777" w:rsidR="00511AC2" w:rsidRPr="00EC5A23" w:rsidRDefault="00511AC2" w:rsidP="00256627">
            <w:pPr>
              <w:pStyle w:val="BodyText"/>
              <w:tabs>
                <w:tab w:val="center" w:pos="4680"/>
                <w:tab w:val="right" w:pos="9360"/>
              </w:tabs>
              <w:rPr>
                <w:b/>
                <w:sz w:val="22"/>
                <w:szCs w:val="24"/>
              </w:rPr>
            </w:pPr>
            <w:r>
              <w:rPr>
                <w:b/>
                <w:sz w:val="22"/>
                <w:szCs w:val="24"/>
              </w:rPr>
              <w:t xml:space="preserve">Reviewer </w:t>
            </w:r>
          </w:p>
        </w:tc>
        <w:tc>
          <w:tcPr>
            <w:tcW w:w="2374" w:type="dxa"/>
            <w:shd w:val="clear" w:color="auto" w:fill="C0C0C0"/>
          </w:tcPr>
          <w:p w14:paraId="4A27113B" w14:textId="77777777" w:rsidR="00511AC2" w:rsidRPr="00EC5A23" w:rsidRDefault="00511AC2" w:rsidP="00256627">
            <w:pPr>
              <w:pStyle w:val="BodyText"/>
              <w:tabs>
                <w:tab w:val="center" w:pos="4680"/>
                <w:tab w:val="right" w:pos="9360"/>
              </w:tabs>
              <w:rPr>
                <w:b/>
                <w:sz w:val="22"/>
                <w:szCs w:val="24"/>
              </w:rPr>
            </w:pPr>
            <w:r>
              <w:rPr>
                <w:b/>
                <w:sz w:val="22"/>
                <w:szCs w:val="24"/>
              </w:rPr>
              <w:t>Remarks</w:t>
            </w:r>
          </w:p>
        </w:tc>
      </w:tr>
      <w:tr w:rsidR="00511AC2" w:rsidRPr="00EC5A23" w14:paraId="4BCC53CB" w14:textId="77777777" w:rsidTr="005F79E6">
        <w:tc>
          <w:tcPr>
            <w:tcW w:w="1185" w:type="dxa"/>
            <w:shd w:val="clear" w:color="auto" w:fill="auto"/>
          </w:tcPr>
          <w:p w14:paraId="6A668A5D" w14:textId="17EBBCC7" w:rsidR="00511AC2" w:rsidRPr="00EC5A23" w:rsidRDefault="002A470D" w:rsidP="00B15ACA">
            <w:pPr>
              <w:pStyle w:val="BodyText"/>
              <w:tabs>
                <w:tab w:val="center" w:pos="4680"/>
                <w:tab w:val="right" w:pos="9360"/>
              </w:tabs>
              <w:rPr>
                <w:sz w:val="22"/>
                <w:szCs w:val="24"/>
              </w:rPr>
            </w:pPr>
            <w:r>
              <w:rPr>
                <w:sz w:val="22"/>
                <w:szCs w:val="24"/>
              </w:rPr>
              <w:t>0</w:t>
            </w:r>
            <w:r w:rsidR="00076E9C">
              <w:rPr>
                <w:sz w:val="22"/>
                <w:szCs w:val="24"/>
              </w:rPr>
              <w:t xml:space="preserve"> </w:t>
            </w:r>
            <w:r>
              <w:rPr>
                <w:sz w:val="22"/>
                <w:szCs w:val="24"/>
              </w:rPr>
              <w:t xml:space="preserve">1 </w:t>
            </w:r>
          </w:p>
        </w:tc>
        <w:tc>
          <w:tcPr>
            <w:tcW w:w="1642" w:type="dxa"/>
            <w:shd w:val="clear" w:color="auto" w:fill="auto"/>
          </w:tcPr>
          <w:p w14:paraId="7AD714C2" w14:textId="48E5C230" w:rsidR="00511AC2" w:rsidRPr="00EC5A23" w:rsidRDefault="001508A5" w:rsidP="00754F2B">
            <w:pPr>
              <w:pStyle w:val="BodyText"/>
              <w:tabs>
                <w:tab w:val="center" w:pos="4680"/>
                <w:tab w:val="right" w:pos="9360"/>
              </w:tabs>
              <w:rPr>
                <w:sz w:val="22"/>
                <w:szCs w:val="24"/>
              </w:rPr>
            </w:pPr>
            <w:r>
              <w:rPr>
                <w:sz w:val="22"/>
                <w:szCs w:val="24"/>
              </w:rPr>
              <w:t>14/01/2019</w:t>
            </w:r>
          </w:p>
        </w:tc>
        <w:tc>
          <w:tcPr>
            <w:tcW w:w="2045" w:type="dxa"/>
            <w:shd w:val="clear" w:color="auto" w:fill="auto"/>
          </w:tcPr>
          <w:p w14:paraId="284443CC" w14:textId="77777777" w:rsidR="00511AC2" w:rsidRPr="00EC5A23" w:rsidRDefault="00380054" w:rsidP="00B15ACA">
            <w:pPr>
              <w:pStyle w:val="BodyText"/>
              <w:tabs>
                <w:tab w:val="center" w:pos="4680"/>
                <w:tab w:val="right" w:pos="9360"/>
              </w:tabs>
              <w:rPr>
                <w:sz w:val="22"/>
                <w:szCs w:val="24"/>
              </w:rPr>
            </w:pPr>
            <w:r>
              <w:rPr>
                <w:sz w:val="22"/>
                <w:szCs w:val="24"/>
              </w:rPr>
              <w:t>Infosys</w:t>
            </w:r>
          </w:p>
        </w:tc>
        <w:tc>
          <w:tcPr>
            <w:tcW w:w="2104" w:type="dxa"/>
          </w:tcPr>
          <w:p w14:paraId="5DE9C38C" w14:textId="77777777" w:rsidR="00511AC2" w:rsidRPr="00EC5A23" w:rsidRDefault="00380054" w:rsidP="00B15ACA">
            <w:pPr>
              <w:pStyle w:val="BodyText"/>
              <w:tabs>
                <w:tab w:val="center" w:pos="4680"/>
                <w:tab w:val="right" w:pos="9360"/>
              </w:tabs>
              <w:jc w:val="left"/>
              <w:rPr>
                <w:sz w:val="22"/>
                <w:szCs w:val="24"/>
              </w:rPr>
            </w:pPr>
            <w:r>
              <w:rPr>
                <w:sz w:val="22"/>
                <w:szCs w:val="24"/>
              </w:rPr>
              <w:t>Infosys</w:t>
            </w:r>
          </w:p>
        </w:tc>
        <w:tc>
          <w:tcPr>
            <w:tcW w:w="2374" w:type="dxa"/>
            <w:shd w:val="clear" w:color="auto" w:fill="auto"/>
          </w:tcPr>
          <w:p w14:paraId="6BFFB4EA" w14:textId="77777777" w:rsidR="00511AC2" w:rsidRPr="00EC5A23" w:rsidRDefault="001469D3" w:rsidP="00754F2B">
            <w:pPr>
              <w:pStyle w:val="BodyText"/>
              <w:tabs>
                <w:tab w:val="center" w:pos="4680"/>
                <w:tab w:val="right" w:pos="9360"/>
              </w:tabs>
              <w:jc w:val="left"/>
              <w:rPr>
                <w:sz w:val="22"/>
                <w:szCs w:val="24"/>
              </w:rPr>
            </w:pPr>
            <w:r>
              <w:rPr>
                <w:sz w:val="22"/>
                <w:szCs w:val="24"/>
              </w:rPr>
              <w:t xml:space="preserve">Draft </w:t>
            </w:r>
            <w:r w:rsidR="00380054">
              <w:rPr>
                <w:sz w:val="22"/>
                <w:szCs w:val="24"/>
              </w:rPr>
              <w:t>version</w:t>
            </w:r>
          </w:p>
        </w:tc>
      </w:tr>
      <w:tr w:rsidR="009514AA" w:rsidRPr="00EC5A23" w14:paraId="7953D889" w14:textId="77777777" w:rsidTr="005F79E6">
        <w:tc>
          <w:tcPr>
            <w:tcW w:w="1185" w:type="dxa"/>
            <w:shd w:val="clear" w:color="auto" w:fill="auto"/>
          </w:tcPr>
          <w:p w14:paraId="78B7640A" w14:textId="763BBC65" w:rsidR="009514AA" w:rsidRPr="00EC5A23" w:rsidRDefault="009514AA" w:rsidP="009514AA">
            <w:pPr>
              <w:pStyle w:val="BodyText"/>
              <w:tabs>
                <w:tab w:val="center" w:pos="4680"/>
                <w:tab w:val="right" w:pos="9360"/>
              </w:tabs>
              <w:rPr>
                <w:sz w:val="22"/>
                <w:szCs w:val="24"/>
              </w:rPr>
            </w:pPr>
            <w:r>
              <w:rPr>
                <w:sz w:val="22"/>
                <w:szCs w:val="24"/>
              </w:rPr>
              <w:t>1 0</w:t>
            </w:r>
          </w:p>
        </w:tc>
        <w:tc>
          <w:tcPr>
            <w:tcW w:w="1642" w:type="dxa"/>
            <w:shd w:val="clear" w:color="auto" w:fill="auto"/>
          </w:tcPr>
          <w:p w14:paraId="2E85D6E9" w14:textId="3419BF03" w:rsidR="009514AA" w:rsidRPr="00EC5A23" w:rsidRDefault="009514AA" w:rsidP="009514AA">
            <w:pPr>
              <w:pStyle w:val="BodyText"/>
              <w:tabs>
                <w:tab w:val="center" w:pos="4680"/>
                <w:tab w:val="right" w:pos="9360"/>
              </w:tabs>
              <w:rPr>
                <w:sz w:val="22"/>
                <w:szCs w:val="24"/>
              </w:rPr>
            </w:pPr>
            <w:r>
              <w:rPr>
                <w:sz w:val="22"/>
                <w:szCs w:val="24"/>
              </w:rPr>
              <w:t>16</w:t>
            </w:r>
            <w:r>
              <w:rPr>
                <w:sz w:val="22"/>
                <w:szCs w:val="24"/>
              </w:rPr>
              <w:t>/01/2019</w:t>
            </w:r>
          </w:p>
        </w:tc>
        <w:tc>
          <w:tcPr>
            <w:tcW w:w="2045" w:type="dxa"/>
            <w:shd w:val="clear" w:color="auto" w:fill="auto"/>
          </w:tcPr>
          <w:p w14:paraId="5F92651C" w14:textId="33476AD6" w:rsidR="009514AA" w:rsidRPr="00EC5A23" w:rsidRDefault="009514AA" w:rsidP="009514AA">
            <w:pPr>
              <w:pStyle w:val="BodyText"/>
              <w:tabs>
                <w:tab w:val="center" w:pos="4680"/>
                <w:tab w:val="right" w:pos="9360"/>
              </w:tabs>
              <w:rPr>
                <w:sz w:val="22"/>
                <w:szCs w:val="24"/>
              </w:rPr>
            </w:pPr>
            <w:r>
              <w:rPr>
                <w:sz w:val="22"/>
                <w:szCs w:val="24"/>
              </w:rPr>
              <w:t>Infosys</w:t>
            </w:r>
          </w:p>
        </w:tc>
        <w:tc>
          <w:tcPr>
            <w:tcW w:w="2104" w:type="dxa"/>
          </w:tcPr>
          <w:p w14:paraId="0E3DD36B" w14:textId="55DA7346" w:rsidR="009514AA" w:rsidRPr="00EC5A23" w:rsidRDefault="009514AA" w:rsidP="009514AA">
            <w:pPr>
              <w:pStyle w:val="BodyText"/>
              <w:tabs>
                <w:tab w:val="center" w:pos="4680"/>
                <w:tab w:val="right" w:pos="9360"/>
              </w:tabs>
              <w:jc w:val="left"/>
              <w:rPr>
                <w:sz w:val="22"/>
                <w:szCs w:val="24"/>
              </w:rPr>
            </w:pPr>
            <w:r>
              <w:rPr>
                <w:sz w:val="22"/>
                <w:szCs w:val="24"/>
              </w:rPr>
              <w:t>Infosys</w:t>
            </w:r>
          </w:p>
        </w:tc>
        <w:tc>
          <w:tcPr>
            <w:tcW w:w="2374" w:type="dxa"/>
            <w:shd w:val="clear" w:color="auto" w:fill="auto"/>
          </w:tcPr>
          <w:p w14:paraId="74E46717" w14:textId="624C1DF3" w:rsidR="009514AA" w:rsidRPr="00EC5A23" w:rsidRDefault="009514AA" w:rsidP="009514AA">
            <w:pPr>
              <w:pStyle w:val="BodyText"/>
              <w:tabs>
                <w:tab w:val="center" w:pos="4680"/>
                <w:tab w:val="right" w:pos="9360"/>
              </w:tabs>
              <w:jc w:val="left"/>
              <w:rPr>
                <w:sz w:val="22"/>
                <w:szCs w:val="24"/>
              </w:rPr>
            </w:pPr>
            <w:r>
              <w:rPr>
                <w:sz w:val="22"/>
                <w:szCs w:val="24"/>
              </w:rPr>
              <w:t>1</w:t>
            </w:r>
            <w:r w:rsidRPr="009514AA">
              <w:rPr>
                <w:sz w:val="22"/>
                <w:szCs w:val="24"/>
                <w:vertAlign w:val="superscript"/>
              </w:rPr>
              <w:t>st</w:t>
            </w:r>
            <w:r>
              <w:rPr>
                <w:sz w:val="22"/>
                <w:szCs w:val="24"/>
              </w:rPr>
              <w:t xml:space="preserve"> Baseline V</w:t>
            </w:r>
            <w:r>
              <w:rPr>
                <w:sz w:val="22"/>
                <w:szCs w:val="24"/>
              </w:rPr>
              <w:t>ersion</w:t>
            </w:r>
          </w:p>
        </w:tc>
      </w:tr>
      <w:tr w:rsidR="009514AA" w:rsidRPr="00EC5A23" w14:paraId="0C674D99" w14:textId="77777777" w:rsidTr="005F79E6">
        <w:tc>
          <w:tcPr>
            <w:tcW w:w="1185" w:type="dxa"/>
            <w:shd w:val="clear" w:color="auto" w:fill="auto"/>
          </w:tcPr>
          <w:p w14:paraId="01BC19D7" w14:textId="299AF236" w:rsidR="009514AA" w:rsidRDefault="009514AA" w:rsidP="009514AA">
            <w:pPr>
              <w:pStyle w:val="BodyText"/>
              <w:tabs>
                <w:tab w:val="center" w:pos="4680"/>
                <w:tab w:val="right" w:pos="9360"/>
              </w:tabs>
              <w:rPr>
                <w:sz w:val="22"/>
                <w:szCs w:val="24"/>
              </w:rPr>
            </w:pPr>
          </w:p>
        </w:tc>
        <w:tc>
          <w:tcPr>
            <w:tcW w:w="1642" w:type="dxa"/>
            <w:shd w:val="clear" w:color="auto" w:fill="auto"/>
          </w:tcPr>
          <w:p w14:paraId="2837F665" w14:textId="1667DD21" w:rsidR="009514AA" w:rsidRDefault="009514AA" w:rsidP="009514AA">
            <w:pPr>
              <w:pStyle w:val="BodyText"/>
              <w:tabs>
                <w:tab w:val="center" w:pos="4680"/>
                <w:tab w:val="right" w:pos="9360"/>
              </w:tabs>
              <w:rPr>
                <w:sz w:val="22"/>
                <w:szCs w:val="24"/>
              </w:rPr>
            </w:pPr>
          </w:p>
        </w:tc>
        <w:tc>
          <w:tcPr>
            <w:tcW w:w="2045" w:type="dxa"/>
            <w:shd w:val="clear" w:color="auto" w:fill="auto"/>
          </w:tcPr>
          <w:p w14:paraId="05F43765" w14:textId="59D9DFB4" w:rsidR="009514AA" w:rsidRDefault="009514AA" w:rsidP="009514AA">
            <w:pPr>
              <w:pStyle w:val="BodyText"/>
              <w:tabs>
                <w:tab w:val="center" w:pos="4680"/>
                <w:tab w:val="right" w:pos="9360"/>
              </w:tabs>
              <w:rPr>
                <w:sz w:val="22"/>
                <w:szCs w:val="24"/>
              </w:rPr>
            </w:pPr>
          </w:p>
        </w:tc>
        <w:tc>
          <w:tcPr>
            <w:tcW w:w="2104" w:type="dxa"/>
          </w:tcPr>
          <w:p w14:paraId="04FDD8BD" w14:textId="02719125" w:rsidR="009514AA" w:rsidRDefault="009514AA" w:rsidP="009514AA">
            <w:pPr>
              <w:pStyle w:val="BodyText"/>
              <w:tabs>
                <w:tab w:val="center" w:pos="4680"/>
                <w:tab w:val="right" w:pos="9360"/>
              </w:tabs>
              <w:jc w:val="left"/>
              <w:rPr>
                <w:sz w:val="22"/>
                <w:szCs w:val="24"/>
              </w:rPr>
            </w:pPr>
          </w:p>
        </w:tc>
        <w:tc>
          <w:tcPr>
            <w:tcW w:w="2374" w:type="dxa"/>
            <w:shd w:val="clear" w:color="auto" w:fill="auto"/>
          </w:tcPr>
          <w:p w14:paraId="1970833C" w14:textId="0C751349" w:rsidR="009514AA" w:rsidRDefault="009514AA" w:rsidP="009514AA">
            <w:pPr>
              <w:pStyle w:val="BodyText"/>
              <w:tabs>
                <w:tab w:val="center" w:pos="4680"/>
                <w:tab w:val="right" w:pos="9360"/>
              </w:tabs>
              <w:jc w:val="left"/>
              <w:rPr>
                <w:sz w:val="22"/>
                <w:szCs w:val="24"/>
              </w:rPr>
            </w:pPr>
          </w:p>
        </w:tc>
      </w:tr>
    </w:tbl>
    <w:p w14:paraId="20A6F14A" w14:textId="77777777" w:rsidR="007A7069" w:rsidRPr="00EC5A23" w:rsidRDefault="007A7069" w:rsidP="00EE2F45">
      <w:pPr>
        <w:rPr>
          <w:sz w:val="22"/>
        </w:rPr>
      </w:pPr>
    </w:p>
    <w:p w14:paraId="3F835E8D" w14:textId="77777777" w:rsidR="001F1ECF" w:rsidRDefault="001F1ECF" w:rsidP="00EE2F45"/>
    <w:p w14:paraId="2DCF29AE" w14:textId="77777777" w:rsidR="001F1ECF" w:rsidRPr="001F1ECF" w:rsidRDefault="001F1ECF" w:rsidP="001F1ECF"/>
    <w:p w14:paraId="7F7EC59C" w14:textId="77777777" w:rsidR="001F1ECF" w:rsidRPr="001F1ECF" w:rsidRDefault="001F1ECF" w:rsidP="001F1ECF"/>
    <w:p w14:paraId="3D6FE3DD" w14:textId="77777777" w:rsidR="001F1ECF" w:rsidRPr="001F1ECF" w:rsidRDefault="001F1ECF" w:rsidP="001F1ECF">
      <w:bookmarkStart w:id="0" w:name="_GoBack"/>
      <w:bookmarkEnd w:id="0"/>
    </w:p>
    <w:p w14:paraId="0885683C" w14:textId="77777777" w:rsidR="001F1ECF" w:rsidRPr="001F1ECF" w:rsidRDefault="001F1ECF" w:rsidP="001F1ECF"/>
    <w:p w14:paraId="00FC7C33" w14:textId="77777777" w:rsidR="001F1ECF" w:rsidRPr="001F1ECF" w:rsidRDefault="001F1ECF" w:rsidP="001F1ECF"/>
    <w:p w14:paraId="71355F0E" w14:textId="77777777" w:rsidR="001F1ECF" w:rsidRPr="001F1ECF" w:rsidRDefault="001F1ECF" w:rsidP="001F1ECF"/>
    <w:p w14:paraId="278C9493" w14:textId="77777777" w:rsidR="001F1ECF" w:rsidRPr="001F1ECF" w:rsidRDefault="001F1ECF" w:rsidP="001F1ECF"/>
    <w:p w14:paraId="572C8D6A" w14:textId="77777777" w:rsidR="001F1ECF" w:rsidRPr="001F1ECF" w:rsidRDefault="001F1ECF" w:rsidP="001F1ECF"/>
    <w:p w14:paraId="6339F652" w14:textId="77777777" w:rsidR="001F1ECF" w:rsidRPr="001F1ECF" w:rsidRDefault="001F1ECF" w:rsidP="001F1ECF"/>
    <w:p w14:paraId="41AB8753" w14:textId="77777777" w:rsidR="001F1ECF" w:rsidRPr="001F1ECF" w:rsidRDefault="001F1ECF" w:rsidP="001F1ECF"/>
    <w:p w14:paraId="6C734554" w14:textId="77777777" w:rsidR="001F1ECF" w:rsidRPr="001F1ECF" w:rsidRDefault="001F1ECF" w:rsidP="001F1ECF"/>
    <w:p w14:paraId="1D37A0FA" w14:textId="77777777" w:rsidR="001F1ECF" w:rsidRPr="001F1ECF" w:rsidRDefault="001F1ECF" w:rsidP="001F1ECF"/>
    <w:p w14:paraId="7A275B3A" w14:textId="77777777" w:rsidR="001F1ECF" w:rsidRPr="001F1ECF" w:rsidRDefault="001F1ECF" w:rsidP="001F1ECF"/>
    <w:p w14:paraId="52E3BA0E" w14:textId="77777777" w:rsidR="001F1ECF" w:rsidRPr="001F1ECF" w:rsidRDefault="001F1ECF" w:rsidP="001F1ECF"/>
    <w:p w14:paraId="056579D7" w14:textId="77777777" w:rsidR="001F1ECF" w:rsidRPr="001F1ECF" w:rsidRDefault="00B54E02" w:rsidP="00B54E02">
      <w:pPr>
        <w:tabs>
          <w:tab w:val="left" w:pos="8034"/>
        </w:tabs>
      </w:pPr>
      <w:r>
        <w:tab/>
      </w:r>
    </w:p>
    <w:p w14:paraId="20FFDCE9" w14:textId="77777777" w:rsidR="001F1ECF" w:rsidRPr="001F1ECF" w:rsidRDefault="001F1ECF" w:rsidP="001F1ECF"/>
    <w:p w14:paraId="12CAAC24" w14:textId="77777777" w:rsidR="001F1ECF" w:rsidRPr="001F1ECF" w:rsidRDefault="001F1ECF" w:rsidP="001F1ECF"/>
    <w:p w14:paraId="043A9E39" w14:textId="77777777" w:rsidR="001F1ECF" w:rsidRDefault="001F1ECF" w:rsidP="00EE2F45"/>
    <w:p w14:paraId="57D4AC93" w14:textId="77777777" w:rsidR="001F1ECF" w:rsidRPr="001F1ECF" w:rsidRDefault="001F1ECF" w:rsidP="001F1ECF"/>
    <w:p w14:paraId="14ED6244" w14:textId="77777777" w:rsidR="001F1ECF" w:rsidRDefault="001F1ECF" w:rsidP="001F1ECF">
      <w:pPr>
        <w:tabs>
          <w:tab w:val="left" w:pos="3819"/>
        </w:tabs>
      </w:pPr>
    </w:p>
    <w:p w14:paraId="71DF7C87" w14:textId="77777777" w:rsidR="007A7069" w:rsidRDefault="007A7069" w:rsidP="00EE2F45">
      <w:pPr>
        <w:rPr>
          <w:b/>
          <w:sz w:val="28"/>
          <w:szCs w:val="32"/>
        </w:rPr>
      </w:pPr>
      <w:r w:rsidRPr="001F1ECF">
        <w:br w:type="page"/>
      </w:r>
      <w:r w:rsidRPr="00B301CA">
        <w:rPr>
          <w:b/>
          <w:sz w:val="28"/>
          <w:szCs w:val="32"/>
        </w:rPr>
        <w:lastRenderedPageBreak/>
        <w:t>Table of Contents</w:t>
      </w:r>
    </w:p>
    <w:p w14:paraId="25B93F3B" w14:textId="77777777" w:rsidR="001F1ECF" w:rsidRPr="00B301CA" w:rsidRDefault="001F1ECF" w:rsidP="00EE2F45">
      <w:pPr>
        <w:rPr>
          <w:b/>
          <w:sz w:val="28"/>
          <w:szCs w:val="32"/>
        </w:rPr>
      </w:pPr>
    </w:p>
    <w:p w14:paraId="52BF4F12" w14:textId="60FAA332" w:rsidR="001508A5" w:rsidRDefault="00AC44BB">
      <w:pPr>
        <w:pStyle w:val="TOC1"/>
        <w:tabs>
          <w:tab w:val="right" w:leader="dot" w:pos="9350"/>
        </w:tabs>
        <w:rPr>
          <w:rFonts w:asciiTheme="minorHAnsi" w:eastAsiaTheme="minorEastAsia" w:hAnsiTheme="minorHAnsi" w:cstheme="minorBidi"/>
          <w:noProof/>
          <w:sz w:val="22"/>
          <w:szCs w:val="22"/>
        </w:rPr>
      </w:pPr>
      <w:r w:rsidRPr="001F1ECF">
        <w:rPr>
          <w:sz w:val="20"/>
        </w:rPr>
        <w:fldChar w:fldCharType="begin"/>
      </w:r>
      <w:r w:rsidRPr="001F1ECF">
        <w:rPr>
          <w:sz w:val="20"/>
        </w:rPr>
        <w:instrText xml:space="preserve"> TOC \o "2-3" \h \z \t "Heading 1,1" </w:instrText>
      </w:r>
      <w:r w:rsidRPr="001F1ECF">
        <w:rPr>
          <w:sz w:val="20"/>
        </w:rPr>
        <w:fldChar w:fldCharType="separate"/>
      </w:r>
      <w:hyperlink w:anchor="_Toc535256420" w:history="1">
        <w:r w:rsidR="001508A5" w:rsidRPr="00DE29AF">
          <w:rPr>
            <w:rStyle w:val="Hyperlink"/>
            <w:noProof/>
          </w:rPr>
          <w:t>1.0 Introduction</w:t>
        </w:r>
        <w:r w:rsidR="001508A5">
          <w:rPr>
            <w:noProof/>
            <w:webHidden/>
          </w:rPr>
          <w:tab/>
        </w:r>
        <w:r w:rsidR="001508A5">
          <w:rPr>
            <w:noProof/>
            <w:webHidden/>
          </w:rPr>
          <w:fldChar w:fldCharType="begin"/>
        </w:r>
        <w:r w:rsidR="001508A5">
          <w:rPr>
            <w:noProof/>
            <w:webHidden/>
          </w:rPr>
          <w:instrText xml:space="preserve"> PAGEREF _Toc535256420 \h </w:instrText>
        </w:r>
        <w:r w:rsidR="001508A5">
          <w:rPr>
            <w:noProof/>
            <w:webHidden/>
          </w:rPr>
        </w:r>
        <w:r w:rsidR="001508A5">
          <w:rPr>
            <w:noProof/>
            <w:webHidden/>
          </w:rPr>
          <w:fldChar w:fldCharType="separate"/>
        </w:r>
        <w:r w:rsidR="001508A5">
          <w:rPr>
            <w:noProof/>
            <w:webHidden/>
          </w:rPr>
          <w:t>4</w:t>
        </w:r>
        <w:r w:rsidR="001508A5">
          <w:rPr>
            <w:noProof/>
            <w:webHidden/>
          </w:rPr>
          <w:fldChar w:fldCharType="end"/>
        </w:r>
      </w:hyperlink>
    </w:p>
    <w:p w14:paraId="10494DD8" w14:textId="1267AFD5" w:rsidR="001508A5" w:rsidRDefault="00473F69">
      <w:pPr>
        <w:pStyle w:val="TOC1"/>
        <w:tabs>
          <w:tab w:val="left" w:pos="720"/>
          <w:tab w:val="right" w:leader="dot" w:pos="9350"/>
        </w:tabs>
        <w:rPr>
          <w:rFonts w:asciiTheme="minorHAnsi" w:eastAsiaTheme="minorEastAsia" w:hAnsiTheme="minorHAnsi" w:cstheme="minorBidi"/>
          <w:noProof/>
          <w:sz w:val="22"/>
          <w:szCs w:val="22"/>
        </w:rPr>
      </w:pPr>
      <w:hyperlink w:anchor="_Toc535256421" w:history="1">
        <w:r w:rsidR="001508A5" w:rsidRPr="00DE29AF">
          <w:rPr>
            <w:rStyle w:val="Hyperlink"/>
            <w:noProof/>
          </w:rPr>
          <w:t>2.0</w:t>
        </w:r>
        <w:r w:rsidR="001508A5">
          <w:rPr>
            <w:rFonts w:asciiTheme="minorHAnsi" w:eastAsiaTheme="minorEastAsia" w:hAnsiTheme="minorHAnsi" w:cstheme="minorBidi"/>
            <w:noProof/>
            <w:sz w:val="22"/>
            <w:szCs w:val="22"/>
          </w:rPr>
          <w:tab/>
        </w:r>
        <w:r w:rsidR="001508A5" w:rsidRPr="00DE29AF">
          <w:rPr>
            <w:rStyle w:val="Hyperlink"/>
            <w:noProof/>
          </w:rPr>
          <w:t>Approach</w:t>
        </w:r>
        <w:r w:rsidR="001508A5">
          <w:rPr>
            <w:noProof/>
            <w:webHidden/>
          </w:rPr>
          <w:tab/>
        </w:r>
        <w:r w:rsidR="001508A5">
          <w:rPr>
            <w:noProof/>
            <w:webHidden/>
          </w:rPr>
          <w:fldChar w:fldCharType="begin"/>
        </w:r>
        <w:r w:rsidR="001508A5">
          <w:rPr>
            <w:noProof/>
            <w:webHidden/>
          </w:rPr>
          <w:instrText xml:space="preserve"> PAGEREF _Toc535256421 \h </w:instrText>
        </w:r>
        <w:r w:rsidR="001508A5">
          <w:rPr>
            <w:noProof/>
            <w:webHidden/>
          </w:rPr>
        </w:r>
        <w:r w:rsidR="001508A5">
          <w:rPr>
            <w:noProof/>
            <w:webHidden/>
          </w:rPr>
          <w:fldChar w:fldCharType="separate"/>
        </w:r>
        <w:r w:rsidR="001508A5">
          <w:rPr>
            <w:noProof/>
            <w:webHidden/>
          </w:rPr>
          <w:t>4</w:t>
        </w:r>
        <w:r w:rsidR="001508A5">
          <w:rPr>
            <w:noProof/>
            <w:webHidden/>
          </w:rPr>
          <w:fldChar w:fldCharType="end"/>
        </w:r>
      </w:hyperlink>
    </w:p>
    <w:p w14:paraId="673C1BF3" w14:textId="77C65494" w:rsidR="001508A5" w:rsidRDefault="00473F69">
      <w:pPr>
        <w:pStyle w:val="TOC2"/>
        <w:tabs>
          <w:tab w:val="left" w:pos="960"/>
          <w:tab w:val="right" w:leader="dot" w:pos="9350"/>
        </w:tabs>
        <w:rPr>
          <w:rFonts w:asciiTheme="minorHAnsi" w:eastAsiaTheme="minorEastAsia" w:hAnsiTheme="minorHAnsi" w:cstheme="minorBidi"/>
          <w:noProof/>
          <w:sz w:val="22"/>
          <w:szCs w:val="22"/>
        </w:rPr>
      </w:pPr>
      <w:hyperlink w:anchor="_Toc535256422" w:history="1">
        <w:r w:rsidR="001508A5" w:rsidRPr="00DE29AF">
          <w:rPr>
            <w:rStyle w:val="Hyperlink"/>
            <w:noProof/>
          </w:rPr>
          <w:t>2.1</w:t>
        </w:r>
        <w:r w:rsidR="001508A5">
          <w:rPr>
            <w:rFonts w:asciiTheme="minorHAnsi" w:eastAsiaTheme="minorEastAsia" w:hAnsiTheme="minorHAnsi" w:cstheme="minorBidi"/>
            <w:noProof/>
            <w:sz w:val="22"/>
            <w:szCs w:val="22"/>
          </w:rPr>
          <w:tab/>
        </w:r>
        <w:r w:rsidR="001508A5" w:rsidRPr="00DE29AF">
          <w:rPr>
            <w:rStyle w:val="Hyperlink"/>
            <w:noProof/>
          </w:rPr>
          <w:t>Problem Statement</w:t>
        </w:r>
        <w:r w:rsidR="001508A5">
          <w:rPr>
            <w:noProof/>
            <w:webHidden/>
          </w:rPr>
          <w:tab/>
        </w:r>
        <w:r w:rsidR="001508A5">
          <w:rPr>
            <w:noProof/>
            <w:webHidden/>
          </w:rPr>
          <w:fldChar w:fldCharType="begin"/>
        </w:r>
        <w:r w:rsidR="001508A5">
          <w:rPr>
            <w:noProof/>
            <w:webHidden/>
          </w:rPr>
          <w:instrText xml:space="preserve"> PAGEREF _Toc535256422 \h </w:instrText>
        </w:r>
        <w:r w:rsidR="001508A5">
          <w:rPr>
            <w:noProof/>
            <w:webHidden/>
          </w:rPr>
        </w:r>
        <w:r w:rsidR="001508A5">
          <w:rPr>
            <w:noProof/>
            <w:webHidden/>
          </w:rPr>
          <w:fldChar w:fldCharType="separate"/>
        </w:r>
        <w:r w:rsidR="001508A5">
          <w:rPr>
            <w:noProof/>
            <w:webHidden/>
          </w:rPr>
          <w:t>4</w:t>
        </w:r>
        <w:r w:rsidR="001508A5">
          <w:rPr>
            <w:noProof/>
            <w:webHidden/>
          </w:rPr>
          <w:fldChar w:fldCharType="end"/>
        </w:r>
      </w:hyperlink>
    </w:p>
    <w:p w14:paraId="08093A3C" w14:textId="1BD62C83" w:rsidR="001508A5" w:rsidRDefault="00473F69">
      <w:pPr>
        <w:pStyle w:val="TOC2"/>
        <w:tabs>
          <w:tab w:val="left" w:pos="960"/>
          <w:tab w:val="right" w:leader="dot" w:pos="9350"/>
        </w:tabs>
        <w:rPr>
          <w:rFonts w:asciiTheme="minorHAnsi" w:eastAsiaTheme="minorEastAsia" w:hAnsiTheme="minorHAnsi" w:cstheme="minorBidi"/>
          <w:noProof/>
          <w:sz w:val="22"/>
          <w:szCs w:val="22"/>
        </w:rPr>
      </w:pPr>
      <w:hyperlink w:anchor="_Toc535256423" w:history="1">
        <w:r w:rsidR="001508A5" w:rsidRPr="00DE29AF">
          <w:rPr>
            <w:rStyle w:val="Hyperlink"/>
            <w:noProof/>
          </w:rPr>
          <w:t>2.2</w:t>
        </w:r>
        <w:r w:rsidR="001508A5">
          <w:rPr>
            <w:rFonts w:asciiTheme="minorHAnsi" w:eastAsiaTheme="minorEastAsia" w:hAnsiTheme="minorHAnsi" w:cstheme="minorBidi"/>
            <w:noProof/>
            <w:sz w:val="22"/>
            <w:szCs w:val="22"/>
          </w:rPr>
          <w:tab/>
        </w:r>
        <w:r w:rsidR="001508A5" w:rsidRPr="00DE29AF">
          <w:rPr>
            <w:rStyle w:val="Hyperlink"/>
            <w:noProof/>
          </w:rPr>
          <w:t>Assumptions</w:t>
        </w:r>
        <w:r w:rsidR="001508A5">
          <w:rPr>
            <w:noProof/>
            <w:webHidden/>
          </w:rPr>
          <w:tab/>
        </w:r>
        <w:r w:rsidR="001508A5">
          <w:rPr>
            <w:noProof/>
            <w:webHidden/>
          </w:rPr>
          <w:fldChar w:fldCharType="begin"/>
        </w:r>
        <w:r w:rsidR="001508A5">
          <w:rPr>
            <w:noProof/>
            <w:webHidden/>
          </w:rPr>
          <w:instrText xml:space="preserve"> PAGEREF _Toc535256423 \h </w:instrText>
        </w:r>
        <w:r w:rsidR="001508A5">
          <w:rPr>
            <w:noProof/>
            <w:webHidden/>
          </w:rPr>
        </w:r>
        <w:r w:rsidR="001508A5">
          <w:rPr>
            <w:noProof/>
            <w:webHidden/>
          </w:rPr>
          <w:fldChar w:fldCharType="separate"/>
        </w:r>
        <w:r w:rsidR="001508A5">
          <w:rPr>
            <w:noProof/>
            <w:webHidden/>
          </w:rPr>
          <w:t>4</w:t>
        </w:r>
        <w:r w:rsidR="001508A5">
          <w:rPr>
            <w:noProof/>
            <w:webHidden/>
          </w:rPr>
          <w:fldChar w:fldCharType="end"/>
        </w:r>
      </w:hyperlink>
    </w:p>
    <w:p w14:paraId="650BB40F" w14:textId="42A6C564" w:rsidR="001508A5" w:rsidRDefault="00473F69">
      <w:pPr>
        <w:pStyle w:val="TOC2"/>
        <w:tabs>
          <w:tab w:val="left" w:pos="960"/>
          <w:tab w:val="right" w:leader="dot" w:pos="9350"/>
        </w:tabs>
        <w:rPr>
          <w:rFonts w:asciiTheme="minorHAnsi" w:eastAsiaTheme="minorEastAsia" w:hAnsiTheme="minorHAnsi" w:cstheme="minorBidi"/>
          <w:noProof/>
          <w:sz w:val="22"/>
          <w:szCs w:val="22"/>
        </w:rPr>
      </w:pPr>
      <w:hyperlink w:anchor="_Toc535256424" w:history="1">
        <w:r w:rsidR="001508A5" w:rsidRPr="00DE29AF">
          <w:rPr>
            <w:rStyle w:val="Hyperlink"/>
            <w:noProof/>
          </w:rPr>
          <w:t>2.3</w:t>
        </w:r>
        <w:r w:rsidR="001508A5">
          <w:rPr>
            <w:rFonts w:asciiTheme="minorHAnsi" w:eastAsiaTheme="minorEastAsia" w:hAnsiTheme="minorHAnsi" w:cstheme="minorBidi"/>
            <w:noProof/>
            <w:sz w:val="22"/>
            <w:szCs w:val="22"/>
          </w:rPr>
          <w:tab/>
        </w:r>
        <w:r w:rsidR="001508A5" w:rsidRPr="00DE29AF">
          <w:rPr>
            <w:rStyle w:val="Hyperlink"/>
            <w:noProof/>
          </w:rPr>
          <w:t>Optimization Approach</w:t>
        </w:r>
        <w:r w:rsidR="001508A5">
          <w:rPr>
            <w:noProof/>
            <w:webHidden/>
          </w:rPr>
          <w:tab/>
        </w:r>
        <w:r w:rsidR="001508A5">
          <w:rPr>
            <w:noProof/>
            <w:webHidden/>
          </w:rPr>
          <w:fldChar w:fldCharType="begin"/>
        </w:r>
        <w:r w:rsidR="001508A5">
          <w:rPr>
            <w:noProof/>
            <w:webHidden/>
          </w:rPr>
          <w:instrText xml:space="preserve"> PAGEREF _Toc535256424 \h </w:instrText>
        </w:r>
        <w:r w:rsidR="001508A5">
          <w:rPr>
            <w:noProof/>
            <w:webHidden/>
          </w:rPr>
        </w:r>
        <w:r w:rsidR="001508A5">
          <w:rPr>
            <w:noProof/>
            <w:webHidden/>
          </w:rPr>
          <w:fldChar w:fldCharType="separate"/>
        </w:r>
        <w:r w:rsidR="001508A5">
          <w:rPr>
            <w:noProof/>
            <w:webHidden/>
          </w:rPr>
          <w:t>5</w:t>
        </w:r>
        <w:r w:rsidR="001508A5">
          <w:rPr>
            <w:noProof/>
            <w:webHidden/>
          </w:rPr>
          <w:fldChar w:fldCharType="end"/>
        </w:r>
      </w:hyperlink>
    </w:p>
    <w:p w14:paraId="0D07A05C" w14:textId="4632865D" w:rsidR="001508A5" w:rsidRDefault="00473F69">
      <w:pPr>
        <w:pStyle w:val="TOC2"/>
        <w:tabs>
          <w:tab w:val="left" w:pos="960"/>
          <w:tab w:val="right" w:leader="dot" w:pos="9350"/>
        </w:tabs>
        <w:rPr>
          <w:rFonts w:asciiTheme="minorHAnsi" w:eastAsiaTheme="minorEastAsia" w:hAnsiTheme="minorHAnsi" w:cstheme="minorBidi"/>
          <w:noProof/>
          <w:sz w:val="22"/>
          <w:szCs w:val="22"/>
        </w:rPr>
      </w:pPr>
      <w:hyperlink w:anchor="_Toc535256425" w:history="1">
        <w:r w:rsidR="001508A5" w:rsidRPr="00DE29AF">
          <w:rPr>
            <w:rStyle w:val="Hyperlink"/>
            <w:noProof/>
          </w:rPr>
          <w:t>2.4</w:t>
        </w:r>
        <w:r w:rsidR="001508A5">
          <w:rPr>
            <w:rFonts w:asciiTheme="minorHAnsi" w:eastAsiaTheme="minorEastAsia" w:hAnsiTheme="minorHAnsi" w:cstheme="minorBidi"/>
            <w:noProof/>
            <w:sz w:val="22"/>
            <w:szCs w:val="22"/>
          </w:rPr>
          <w:tab/>
        </w:r>
        <w:r w:rsidR="001508A5" w:rsidRPr="00DE29AF">
          <w:rPr>
            <w:rStyle w:val="Hyperlink"/>
            <w:noProof/>
          </w:rPr>
          <w:t>Datasets used</w:t>
        </w:r>
        <w:r w:rsidR="001508A5">
          <w:rPr>
            <w:noProof/>
            <w:webHidden/>
          </w:rPr>
          <w:tab/>
        </w:r>
        <w:r w:rsidR="001508A5">
          <w:rPr>
            <w:noProof/>
            <w:webHidden/>
          </w:rPr>
          <w:fldChar w:fldCharType="begin"/>
        </w:r>
        <w:r w:rsidR="001508A5">
          <w:rPr>
            <w:noProof/>
            <w:webHidden/>
          </w:rPr>
          <w:instrText xml:space="preserve"> PAGEREF _Toc535256425 \h </w:instrText>
        </w:r>
        <w:r w:rsidR="001508A5">
          <w:rPr>
            <w:noProof/>
            <w:webHidden/>
          </w:rPr>
        </w:r>
        <w:r w:rsidR="001508A5">
          <w:rPr>
            <w:noProof/>
            <w:webHidden/>
          </w:rPr>
          <w:fldChar w:fldCharType="separate"/>
        </w:r>
        <w:r w:rsidR="001508A5">
          <w:rPr>
            <w:noProof/>
            <w:webHidden/>
          </w:rPr>
          <w:t>7</w:t>
        </w:r>
        <w:r w:rsidR="001508A5">
          <w:rPr>
            <w:noProof/>
            <w:webHidden/>
          </w:rPr>
          <w:fldChar w:fldCharType="end"/>
        </w:r>
      </w:hyperlink>
    </w:p>
    <w:p w14:paraId="789F9507" w14:textId="3DD4594F" w:rsidR="001508A5" w:rsidRDefault="00473F69">
      <w:pPr>
        <w:pStyle w:val="TOC2"/>
        <w:tabs>
          <w:tab w:val="left" w:pos="960"/>
          <w:tab w:val="right" w:leader="dot" w:pos="9350"/>
        </w:tabs>
        <w:rPr>
          <w:rFonts w:asciiTheme="minorHAnsi" w:eastAsiaTheme="minorEastAsia" w:hAnsiTheme="minorHAnsi" w:cstheme="minorBidi"/>
          <w:noProof/>
          <w:sz w:val="22"/>
          <w:szCs w:val="22"/>
        </w:rPr>
      </w:pPr>
      <w:hyperlink w:anchor="_Toc535256426" w:history="1">
        <w:r w:rsidR="001508A5" w:rsidRPr="00DE29AF">
          <w:rPr>
            <w:rStyle w:val="Hyperlink"/>
            <w:noProof/>
          </w:rPr>
          <w:t>2.5</w:t>
        </w:r>
        <w:r w:rsidR="001508A5">
          <w:rPr>
            <w:rFonts w:asciiTheme="minorHAnsi" w:eastAsiaTheme="minorEastAsia" w:hAnsiTheme="minorHAnsi" w:cstheme="minorBidi"/>
            <w:noProof/>
            <w:sz w:val="22"/>
            <w:szCs w:val="22"/>
          </w:rPr>
          <w:tab/>
        </w:r>
        <w:r w:rsidR="001508A5" w:rsidRPr="00DE29AF">
          <w:rPr>
            <w:rStyle w:val="Hyperlink"/>
            <w:noProof/>
          </w:rPr>
          <w:t>Mathematical Formulation</w:t>
        </w:r>
        <w:r w:rsidR="001508A5">
          <w:rPr>
            <w:noProof/>
            <w:webHidden/>
          </w:rPr>
          <w:tab/>
        </w:r>
        <w:r w:rsidR="001508A5">
          <w:rPr>
            <w:noProof/>
            <w:webHidden/>
          </w:rPr>
          <w:fldChar w:fldCharType="begin"/>
        </w:r>
        <w:r w:rsidR="001508A5">
          <w:rPr>
            <w:noProof/>
            <w:webHidden/>
          </w:rPr>
          <w:instrText xml:space="preserve"> PAGEREF _Toc535256426 \h </w:instrText>
        </w:r>
        <w:r w:rsidR="001508A5">
          <w:rPr>
            <w:noProof/>
            <w:webHidden/>
          </w:rPr>
        </w:r>
        <w:r w:rsidR="001508A5">
          <w:rPr>
            <w:noProof/>
            <w:webHidden/>
          </w:rPr>
          <w:fldChar w:fldCharType="separate"/>
        </w:r>
        <w:r w:rsidR="001508A5">
          <w:rPr>
            <w:noProof/>
            <w:webHidden/>
          </w:rPr>
          <w:t>8</w:t>
        </w:r>
        <w:r w:rsidR="001508A5">
          <w:rPr>
            <w:noProof/>
            <w:webHidden/>
          </w:rPr>
          <w:fldChar w:fldCharType="end"/>
        </w:r>
      </w:hyperlink>
    </w:p>
    <w:p w14:paraId="1D2522CF" w14:textId="7012059A" w:rsidR="001508A5" w:rsidRDefault="00473F69">
      <w:pPr>
        <w:pStyle w:val="TOC1"/>
        <w:tabs>
          <w:tab w:val="left" w:pos="720"/>
          <w:tab w:val="right" w:leader="dot" w:pos="9350"/>
        </w:tabs>
        <w:rPr>
          <w:rFonts w:asciiTheme="minorHAnsi" w:eastAsiaTheme="minorEastAsia" w:hAnsiTheme="minorHAnsi" w:cstheme="minorBidi"/>
          <w:noProof/>
          <w:sz w:val="22"/>
          <w:szCs w:val="22"/>
        </w:rPr>
      </w:pPr>
      <w:hyperlink w:anchor="_Toc535256427" w:history="1">
        <w:r w:rsidR="001508A5" w:rsidRPr="00DE29AF">
          <w:rPr>
            <w:rStyle w:val="Hyperlink"/>
            <w:noProof/>
          </w:rPr>
          <w:t>3.0</w:t>
        </w:r>
        <w:r w:rsidR="001508A5">
          <w:rPr>
            <w:rFonts w:asciiTheme="minorHAnsi" w:eastAsiaTheme="minorEastAsia" w:hAnsiTheme="minorHAnsi" w:cstheme="minorBidi"/>
            <w:noProof/>
            <w:sz w:val="22"/>
            <w:szCs w:val="22"/>
          </w:rPr>
          <w:tab/>
        </w:r>
        <w:r w:rsidR="001508A5" w:rsidRPr="00DE29AF">
          <w:rPr>
            <w:rStyle w:val="Hyperlink"/>
            <w:noProof/>
          </w:rPr>
          <w:t>Reference</w:t>
        </w:r>
        <w:r w:rsidR="001508A5">
          <w:rPr>
            <w:noProof/>
            <w:webHidden/>
          </w:rPr>
          <w:tab/>
        </w:r>
        <w:r w:rsidR="001508A5">
          <w:rPr>
            <w:noProof/>
            <w:webHidden/>
          </w:rPr>
          <w:fldChar w:fldCharType="begin"/>
        </w:r>
        <w:r w:rsidR="001508A5">
          <w:rPr>
            <w:noProof/>
            <w:webHidden/>
          </w:rPr>
          <w:instrText xml:space="preserve"> PAGEREF _Toc535256427 \h </w:instrText>
        </w:r>
        <w:r w:rsidR="001508A5">
          <w:rPr>
            <w:noProof/>
            <w:webHidden/>
          </w:rPr>
        </w:r>
        <w:r w:rsidR="001508A5">
          <w:rPr>
            <w:noProof/>
            <w:webHidden/>
          </w:rPr>
          <w:fldChar w:fldCharType="separate"/>
        </w:r>
        <w:r w:rsidR="001508A5">
          <w:rPr>
            <w:noProof/>
            <w:webHidden/>
          </w:rPr>
          <w:t>9</w:t>
        </w:r>
        <w:r w:rsidR="001508A5">
          <w:rPr>
            <w:noProof/>
            <w:webHidden/>
          </w:rPr>
          <w:fldChar w:fldCharType="end"/>
        </w:r>
      </w:hyperlink>
    </w:p>
    <w:p w14:paraId="286C87F1" w14:textId="02535A64" w:rsidR="007A7069" w:rsidRPr="00DC6F8B" w:rsidRDefault="00AC44BB" w:rsidP="00EE2F45">
      <w:r w:rsidRPr="001F1ECF">
        <w:rPr>
          <w:sz w:val="20"/>
        </w:rPr>
        <w:fldChar w:fldCharType="end"/>
      </w:r>
    </w:p>
    <w:p w14:paraId="7AFABE8D" w14:textId="77777777" w:rsidR="00F26B63" w:rsidRDefault="008964AC" w:rsidP="00F26B63">
      <w:pPr>
        <w:pStyle w:val="Heading1"/>
        <w:numPr>
          <w:ilvl w:val="0"/>
          <w:numId w:val="1"/>
        </w:numPr>
      </w:pPr>
      <w:r w:rsidRPr="00DC6F8B">
        <w:br w:type="page"/>
      </w:r>
    </w:p>
    <w:p w14:paraId="4D1FF220" w14:textId="447BC9AC" w:rsidR="008070C6" w:rsidRPr="00DC6F8B" w:rsidRDefault="008070C6" w:rsidP="008070C6">
      <w:pPr>
        <w:pStyle w:val="Heading1"/>
        <w:numPr>
          <w:ilvl w:val="0"/>
          <w:numId w:val="0"/>
        </w:numPr>
      </w:pPr>
      <w:bookmarkStart w:id="1" w:name="_Toc534401764"/>
      <w:bookmarkStart w:id="2" w:name="_Toc535256420"/>
      <w:r>
        <w:lastRenderedPageBreak/>
        <w:t>1.0 Introduction</w:t>
      </w:r>
      <w:bookmarkEnd w:id="1"/>
      <w:bookmarkEnd w:id="2"/>
    </w:p>
    <w:p w14:paraId="5D989083" w14:textId="77777777" w:rsidR="008070C6" w:rsidRPr="00DC6F8B" w:rsidRDefault="008070C6" w:rsidP="008070C6"/>
    <w:p w14:paraId="40ECD818" w14:textId="77777777" w:rsidR="008070C6" w:rsidRDefault="008070C6" w:rsidP="008070C6">
      <w:pPr>
        <w:rPr>
          <w:rFonts w:cstheme="minorHAnsi"/>
          <w:sz w:val="22"/>
        </w:rPr>
      </w:pPr>
      <w:r>
        <w:rPr>
          <w:rFonts w:cstheme="minorHAnsi"/>
          <w:sz w:val="22"/>
        </w:rPr>
        <w:t>This purpose of this document is to formulate an optimization problem for the allocation of 900 health posts within the next five years across all districts in Malawi.</w:t>
      </w:r>
      <w:r w:rsidRPr="00972432">
        <w:rPr>
          <w:rFonts w:cstheme="minorHAnsi"/>
          <w:sz w:val="22"/>
        </w:rPr>
        <w:t xml:space="preserve"> </w:t>
      </w:r>
    </w:p>
    <w:p w14:paraId="592AD6C7" w14:textId="77777777" w:rsidR="008070C6" w:rsidRDefault="008070C6" w:rsidP="008070C6">
      <w:pPr>
        <w:rPr>
          <w:rFonts w:cstheme="minorHAnsi"/>
          <w:sz w:val="22"/>
        </w:rPr>
      </w:pPr>
    </w:p>
    <w:p w14:paraId="5B7E63C3" w14:textId="77777777" w:rsidR="008070C6" w:rsidRPr="00972432" w:rsidRDefault="008070C6" w:rsidP="008070C6">
      <w:pPr>
        <w:rPr>
          <w:rFonts w:cstheme="minorHAnsi"/>
          <w:sz w:val="22"/>
        </w:rPr>
      </w:pPr>
      <w:r>
        <w:rPr>
          <w:rFonts w:cstheme="minorHAnsi"/>
          <w:sz w:val="22"/>
        </w:rPr>
        <w:t>This document will cover the approach, assumptions made, datasets required, mathematical formulation of the objective function and the constraints / limitations involved as a part of optimization of 900 health posts.</w:t>
      </w:r>
    </w:p>
    <w:p w14:paraId="1AC61705" w14:textId="77777777" w:rsidR="008070C6" w:rsidRPr="001D4DE5" w:rsidRDefault="008070C6" w:rsidP="008070C6">
      <w:pPr>
        <w:rPr>
          <w:rFonts w:cstheme="minorHAnsi"/>
          <w:sz w:val="22"/>
        </w:rPr>
      </w:pPr>
    </w:p>
    <w:p w14:paraId="3C6DD2DD" w14:textId="77777777" w:rsidR="008070C6" w:rsidRDefault="008070C6" w:rsidP="008070C6">
      <w:pPr>
        <w:rPr>
          <w:rFonts w:cstheme="minorHAnsi"/>
          <w:sz w:val="22"/>
        </w:rPr>
      </w:pPr>
    </w:p>
    <w:p w14:paraId="5C3F3D07" w14:textId="77777777" w:rsidR="008070C6" w:rsidRPr="00DC6F8B" w:rsidRDefault="008070C6" w:rsidP="008070C6">
      <w:pPr>
        <w:pStyle w:val="Heading1"/>
        <w:numPr>
          <w:ilvl w:val="0"/>
          <w:numId w:val="1"/>
        </w:numPr>
      </w:pPr>
      <w:bookmarkStart w:id="3" w:name="_Toc534401765"/>
      <w:bookmarkStart w:id="4" w:name="_Toc535256421"/>
      <w:r>
        <w:t>Approach</w:t>
      </w:r>
      <w:bookmarkEnd w:id="3"/>
      <w:bookmarkEnd w:id="4"/>
    </w:p>
    <w:p w14:paraId="01152018" w14:textId="77777777" w:rsidR="008070C6" w:rsidRPr="00DC6F8B" w:rsidRDefault="008070C6" w:rsidP="008070C6"/>
    <w:p w14:paraId="227CF770" w14:textId="77777777" w:rsidR="008070C6" w:rsidRDefault="008070C6" w:rsidP="008070C6">
      <w:pPr>
        <w:pStyle w:val="Heading2"/>
        <w:numPr>
          <w:ilvl w:val="1"/>
          <w:numId w:val="1"/>
        </w:numPr>
      </w:pPr>
      <w:bookmarkStart w:id="5" w:name="_Toc534401766"/>
      <w:bookmarkStart w:id="6" w:name="_Toc535256422"/>
      <w:r>
        <w:t>Problem Statement</w:t>
      </w:r>
      <w:bookmarkEnd w:id="5"/>
      <w:bookmarkEnd w:id="6"/>
    </w:p>
    <w:p w14:paraId="2F2D3871" w14:textId="77777777" w:rsidR="008070C6" w:rsidRPr="00A264D1" w:rsidRDefault="008070C6" w:rsidP="008070C6"/>
    <w:p w14:paraId="74DB013B" w14:textId="77777777" w:rsidR="008070C6" w:rsidRDefault="008070C6" w:rsidP="008070C6">
      <w:pPr>
        <w:spacing w:before="120" w:after="120"/>
        <w:rPr>
          <w:rFonts w:cstheme="minorHAnsi"/>
          <w:sz w:val="22"/>
        </w:rPr>
      </w:pPr>
      <w:r>
        <w:rPr>
          <w:rFonts w:cstheme="minorHAnsi"/>
          <w:sz w:val="22"/>
        </w:rPr>
        <w:t xml:space="preserve">The Malawi </w:t>
      </w:r>
      <w:r w:rsidRPr="00DA3B34">
        <w:rPr>
          <w:rFonts w:cstheme="minorHAnsi"/>
          <w:sz w:val="22"/>
        </w:rPr>
        <w:t>Ministry of Health</w:t>
      </w:r>
      <w:r>
        <w:rPr>
          <w:rFonts w:cstheme="minorHAnsi"/>
          <w:sz w:val="22"/>
        </w:rPr>
        <w:t xml:space="preserve">, in collaboration with the Digital Impact Alliance, </w:t>
      </w:r>
      <w:r w:rsidRPr="00DA3B34">
        <w:rPr>
          <w:rFonts w:cstheme="minorHAnsi"/>
          <w:sz w:val="22"/>
        </w:rPr>
        <w:t xml:space="preserve">is planning to roll out 900 health posts </w:t>
      </w:r>
      <w:r>
        <w:rPr>
          <w:rFonts w:cstheme="minorHAnsi"/>
          <w:sz w:val="22"/>
        </w:rPr>
        <w:t>over</w:t>
      </w:r>
      <w:r w:rsidRPr="00DA3B34">
        <w:rPr>
          <w:rFonts w:cstheme="minorHAnsi"/>
          <w:sz w:val="22"/>
        </w:rPr>
        <w:t xml:space="preserve"> next five years</w:t>
      </w:r>
      <w:r>
        <w:rPr>
          <w:rFonts w:cstheme="minorHAnsi"/>
          <w:sz w:val="22"/>
        </w:rPr>
        <w:t xml:space="preserve"> across all 28 districts of Malawi</w:t>
      </w:r>
      <w:r w:rsidRPr="00DA3B34">
        <w:rPr>
          <w:rFonts w:cstheme="minorHAnsi"/>
          <w:sz w:val="22"/>
        </w:rPr>
        <w:t xml:space="preserve">. </w:t>
      </w:r>
      <w:r>
        <w:rPr>
          <w:rFonts w:cstheme="minorHAnsi"/>
          <w:sz w:val="22"/>
        </w:rPr>
        <w:t>These include both upgrades to existing facilities and the construction of new buildings to expand access, particularly in rural and remote areas, with an emphasis on the provision of primary health care.</w:t>
      </w:r>
    </w:p>
    <w:p w14:paraId="10CB2325" w14:textId="77777777" w:rsidR="008070C6" w:rsidRDefault="008070C6" w:rsidP="00745F7B">
      <w:pPr>
        <w:spacing w:before="240" w:after="120"/>
        <w:rPr>
          <w:rFonts w:cstheme="minorHAnsi"/>
          <w:sz w:val="22"/>
        </w:rPr>
      </w:pPr>
      <w:r>
        <w:rPr>
          <w:rFonts w:cstheme="minorHAnsi"/>
          <w:sz w:val="22"/>
        </w:rPr>
        <w:t>As part of its draft Capital Investment Plan, the government of Malawi has drawn up proposed allocations of new facilities using the following 4 criteria:</w:t>
      </w:r>
    </w:p>
    <w:p w14:paraId="5C0FF11F" w14:textId="77777777" w:rsidR="008070C6" w:rsidRDefault="008070C6" w:rsidP="009872CC">
      <w:pPr>
        <w:pStyle w:val="ListParagraph"/>
        <w:numPr>
          <w:ilvl w:val="0"/>
          <w:numId w:val="7"/>
        </w:numPr>
        <w:spacing w:before="80" w:after="80"/>
        <w:contextualSpacing w:val="0"/>
        <w:rPr>
          <w:rFonts w:cstheme="minorHAnsi"/>
          <w:sz w:val="22"/>
        </w:rPr>
      </w:pPr>
      <w:r>
        <w:rPr>
          <w:rFonts w:cstheme="minorHAnsi"/>
          <w:sz w:val="22"/>
        </w:rPr>
        <w:t>Catchment Population</w:t>
      </w:r>
    </w:p>
    <w:p w14:paraId="6AA21251" w14:textId="77777777" w:rsidR="008070C6" w:rsidRDefault="008070C6" w:rsidP="009872CC">
      <w:pPr>
        <w:pStyle w:val="ListParagraph"/>
        <w:numPr>
          <w:ilvl w:val="0"/>
          <w:numId w:val="7"/>
        </w:numPr>
        <w:spacing w:before="80" w:after="80"/>
        <w:contextualSpacing w:val="0"/>
        <w:rPr>
          <w:rFonts w:cstheme="minorHAnsi"/>
          <w:sz w:val="22"/>
        </w:rPr>
      </w:pPr>
      <w:r>
        <w:rPr>
          <w:rFonts w:cstheme="minorHAnsi"/>
          <w:sz w:val="22"/>
        </w:rPr>
        <w:t>Distance to Nearest Existing Health Facilities</w:t>
      </w:r>
    </w:p>
    <w:p w14:paraId="66A5A862" w14:textId="77777777" w:rsidR="008070C6" w:rsidRDefault="008070C6" w:rsidP="009872CC">
      <w:pPr>
        <w:pStyle w:val="ListParagraph"/>
        <w:numPr>
          <w:ilvl w:val="0"/>
          <w:numId w:val="7"/>
        </w:numPr>
        <w:spacing w:before="80" w:after="80"/>
        <w:contextualSpacing w:val="0"/>
        <w:rPr>
          <w:rFonts w:cstheme="minorHAnsi"/>
          <w:sz w:val="22"/>
        </w:rPr>
      </w:pPr>
      <w:r>
        <w:rPr>
          <w:rFonts w:cstheme="minorHAnsi"/>
          <w:sz w:val="22"/>
        </w:rPr>
        <w:t>Facility Accessibility (high, medium, low)</w:t>
      </w:r>
    </w:p>
    <w:p w14:paraId="7C399436" w14:textId="77777777" w:rsidR="008070C6" w:rsidRDefault="008070C6" w:rsidP="009872CC">
      <w:pPr>
        <w:pStyle w:val="ListParagraph"/>
        <w:numPr>
          <w:ilvl w:val="0"/>
          <w:numId w:val="7"/>
        </w:numPr>
        <w:spacing w:before="80" w:after="80"/>
        <w:contextualSpacing w:val="0"/>
        <w:rPr>
          <w:rFonts w:cstheme="minorHAnsi"/>
          <w:sz w:val="22"/>
        </w:rPr>
      </w:pPr>
      <w:r>
        <w:rPr>
          <w:rFonts w:cstheme="minorHAnsi"/>
          <w:sz w:val="22"/>
        </w:rPr>
        <w:t>Preferred year for work to take place as expressed by the District Health Monitoring Team</w:t>
      </w:r>
    </w:p>
    <w:p w14:paraId="47F7C8F0" w14:textId="77777777" w:rsidR="008070C6" w:rsidRDefault="008070C6" w:rsidP="008070C6">
      <w:pPr>
        <w:spacing w:before="120" w:after="120"/>
        <w:rPr>
          <w:rFonts w:cstheme="minorHAnsi"/>
          <w:sz w:val="22"/>
        </w:rPr>
      </w:pPr>
    </w:p>
    <w:p w14:paraId="07E479A1" w14:textId="77777777" w:rsidR="008070C6" w:rsidRPr="00B10280" w:rsidRDefault="008070C6" w:rsidP="008070C6">
      <w:pPr>
        <w:spacing w:before="120" w:after="120"/>
        <w:rPr>
          <w:rFonts w:cstheme="minorHAnsi"/>
          <w:sz w:val="22"/>
        </w:rPr>
      </w:pPr>
      <w:r>
        <w:rPr>
          <w:rFonts w:cstheme="minorHAnsi"/>
          <w:sz w:val="22"/>
        </w:rPr>
        <w:t xml:space="preserve">This report proposes to complement the above approach by incorporating population projections, as-well as short term and long-term population movement patterns, using these to optimize the placement of future health posts. </w:t>
      </w:r>
    </w:p>
    <w:p w14:paraId="631AD22E" w14:textId="77777777" w:rsidR="008070C6" w:rsidRPr="00DA3B34" w:rsidRDefault="008070C6" w:rsidP="008070C6">
      <w:pPr>
        <w:spacing w:before="120" w:after="120"/>
        <w:rPr>
          <w:rFonts w:cstheme="minorHAnsi"/>
          <w:sz w:val="22"/>
        </w:rPr>
      </w:pPr>
    </w:p>
    <w:p w14:paraId="16FE0D80" w14:textId="77777777" w:rsidR="008070C6" w:rsidRPr="00DA3B34" w:rsidRDefault="008070C6" w:rsidP="008070C6">
      <w:pPr>
        <w:spacing w:before="120" w:after="120"/>
        <w:rPr>
          <w:rFonts w:cstheme="minorHAnsi"/>
          <w:sz w:val="22"/>
          <w:szCs w:val="22"/>
        </w:rPr>
      </w:pPr>
      <w:r w:rsidRPr="00DA3B34">
        <w:rPr>
          <w:rFonts w:cstheme="minorHAnsi"/>
          <w:sz w:val="22"/>
          <w:szCs w:val="22"/>
        </w:rPr>
        <w:t>To approach this problem statement, certain assumptions are made as highlighted below.</w:t>
      </w:r>
    </w:p>
    <w:p w14:paraId="23B799F6" w14:textId="77777777" w:rsidR="001508A5" w:rsidRDefault="001508A5" w:rsidP="008070C6">
      <w:pPr>
        <w:spacing w:before="120" w:after="120"/>
        <w:rPr>
          <w:i/>
          <w:color w:val="0070C0"/>
          <w:sz w:val="20"/>
          <w:szCs w:val="22"/>
        </w:rPr>
      </w:pPr>
    </w:p>
    <w:p w14:paraId="7FF3A95C" w14:textId="392A381E" w:rsidR="008070C6" w:rsidRPr="00DA3B34" w:rsidRDefault="008070C6" w:rsidP="008070C6">
      <w:pPr>
        <w:spacing w:before="120" w:after="120"/>
        <w:rPr>
          <w:sz w:val="22"/>
          <w:szCs w:val="22"/>
        </w:rPr>
      </w:pPr>
      <w:r w:rsidRPr="00DA3B34">
        <w:rPr>
          <w:sz w:val="22"/>
          <w:szCs w:val="22"/>
        </w:rPr>
        <w:t xml:space="preserve">Assumptions and approach </w:t>
      </w:r>
      <w:r>
        <w:rPr>
          <w:sz w:val="22"/>
          <w:szCs w:val="22"/>
        </w:rPr>
        <w:t>might</w:t>
      </w:r>
      <w:r w:rsidRPr="00DA3B34">
        <w:rPr>
          <w:sz w:val="22"/>
          <w:szCs w:val="22"/>
        </w:rPr>
        <w:t xml:space="preserve"> be </w:t>
      </w:r>
      <w:r>
        <w:rPr>
          <w:sz w:val="22"/>
          <w:szCs w:val="22"/>
        </w:rPr>
        <w:t>revisited</w:t>
      </w:r>
      <w:r w:rsidRPr="00DA3B34">
        <w:rPr>
          <w:sz w:val="22"/>
          <w:szCs w:val="22"/>
        </w:rPr>
        <w:t xml:space="preserve"> </w:t>
      </w:r>
      <w:r>
        <w:rPr>
          <w:sz w:val="22"/>
          <w:szCs w:val="22"/>
        </w:rPr>
        <w:t xml:space="preserve">based upon availability of new </w:t>
      </w:r>
      <w:r w:rsidRPr="00DA3B34">
        <w:rPr>
          <w:sz w:val="22"/>
          <w:szCs w:val="22"/>
        </w:rPr>
        <w:t>inputs on problem statement.</w:t>
      </w:r>
    </w:p>
    <w:p w14:paraId="41B53BBD" w14:textId="77777777" w:rsidR="008070C6" w:rsidRDefault="008070C6" w:rsidP="008070C6">
      <w:pPr>
        <w:rPr>
          <w:b/>
          <w:szCs w:val="24"/>
        </w:rPr>
      </w:pPr>
    </w:p>
    <w:p w14:paraId="60C18B50" w14:textId="77777777" w:rsidR="008070C6" w:rsidRDefault="008070C6" w:rsidP="008070C6">
      <w:pPr>
        <w:rPr>
          <w:b/>
          <w:szCs w:val="24"/>
        </w:rPr>
      </w:pPr>
    </w:p>
    <w:p w14:paraId="7C0A6B1A" w14:textId="77777777" w:rsidR="008070C6" w:rsidRPr="00B85E18" w:rsidRDefault="008070C6" w:rsidP="008070C6">
      <w:pPr>
        <w:pStyle w:val="Heading2"/>
        <w:numPr>
          <w:ilvl w:val="1"/>
          <w:numId w:val="1"/>
        </w:numPr>
      </w:pPr>
      <w:bookmarkStart w:id="7" w:name="_Toc534401767"/>
      <w:bookmarkStart w:id="8" w:name="_Toc535256423"/>
      <w:r w:rsidRPr="00A264D1">
        <w:t>Assumptions</w:t>
      </w:r>
      <w:bookmarkEnd w:id="7"/>
      <w:bookmarkEnd w:id="8"/>
    </w:p>
    <w:p w14:paraId="36BBCBFE" w14:textId="77777777" w:rsidR="008070C6" w:rsidRPr="00A264D1" w:rsidRDefault="008070C6" w:rsidP="008070C6">
      <w:pPr>
        <w:pStyle w:val="ListParagraph"/>
        <w:rPr>
          <w:rFonts w:cs="Arial"/>
          <w:bCs/>
          <w:i/>
          <w:iCs/>
          <w:sz w:val="28"/>
          <w:szCs w:val="28"/>
        </w:rPr>
      </w:pPr>
    </w:p>
    <w:p w14:paraId="5D8D9960" w14:textId="77777777" w:rsidR="008070C6" w:rsidRPr="00DA3B34" w:rsidRDefault="008070C6" w:rsidP="00181C84">
      <w:pPr>
        <w:pStyle w:val="ListParagraph"/>
        <w:numPr>
          <w:ilvl w:val="0"/>
          <w:numId w:val="6"/>
        </w:numPr>
        <w:spacing w:before="80" w:after="80"/>
        <w:contextualSpacing w:val="0"/>
        <w:jc w:val="left"/>
        <w:rPr>
          <w:sz w:val="22"/>
          <w:szCs w:val="24"/>
        </w:rPr>
      </w:pPr>
      <w:r w:rsidRPr="00DA3B34">
        <w:rPr>
          <w:sz w:val="22"/>
          <w:szCs w:val="24"/>
        </w:rPr>
        <w:t xml:space="preserve">All </w:t>
      </w:r>
      <w:r>
        <w:rPr>
          <w:sz w:val="22"/>
          <w:szCs w:val="24"/>
        </w:rPr>
        <w:t xml:space="preserve">proposed </w:t>
      </w:r>
      <w:r w:rsidRPr="00DA3B34">
        <w:rPr>
          <w:sz w:val="22"/>
          <w:szCs w:val="24"/>
        </w:rPr>
        <w:t>new health posts</w:t>
      </w:r>
      <w:r>
        <w:rPr>
          <w:sz w:val="22"/>
          <w:szCs w:val="24"/>
        </w:rPr>
        <w:t xml:space="preserve"> are intended to</w:t>
      </w:r>
      <w:r w:rsidRPr="00DA3B34">
        <w:rPr>
          <w:sz w:val="22"/>
          <w:szCs w:val="24"/>
        </w:rPr>
        <w:t xml:space="preserve"> </w:t>
      </w:r>
      <w:r>
        <w:rPr>
          <w:sz w:val="22"/>
          <w:szCs w:val="24"/>
        </w:rPr>
        <w:t>serve a fixed catchment size ‘C’</w:t>
      </w:r>
    </w:p>
    <w:p w14:paraId="1C41EA5E" w14:textId="77777777" w:rsidR="008070C6" w:rsidRPr="00DA3B34" w:rsidRDefault="008070C6" w:rsidP="00181C84">
      <w:pPr>
        <w:pStyle w:val="ListParagraph"/>
        <w:numPr>
          <w:ilvl w:val="0"/>
          <w:numId w:val="6"/>
        </w:numPr>
        <w:spacing w:before="80" w:after="80"/>
        <w:contextualSpacing w:val="0"/>
        <w:jc w:val="left"/>
        <w:rPr>
          <w:sz w:val="22"/>
          <w:szCs w:val="24"/>
        </w:rPr>
      </w:pPr>
      <w:r>
        <w:rPr>
          <w:sz w:val="22"/>
          <w:szCs w:val="24"/>
        </w:rPr>
        <w:t>Policy preferences are those outlined in the investment plan</w:t>
      </w:r>
    </w:p>
    <w:p w14:paraId="27C8E09B" w14:textId="77777777" w:rsidR="008070C6" w:rsidRPr="00DA3B34" w:rsidRDefault="008070C6" w:rsidP="00181C84">
      <w:pPr>
        <w:pStyle w:val="ListParagraph"/>
        <w:numPr>
          <w:ilvl w:val="0"/>
          <w:numId w:val="6"/>
        </w:numPr>
        <w:spacing w:before="80" w:after="80"/>
        <w:contextualSpacing w:val="0"/>
        <w:jc w:val="left"/>
        <w:rPr>
          <w:sz w:val="22"/>
          <w:szCs w:val="24"/>
        </w:rPr>
      </w:pPr>
      <w:r>
        <w:rPr>
          <w:sz w:val="22"/>
          <w:szCs w:val="24"/>
        </w:rPr>
        <w:t>Populations clusters can be assigned to no more than one health-post</w:t>
      </w:r>
    </w:p>
    <w:p w14:paraId="605D6695" w14:textId="77777777" w:rsidR="008070C6" w:rsidRPr="00DA3B34" w:rsidRDefault="008070C6" w:rsidP="00181C84">
      <w:pPr>
        <w:pStyle w:val="ListParagraph"/>
        <w:numPr>
          <w:ilvl w:val="0"/>
          <w:numId w:val="6"/>
        </w:numPr>
        <w:spacing w:before="80" w:after="80"/>
        <w:contextualSpacing w:val="0"/>
        <w:jc w:val="left"/>
        <w:rPr>
          <w:sz w:val="22"/>
          <w:szCs w:val="24"/>
        </w:rPr>
      </w:pPr>
      <w:r>
        <w:rPr>
          <w:sz w:val="22"/>
          <w:szCs w:val="24"/>
        </w:rPr>
        <w:t>Population clusters</w:t>
      </w:r>
      <w:r w:rsidRPr="00DA3B34">
        <w:rPr>
          <w:sz w:val="22"/>
          <w:szCs w:val="24"/>
        </w:rPr>
        <w:t xml:space="preserve"> always opt for the nearest health post. </w:t>
      </w:r>
    </w:p>
    <w:p w14:paraId="7A355EE2" w14:textId="77777777" w:rsidR="008070C6" w:rsidRPr="00792950" w:rsidRDefault="008070C6" w:rsidP="00181C84">
      <w:pPr>
        <w:pStyle w:val="ListParagraph"/>
        <w:numPr>
          <w:ilvl w:val="0"/>
          <w:numId w:val="6"/>
        </w:numPr>
        <w:spacing w:before="80" w:after="80"/>
        <w:contextualSpacing w:val="0"/>
        <w:jc w:val="left"/>
        <w:rPr>
          <w:sz w:val="22"/>
          <w:szCs w:val="24"/>
        </w:rPr>
      </w:pPr>
      <w:r w:rsidRPr="00792950">
        <w:rPr>
          <w:sz w:val="22"/>
          <w:szCs w:val="24"/>
        </w:rPr>
        <w:t>Movement or shifting of existing health facilities are not allowed.</w:t>
      </w:r>
    </w:p>
    <w:p w14:paraId="6C85EE7F" w14:textId="77777777" w:rsidR="008070C6" w:rsidRPr="00DA3B34" w:rsidRDefault="008070C6" w:rsidP="00181C84">
      <w:pPr>
        <w:pStyle w:val="ListParagraph"/>
        <w:numPr>
          <w:ilvl w:val="0"/>
          <w:numId w:val="6"/>
        </w:numPr>
        <w:spacing w:before="80" w:after="80"/>
        <w:contextualSpacing w:val="0"/>
        <w:jc w:val="left"/>
        <w:rPr>
          <w:sz w:val="22"/>
          <w:szCs w:val="24"/>
        </w:rPr>
      </w:pPr>
      <w:r w:rsidRPr="00DA3B34">
        <w:rPr>
          <w:sz w:val="22"/>
          <w:szCs w:val="24"/>
        </w:rPr>
        <w:lastRenderedPageBreak/>
        <w:t xml:space="preserve">Travel distance is considered </w:t>
      </w:r>
      <w:r>
        <w:rPr>
          <w:sz w:val="22"/>
          <w:szCs w:val="24"/>
        </w:rPr>
        <w:t>a valid proxy of the cost and time to travel when optimizing the location</w:t>
      </w:r>
      <w:r w:rsidRPr="00DA3B34">
        <w:rPr>
          <w:sz w:val="22"/>
          <w:szCs w:val="24"/>
        </w:rPr>
        <w:t xml:space="preserve"> of health facilities.</w:t>
      </w:r>
    </w:p>
    <w:p w14:paraId="691B7BA4" w14:textId="77777777" w:rsidR="008070C6" w:rsidRPr="00DA3B34" w:rsidRDefault="008070C6" w:rsidP="00181C84">
      <w:pPr>
        <w:pStyle w:val="ListParagraph"/>
        <w:numPr>
          <w:ilvl w:val="0"/>
          <w:numId w:val="6"/>
        </w:numPr>
        <w:spacing w:before="80" w:after="80"/>
        <w:contextualSpacing w:val="0"/>
        <w:jc w:val="left"/>
        <w:rPr>
          <w:sz w:val="22"/>
          <w:szCs w:val="24"/>
        </w:rPr>
      </w:pPr>
      <w:r w:rsidRPr="00DA3B34">
        <w:rPr>
          <w:sz w:val="22"/>
          <w:szCs w:val="24"/>
        </w:rPr>
        <w:t xml:space="preserve">Capacity of a health post is considered based on </w:t>
      </w:r>
      <w:r>
        <w:rPr>
          <w:sz w:val="22"/>
          <w:szCs w:val="24"/>
        </w:rPr>
        <w:t xml:space="preserve">the </w:t>
      </w:r>
      <w:r w:rsidRPr="00DA3B34">
        <w:rPr>
          <w:sz w:val="22"/>
          <w:szCs w:val="24"/>
        </w:rPr>
        <w:t>maximum</w:t>
      </w:r>
      <w:r>
        <w:rPr>
          <w:sz w:val="22"/>
          <w:szCs w:val="24"/>
        </w:rPr>
        <w:t xml:space="preserve"> number of</w:t>
      </w:r>
      <w:r w:rsidRPr="00DA3B34">
        <w:rPr>
          <w:sz w:val="22"/>
          <w:szCs w:val="24"/>
        </w:rPr>
        <w:t xml:space="preserve"> patients that can be served </w:t>
      </w:r>
      <w:r>
        <w:rPr>
          <w:sz w:val="22"/>
          <w:szCs w:val="24"/>
        </w:rPr>
        <w:t>based on its</w:t>
      </w:r>
      <w:r w:rsidRPr="00DA3B34">
        <w:rPr>
          <w:sz w:val="22"/>
          <w:szCs w:val="24"/>
        </w:rPr>
        <w:t xml:space="preserve"> capacity constraint.</w:t>
      </w:r>
    </w:p>
    <w:p w14:paraId="5E632602" w14:textId="77777777" w:rsidR="008070C6" w:rsidRPr="00DA3B34" w:rsidRDefault="008070C6" w:rsidP="00181C84">
      <w:pPr>
        <w:pStyle w:val="ListParagraph"/>
        <w:numPr>
          <w:ilvl w:val="0"/>
          <w:numId w:val="6"/>
        </w:numPr>
        <w:spacing w:before="80" w:after="80"/>
        <w:contextualSpacing w:val="0"/>
        <w:jc w:val="left"/>
        <w:rPr>
          <w:sz w:val="22"/>
          <w:szCs w:val="24"/>
        </w:rPr>
      </w:pPr>
      <w:r w:rsidRPr="00DA3B34">
        <w:rPr>
          <w:sz w:val="22"/>
          <w:szCs w:val="24"/>
        </w:rPr>
        <w:t xml:space="preserve">There is a cap on </w:t>
      </w:r>
      <w:r>
        <w:rPr>
          <w:sz w:val="22"/>
          <w:szCs w:val="24"/>
        </w:rPr>
        <w:t>#</w:t>
      </w:r>
      <w:r w:rsidRPr="00DA3B34">
        <w:rPr>
          <w:sz w:val="22"/>
          <w:szCs w:val="24"/>
        </w:rPr>
        <w:t xml:space="preserve"> of health posts that can be built in a year.</w:t>
      </w:r>
    </w:p>
    <w:p w14:paraId="1CB5F5FE" w14:textId="77777777" w:rsidR="008070C6" w:rsidRPr="00DA3B34" w:rsidRDefault="008070C6" w:rsidP="00181C84">
      <w:pPr>
        <w:pStyle w:val="ListParagraph"/>
        <w:numPr>
          <w:ilvl w:val="0"/>
          <w:numId w:val="6"/>
        </w:numPr>
        <w:spacing w:before="80" w:after="80"/>
        <w:contextualSpacing w:val="0"/>
        <w:jc w:val="left"/>
        <w:rPr>
          <w:sz w:val="22"/>
          <w:szCs w:val="24"/>
        </w:rPr>
      </w:pPr>
      <w:r>
        <w:rPr>
          <w:sz w:val="22"/>
          <w:szCs w:val="24"/>
        </w:rPr>
        <w:t>As in the investment plan, the c</w:t>
      </w:r>
      <w:r w:rsidRPr="00DA3B34">
        <w:rPr>
          <w:sz w:val="22"/>
          <w:szCs w:val="24"/>
        </w:rPr>
        <w:t>ost to construct health posts across location</w:t>
      </w:r>
      <w:r>
        <w:rPr>
          <w:sz w:val="22"/>
          <w:szCs w:val="24"/>
        </w:rPr>
        <w:t>s</w:t>
      </w:r>
      <w:r w:rsidRPr="00DA3B34">
        <w:rPr>
          <w:sz w:val="22"/>
          <w:szCs w:val="24"/>
        </w:rPr>
        <w:t xml:space="preserve"> is assumed </w:t>
      </w:r>
      <w:r>
        <w:rPr>
          <w:sz w:val="22"/>
          <w:szCs w:val="24"/>
        </w:rPr>
        <w:t xml:space="preserve">uniform across districts ($36,573), unless otherwise specified </w:t>
      </w:r>
    </w:p>
    <w:p w14:paraId="0BAACDE5" w14:textId="77777777" w:rsidR="008070C6" w:rsidRDefault="008070C6" w:rsidP="00181C84">
      <w:pPr>
        <w:pStyle w:val="ListParagraph"/>
        <w:numPr>
          <w:ilvl w:val="0"/>
          <w:numId w:val="6"/>
        </w:numPr>
        <w:spacing w:before="80" w:after="80"/>
        <w:contextualSpacing w:val="0"/>
        <w:jc w:val="left"/>
        <w:rPr>
          <w:sz w:val="22"/>
          <w:szCs w:val="24"/>
        </w:rPr>
      </w:pPr>
      <w:r>
        <w:rPr>
          <w:sz w:val="22"/>
          <w:szCs w:val="24"/>
        </w:rPr>
        <w:t xml:space="preserve">Population characteristics and disease burden are similar across clusters, pending the incorporation of additional data on health outcomes. </w:t>
      </w:r>
    </w:p>
    <w:p w14:paraId="32A97BA5" w14:textId="77777777" w:rsidR="008070C6" w:rsidRPr="002D008D" w:rsidRDefault="008070C6" w:rsidP="008070C6">
      <w:pPr>
        <w:spacing w:before="120" w:after="120"/>
        <w:jc w:val="left"/>
        <w:rPr>
          <w:sz w:val="22"/>
          <w:szCs w:val="24"/>
        </w:rPr>
      </w:pPr>
    </w:p>
    <w:p w14:paraId="2AF93E49" w14:textId="77777777" w:rsidR="008070C6" w:rsidRPr="00B85E18" w:rsidRDefault="008070C6" w:rsidP="008070C6">
      <w:pPr>
        <w:pStyle w:val="Heading2"/>
        <w:numPr>
          <w:ilvl w:val="1"/>
          <w:numId w:val="1"/>
        </w:numPr>
      </w:pPr>
      <w:bookmarkStart w:id="9" w:name="_Toc534401768"/>
      <w:bookmarkStart w:id="10" w:name="_Toc535256424"/>
      <w:r w:rsidRPr="00A264D1">
        <w:t>Optimization Approach</w:t>
      </w:r>
      <w:bookmarkEnd w:id="9"/>
      <w:bookmarkEnd w:id="10"/>
    </w:p>
    <w:p w14:paraId="36D74C17" w14:textId="77777777" w:rsidR="008070C6" w:rsidRDefault="008070C6" w:rsidP="008070C6">
      <w:pPr>
        <w:rPr>
          <w:szCs w:val="24"/>
        </w:rPr>
      </w:pPr>
    </w:p>
    <w:p w14:paraId="7C8ED276" w14:textId="77777777" w:rsidR="008070C6" w:rsidRDefault="008070C6" w:rsidP="008070C6">
      <w:pPr>
        <w:rPr>
          <w:sz w:val="22"/>
          <w:szCs w:val="24"/>
        </w:rPr>
      </w:pPr>
      <w:r w:rsidRPr="00DA3B34">
        <w:rPr>
          <w:sz w:val="22"/>
          <w:szCs w:val="24"/>
        </w:rPr>
        <w:t>In this approach, we may assume this problem statement to be a location-a</w:t>
      </w:r>
      <w:r>
        <w:rPr>
          <w:sz w:val="22"/>
          <w:szCs w:val="24"/>
        </w:rPr>
        <w:t>llocation problem – with minimizing the uncovered population given binding constraints on the number of facilities.</w:t>
      </w:r>
      <w:r w:rsidRPr="00DA3B34">
        <w:rPr>
          <w:sz w:val="22"/>
          <w:szCs w:val="24"/>
        </w:rPr>
        <w:t xml:space="preserve"> To proceed with this approach, we chalk out the steps as discussed below.</w:t>
      </w:r>
      <w:r>
        <w:rPr>
          <w:sz w:val="22"/>
          <w:szCs w:val="24"/>
        </w:rPr>
        <w:t xml:space="preserve"> </w:t>
      </w:r>
    </w:p>
    <w:p w14:paraId="0E2CFD58" w14:textId="77777777" w:rsidR="008070C6" w:rsidRDefault="008070C6" w:rsidP="008070C6">
      <w:pPr>
        <w:rPr>
          <w:sz w:val="22"/>
          <w:szCs w:val="24"/>
        </w:rPr>
      </w:pPr>
    </w:p>
    <w:p w14:paraId="6EFFD1D6" w14:textId="0D3BAB06" w:rsidR="008070C6" w:rsidRPr="00D661CF" w:rsidRDefault="00AC5F11" w:rsidP="008070C6">
      <w:pPr>
        <w:rPr>
          <w:sz w:val="22"/>
          <w:szCs w:val="24"/>
        </w:rPr>
      </w:pPr>
      <w:r>
        <w:rPr>
          <w:sz w:val="22"/>
          <w:szCs w:val="24"/>
        </w:rPr>
        <w:t>Note: Step 1</w:t>
      </w:r>
      <w:r w:rsidR="008070C6">
        <w:rPr>
          <w:sz w:val="22"/>
          <w:szCs w:val="24"/>
        </w:rPr>
        <w:t xml:space="preserve"> </w:t>
      </w:r>
      <w:r>
        <w:rPr>
          <w:sz w:val="22"/>
          <w:szCs w:val="24"/>
        </w:rPr>
        <w:t>is</w:t>
      </w:r>
      <w:r w:rsidR="008070C6" w:rsidRPr="00D661CF">
        <w:rPr>
          <w:sz w:val="22"/>
          <w:szCs w:val="24"/>
        </w:rPr>
        <w:t xml:space="preserve"> </w:t>
      </w:r>
      <w:r w:rsidR="008070C6">
        <w:rPr>
          <w:sz w:val="22"/>
          <w:szCs w:val="24"/>
        </w:rPr>
        <w:t>done at TA level.</w:t>
      </w:r>
    </w:p>
    <w:p w14:paraId="6721F9C6" w14:textId="77777777" w:rsidR="008070C6" w:rsidRDefault="008070C6" w:rsidP="008070C6">
      <w:pPr>
        <w:rPr>
          <w:sz w:val="22"/>
          <w:szCs w:val="24"/>
        </w:rPr>
      </w:pPr>
    </w:p>
    <w:p w14:paraId="1D7804A9" w14:textId="77777777" w:rsidR="008070C6" w:rsidRPr="00C21C23" w:rsidRDefault="008070C6" w:rsidP="00917032">
      <w:pPr>
        <w:spacing w:after="120"/>
        <w:rPr>
          <w:sz w:val="22"/>
          <w:szCs w:val="22"/>
        </w:rPr>
      </w:pPr>
      <w:r w:rsidRPr="00DA3B34">
        <w:rPr>
          <w:sz w:val="22"/>
          <w:szCs w:val="24"/>
        </w:rPr>
        <w:t xml:space="preserve">Step1: </w:t>
      </w:r>
      <w:r w:rsidRPr="00C21C23">
        <w:rPr>
          <w:sz w:val="22"/>
          <w:szCs w:val="22"/>
        </w:rPr>
        <w:t xml:space="preserve">Obtain the population densities from phase 1 and project it in the following way for a year: </w:t>
      </w:r>
    </w:p>
    <w:p w14:paraId="2057982B" w14:textId="00362EAE" w:rsidR="008070C6" w:rsidRPr="00C21C23" w:rsidRDefault="002F1FFF" w:rsidP="008070C6">
      <w:pPr>
        <w:numPr>
          <w:ilvl w:val="0"/>
          <w:numId w:val="8"/>
        </w:numPr>
        <w:rPr>
          <w:sz w:val="22"/>
          <w:szCs w:val="22"/>
        </w:rPr>
      </w:pPr>
      <w:r>
        <w:rPr>
          <w:sz w:val="22"/>
          <w:szCs w:val="22"/>
        </w:rPr>
        <w:t>Calibrate</w:t>
      </w:r>
      <w:r w:rsidR="008070C6" w:rsidRPr="00C21C23">
        <w:rPr>
          <w:sz w:val="22"/>
          <w:szCs w:val="22"/>
        </w:rPr>
        <w:t xml:space="preserve"> population density estimate with population density by World Pop:</w:t>
      </w:r>
    </w:p>
    <w:p w14:paraId="5B757C1E" w14:textId="77777777" w:rsidR="008070C6" w:rsidRDefault="008070C6" w:rsidP="008070C6">
      <w:pPr>
        <w:ind w:left="720"/>
        <w:jc w:val="center"/>
      </w:pPr>
      <w:r>
        <w:rPr>
          <w:sz w:val="32"/>
        </w:rPr>
        <w:t xml:space="preserve">k = </w:t>
      </w:r>
      <m:oMath>
        <m:f>
          <m:fPr>
            <m:ctrlPr>
              <w:rPr>
                <w:rFonts w:ascii="Cambria Math" w:hAnsi="Cambria Math"/>
                <w:i/>
                <w:sz w:val="36"/>
              </w:rPr>
            </m:ctrlPr>
          </m:fPr>
          <m:num>
            <m:r>
              <w:rPr>
                <w:rFonts w:ascii="Cambria Math" w:hAnsi="Cambria Math"/>
                <w:sz w:val="36"/>
              </w:rPr>
              <m:t>P</m:t>
            </m:r>
          </m:num>
          <m:den>
            <m:r>
              <w:rPr>
                <w:rFonts w:ascii="Cambria Math" w:hAnsi="Cambria Math"/>
                <w:sz w:val="36"/>
              </w:rPr>
              <m:t>Ṗ</m:t>
            </m:r>
          </m:den>
        </m:f>
      </m:oMath>
      <w:r>
        <w:rPr>
          <w:sz w:val="32"/>
        </w:rPr>
        <w:t xml:space="preserve"> </w:t>
      </w:r>
      <w:r w:rsidRPr="00780378">
        <w:rPr>
          <w:sz w:val="32"/>
        </w:rPr>
        <w:t xml:space="preserve"> </w:t>
      </w:r>
    </w:p>
    <w:p w14:paraId="45276437" w14:textId="3E167A81" w:rsidR="008070C6" w:rsidRPr="00C21C23" w:rsidRDefault="008070C6" w:rsidP="008070C6">
      <w:pPr>
        <w:ind w:left="720"/>
        <w:jc w:val="left"/>
        <w:rPr>
          <w:sz w:val="22"/>
        </w:rPr>
      </w:pPr>
      <w:r w:rsidRPr="00C21C23">
        <w:rPr>
          <w:sz w:val="22"/>
        </w:rPr>
        <w:t xml:space="preserve">where </w:t>
      </w:r>
      <w:r w:rsidR="00C21C23" w:rsidRPr="00C21C23">
        <w:rPr>
          <w:sz w:val="22"/>
        </w:rPr>
        <w:t>k</w:t>
      </w:r>
      <w:r w:rsidRPr="00C21C23">
        <w:rPr>
          <w:sz w:val="22"/>
        </w:rPr>
        <w:t xml:space="preserve"> is the calibration factor, P is the world pop population and </w:t>
      </w:r>
      <w:r w:rsidRPr="00C21C23">
        <w:rPr>
          <w:rFonts w:cs="Arial"/>
          <w:sz w:val="22"/>
        </w:rPr>
        <w:t>Ṗ</w:t>
      </w:r>
      <w:r w:rsidRPr="00C21C23">
        <w:rPr>
          <w:sz w:val="22"/>
        </w:rPr>
        <w:t xml:space="preserve"> is estimated population</w:t>
      </w:r>
    </w:p>
    <w:p w14:paraId="133C593E" w14:textId="77777777" w:rsidR="008070C6" w:rsidRPr="00C21C23" w:rsidRDefault="008070C6" w:rsidP="00436F61">
      <w:pPr>
        <w:spacing w:before="120"/>
        <w:ind w:left="720"/>
        <w:rPr>
          <w:sz w:val="22"/>
        </w:rPr>
      </w:pPr>
      <w:r w:rsidRPr="00C21C23">
        <w:rPr>
          <w:sz w:val="22"/>
        </w:rPr>
        <w:t xml:space="preserve">Then </w:t>
      </w:r>
      <w:r w:rsidRPr="00DD4992">
        <w:rPr>
          <w:rFonts w:cs="Arial"/>
        </w:rPr>
        <w:t>α</w:t>
      </w:r>
      <w:r w:rsidRPr="00DD4992">
        <w:rPr>
          <w:vertAlign w:val="subscript"/>
        </w:rPr>
        <w:t>new</w:t>
      </w:r>
      <w:r w:rsidRPr="00DD4992">
        <w:t xml:space="preserve"> = </w:t>
      </w:r>
      <w:r w:rsidRPr="00DD4992">
        <w:rPr>
          <w:rFonts w:cs="Arial"/>
        </w:rPr>
        <w:t>α</w:t>
      </w:r>
      <w:r w:rsidRPr="00DD4992">
        <w:t xml:space="preserve">k </w:t>
      </w:r>
      <w:r w:rsidRPr="00C21C23">
        <w:rPr>
          <w:sz w:val="22"/>
        </w:rPr>
        <w:t>which will be the new alpha</w:t>
      </w:r>
    </w:p>
    <w:p w14:paraId="0D38490A" w14:textId="77777777" w:rsidR="008070C6" w:rsidRDefault="008070C6" w:rsidP="008070C6">
      <w:pPr>
        <w:ind w:left="720"/>
      </w:pPr>
    </w:p>
    <w:p w14:paraId="4356A9DF" w14:textId="77777777" w:rsidR="008070C6" w:rsidRPr="0095458C" w:rsidRDefault="008070C6" w:rsidP="008070C6">
      <w:pPr>
        <w:ind w:left="720"/>
      </w:pPr>
      <w:r w:rsidRPr="0095458C">
        <w:t>Original Power equation:</w:t>
      </w:r>
    </w:p>
    <w:p w14:paraId="6EBFB46A" w14:textId="77777777" w:rsidR="008070C6" w:rsidRPr="00D661CF" w:rsidRDefault="00473F69" w:rsidP="008070C6">
      <w:pPr>
        <w:ind w:left="720"/>
        <w:rPr>
          <w:b/>
        </w:rPr>
      </w:pPr>
      <m:oMathPara>
        <m:oMathParaPr>
          <m:jc m:val="left"/>
        </m:oMathParaP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j</m:t>
              </m:r>
            </m:sub>
          </m:sSub>
          <m:r>
            <m:rPr>
              <m:sty m:val="bi"/>
            </m:rPr>
            <w:rPr>
              <w:rFonts w:ascii="Cambria Math" w:hAnsi="Cambria Math"/>
            </w:rPr>
            <m:t>=α*</m:t>
          </m:r>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j</m:t>
                      </m:r>
                    </m:sub>
                  </m:sSub>
                </m:e>
              </m:d>
            </m:e>
            <m:sup>
              <m:r>
                <m:rPr>
                  <m:sty m:val="bi"/>
                </m:rPr>
                <w:rPr>
                  <w:rFonts w:ascii="Cambria Math" w:hAnsi="Cambria Math"/>
                </w:rPr>
                <m:t>β</m:t>
              </m:r>
            </m:sup>
          </m:sSup>
        </m:oMath>
      </m:oMathPara>
    </w:p>
    <w:p w14:paraId="4B792FA2" w14:textId="77777777" w:rsidR="008070C6" w:rsidRDefault="008070C6" w:rsidP="008070C6">
      <w:pPr>
        <w:ind w:left="720"/>
        <w:rPr>
          <w:b/>
          <w:vertAlign w:val="subscript"/>
        </w:rPr>
      </w:pPr>
    </w:p>
    <w:p w14:paraId="03252DB3" w14:textId="77777777" w:rsidR="008070C6" w:rsidRPr="0095458C" w:rsidRDefault="008070C6" w:rsidP="008070C6">
      <w:pPr>
        <w:ind w:left="720"/>
      </w:pPr>
      <w:r w:rsidRPr="0095458C">
        <w:t xml:space="preserve">New Power equation with calibrated </w:t>
      </w:r>
      <w:r w:rsidRPr="0095458C">
        <w:rPr>
          <w:rFonts w:cs="Arial"/>
        </w:rPr>
        <w:t>α</w:t>
      </w:r>
      <w:r w:rsidRPr="0095458C">
        <w:t>:</w:t>
      </w:r>
    </w:p>
    <w:p w14:paraId="4456E952" w14:textId="77777777" w:rsidR="008070C6" w:rsidRPr="00D661CF" w:rsidRDefault="00473F69" w:rsidP="008070C6">
      <w:pPr>
        <w:ind w:left="720"/>
        <w:rPr>
          <w:b/>
          <w:vertAlign w:val="subscript"/>
        </w:rPr>
      </w:pPr>
      <m:oMathPara>
        <m:oMathParaPr>
          <m:jc m:val="left"/>
        </m:oMathParaP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α</m:t>
              </m:r>
            </m:e>
            <m:sub>
              <m:r>
                <m:rPr>
                  <m:sty m:val="bi"/>
                </m:rPr>
                <w:rPr>
                  <w:rFonts w:ascii="Cambria Math" w:hAnsi="Cambria Math"/>
                </w:rPr>
                <m:t>new</m:t>
              </m:r>
            </m:sub>
          </m:sSub>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j</m:t>
                      </m:r>
                    </m:sub>
                  </m:sSub>
                </m:e>
              </m:d>
            </m:e>
            <m:sup>
              <m:r>
                <m:rPr>
                  <m:sty m:val="bi"/>
                </m:rPr>
                <w:rPr>
                  <w:rFonts w:ascii="Cambria Math" w:hAnsi="Cambria Math"/>
                </w:rPr>
                <m:t>β</m:t>
              </m:r>
            </m:sup>
          </m:sSup>
        </m:oMath>
      </m:oMathPara>
    </w:p>
    <w:p w14:paraId="482207ED" w14:textId="77777777" w:rsidR="0095458C" w:rsidRDefault="0095458C" w:rsidP="0095458C">
      <w:pPr>
        <w:ind w:left="720"/>
        <w:jc w:val="left"/>
        <w:rPr>
          <w:sz w:val="22"/>
        </w:rPr>
      </w:pPr>
    </w:p>
    <w:p w14:paraId="75B5541B" w14:textId="0B99C771" w:rsidR="0095458C" w:rsidRPr="00C21C23" w:rsidRDefault="0095458C" w:rsidP="0095458C">
      <w:pPr>
        <w:ind w:left="720"/>
        <w:jc w:val="left"/>
        <w:rPr>
          <w:sz w:val="22"/>
        </w:rPr>
      </w:pPr>
      <w:r w:rsidRPr="00C21C23">
        <w:rPr>
          <w:sz w:val="22"/>
        </w:rPr>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j</m:t>
            </m:r>
          </m:sub>
        </m:sSub>
      </m:oMath>
      <w:r>
        <w:rPr>
          <w:sz w:val="22"/>
        </w:rPr>
        <w:t xml:space="preserve"> is population density and</w:t>
      </w:r>
      <w:r w:rsidRPr="00C21C23">
        <w:rPr>
          <w:sz w:val="22"/>
        </w:rPr>
        <w:t xml:space="preserve">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j</m:t>
            </m:r>
          </m:sub>
        </m:sSub>
        <m:r>
          <m:rPr>
            <m:sty m:val="bi"/>
          </m:rPr>
          <w:rPr>
            <w:rFonts w:ascii="Cambria Math" w:hAnsi="Cambria Math"/>
          </w:rPr>
          <m:t xml:space="preserve"> </m:t>
        </m:r>
      </m:oMath>
      <w:r>
        <w:rPr>
          <w:sz w:val="22"/>
        </w:rPr>
        <w:t xml:space="preserve">is call density for a particular TA </w:t>
      </w:r>
    </w:p>
    <w:p w14:paraId="5541B898" w14:textId="77777777" w:rsidR="008070C6" w:rsidRPr="003D1FFB" w:rsidRDefault="008070C6" w:rsidP="008070C6">
      <w:pPr>
        <w:rPr>
          <w:b/>
        </w:rPr>
      </w:pPr>
    </w:p>
    <w:p w14:paraId="55538CD6" w14:textId="77777777" w:rsidR="008070C6" w:rsidRDefault="008070C6" w:rsidP="008070C6">
      <w:pPr>
        <w:ind w:left="720"/>
      </w:pPr>
    </w:p>
    <w:p w14:paraId="014EE3FC" w14:textId="77777777" w:rsidR="008070C6" w:rsidRPr="00C21C23" w:rsidRDefault="008070C6" w:rsidP="008070C6">
      <w:pPr>
        <w:numPr>
          <w:ilvl w:val="0"/>
          <w:numId w:val="8"/>
        </w:numPr>
        <w:rPr>
          <w:sz w:val="22"/>
        </w:rPr>
      </w:pPr>
      <w:r w:rsidRPr="00C21C23">
        <w:rPr>
          <w:sz w:val="22"/>
        </w:rPr>
        <w:t xml:space="preserve">Calculate growth rate in call density at TA level from the 2016 - 2017 CDR data. This growth rate will be used to project call density for next year (at TA level). </w:t>
      </w:r>
    </w:p>
    <w:p w14:paraId="4A8CDFC9" w14:textId="77777777" w:rsidR="008070C6" w:rsidRDefault="008070C6" w:rsidP="008070C6"/>
    <w:p w14:paraId="1972066D" w14:textId="77777777" w:rsidR="008070C6" w:rsidRPr="00C21C23" w:rsidRDefault="008070C6" w:rsidP="008070C6">
      <w:pPr>
        <w:jc w:val="center"/>
        <w:rPr>
          <w:sz w:val="22"/>
        </w:rPr>
      </w:pPr>
      <w:r w:rsidRPr="00C21C23">
        <w:t>Growth rate</w:t>
      </w:r>
      <w:r w:rsidRPr="00C21C23">
        <w:rPr>
          <w:sz w:val="28"/>
        </w:rPr>
        <w:t xml:space="preserve"> = </w:t>
      </w:r>
      <m:oMath>
        <m:f>
          <m:fPr>
            <m:ctrlPr>
              <w:rPr>
                <w:rFonts w:ascii="Cambria Math" w:hAnsi="Cambria Math" w:cs="Arial"/>
                <w:i/>
                <w:sz w:val="32"/>
              </w:rPr>
            </m:ctrlPr>
          </m:fPr>
          <m:num>
            <m:r>
              <w:rPr>
                <w:rFonts w:ascii="Cambria Math" w:hAnsi="Cambria Math" w:cs="Arial"/>
                <w:sz w:val="32"/>
              </w:rPr>
              <m:t>(</m:t>
            </m:r>
            <m:sSup>
              <m:sSupPr>
                <m:ctrlPr>
                  <w:rPr>
                    <w:rFonts w:ascii="Cambria Math" w:hAnsi="Cambria Math" w:cs="Arial"/>
                    <w:i/>
                    <w:sz w:val="32"/>
                  </w:rPr>
                </m:ctrlPr>
              </m:sSupPr>
              <m:e>
                <m:r>
                  <w:rPr>
                    <w:rFonts w:ascii="Cambria Math" w:hAnsi="Cambria Math" w:cs="Arial"/>
                    <w:sz w:val="32"/>
                  </w:rPr>
                  <m:t>2017</m:t>
                </m:r>
              </m:e>
              <m:sup>
                <m:r>
                  <w:rPr>
                    <w:rFonts w:ascii="Cambria Math" w:hAnsi="Cambria Math" w:cs="Arial"/>
                    <w:sz w:val="32"/>
                  </w:rPr>
                  <m:t>'</m:t>
                </m:r>
              </m:sup>
            </m:sSup>
            <m:r>
              <w:rPr>
                <w:rFonts w:ascii="Cambria Math" w:hAnsi="Cambria Math" w:cs="Arial"/>
                <w:sz w:val="32"/>
              </w:rPr>
              <m:t>call density-</m:t>
            </m:r>
            <m:sSup>
              <m:sSupPr>
                <m:ctrlPr>
                  <w:rPr>
                    <w:rFonts w:ascii="Cambria Math" w:hAnsi="Cambria Math" w:cs="Arial"/>
                    <w:i/>
                    <w:sz w:val="32"/>
                  </w:rPr>
                </m:ctrlPr>
              </m:sSupPr>
              <m:e>
                <m:r>
                  <w:rPr>
                    <w:rFonts w:ascii="Cambria Math" w:hAnsi="Cambria Math" w:cs="Arial"/>
                    <w:sz w:val="32"/>
                  </w:rPr>
                  <m:t>2016</m:t>
                </m:r>
              </m:e>
              <m:sup>
                <m:r>
                  <w:rPr>
                    <w:rFonts w:ascii="Cambria Math" w:hAnsi="Cambria Math" w:cs="Arial"/>
                    <w:sz w:val="32"/>
                  </w:rPr>
                  <m:t>'</m:t>
                </m:r>
              </m:sup>
            </m:sSup>
            <m:r>
              <w:rPr>
                <w:rFonts w:ascii="Cambria Math" w:hAnsi="Cambria Math" w:cs="Arial"/>
                <w:sz w:val="32"/>
              </w:rPr>
              <m:t>call density)</m:t>
            </m:r>
          </m:num>
          <m:den>
            <m:sSup>
              <m:sSupPr>
                <m:ctrlPr>
                  <w:rPr>
                    <w:rFonts w:ascii="Cambria Math" w:hAnsi="Cambria Math" w:cs="Arial"/>
                    <w:i/>
                    <w:sz w:val="32"/>
                  </w:rPr>
                </m:ctrlPr>
              </m:sSupPr>
              <m:e>
                <m:r>
                  <w:rPr>
                    <w:rFonts w:ascii="Cambria Math" w:hAnsi="Cambria Math" w:cs="Arial"/>
                    <w:sz w:val="32"/>
                  </w:rPr>
                  <m:t>2016</m:t>
                </m:r>
              </m:e>
              <m:sup>
                <m:r>
                  <w:rPr>
                    <w:rFonts w:ascii="Cambria Math" w:hAnsi="Cambria Math" w:cs="Arial"/>
                    <w:sz w:val="32"/>
                  </w:rPr>
                  <m:t>'</m:t>
                </m:r>
              </m:sup>
            </m:sSup>
            <m:r>
              <w:rPr>
                <w:rFonts w:ascii="Cambria Math" w:hAnsi="Cambria Math" w:cs="Arial"/>
                <w:sz w:val="32"/>
              </w:rPr>
              <m:t>call density</m:t>
            </m:r>
          </m:den>
        </m:f>
      </m:oMath>
    </w:p>
    <w:p w14:paraId="466D51D3" w14:textId="77777777" w:rsidR="008070C6" w:rsidRDefault="008070C6" w:rsidP="008070C6"/>
    <w:p w14:paraId="6AE8D767" w14:textId="77777777" w:rsidR="008070C6" w:rsidRPr="00C21C23" w:rsidRDefault="008070C6" w:rsidP="008070C6">
      <w:pPr>
        <w:jc w:val="center"/>
      </w:pPr>
      <w:r w:rsidRPr="00C21C23">
        <w:rPr>
          <w:sz w:val="22"/>
        </w:rPr>
        <w:t xml:space="preserve">Year(i) call density=Year(i-1) call density </w:t>
      </w:r>
      <w:r w:rsidRPr="00C76ED2">
        <w:rPr>
          <w:sz w:val="22"/>
          <w:szCs w:val="22"/>
        </w:rPr>
        <w:t>(1+ Growth rate)</w:t>
      </w:r>
    </w:p>
    <w:p w14:paraId="019C7CC3" w14:textId="77777777" w:rsidR="008070C6" w:rsidRPr="00C21C23" w:rsidRDefault="008070C6" w:rsidP="008070C6">
      <w:pPr>
        <w:jc w:val="center"/>
        <w:rPr>
          <w:sz w:val="22"/>
        </w:rPr>
      </w:pPr>
      <w:r w:rsidRPr="00C21C23">
        <w:rPr>
          <w:sz w:val="22"/>
        </w:rPr>
        <w:t>Here i stands for year 2018 to 2023</w:t>
      </w:r>
    </w:p>
    <w:p w14:paraId="6B6AFF82" w14:textId="77777777" w:rsidR="008070C6" w:rsidRPr="006249CE" w:rsidRDefault="008070C6" w:rsidP="008070C6">
      <w:pPr>
        <w:jc w:val="left"/>
      </w:pPr>
    </w:p>
    <w:p w14:paraId="02D900B0" w14:textId="77777777" w:rsidR="008070C6" w:rsidRPr="00C21C23" w:rsidRDefault="008070C6" w:rsidP="00C21C23">
      <w:pPr>
        <w:numPr>
          <w:ilvl w:val="0"/>
          <w:numId w:val="8"/>
        </w:numPr>
        <w:spacing w:before="120" w:after="120"/>
        <w:rPr>
          <w:sz w:val="22"/>
        </w:rPr>
      </w:pPr>
      <w:r w:rsidRPr="00C21C23">
        <w:rPr>
          <w:sz w:val="22"/>
        </w:rPr>
        <w:lastRenderedPageBreak/>
        <w:t>The above projected call density will be input for new power equation to calculate population density for next year.</w:t>
      </w:r>
    </w:p>
    <w:p w14:paraId="59FC1283" w14:textId="5BF8FD57" w:rsidR="008070C6" w:rsidRPr="00C21C23" w:rsidRDefault="008070C6" w:rsidP="008070C6">
      <w:pPr>
        <w:numPr>
          <w:ilvl w:val="0"/>
          <w:numId w:val="8"/>
        </w:numPr>
        <w:rPr>
          <w:sz w:val="22"/>
        </w:rPr>
      </w:pPr>
      <w:r w:rsidRPr="00C21C23">
        <w:rPr>
          <w:sz w:val="22"/>
        </w:rPr>
        <w:t xml:space="preserve">Now </w:t>
      </w:r>
      <w:r w:rsidR="00110AD8">
        <w:rPr>
          <w:sz w:val="22"/>
        </w:rPr>
        <w:t xml:space="preserve">compute population from </w:t>
      </w:r>
      <w:r w:rsidRPr="00C21C23">
        <w:rPr>
          <w:sz w:val="22"/>
        </w:rPr>
        <w:t>population density using:</w:t>
      </w:r>
    </w:p>
    <w:p w14:paraId="365F1CBC" w14:textId="696E0898" w:rsidR="008070C6" w:rsidRPr="00C21C23" w:rsidRDefault="00F34A5E" w:rsidP="00F34A5E">
      <w:pPr>
        <w:ind w:left="720"/>
        <w:rPr>
          <w:sz w:val="22"/>
        </w:rPr>
      </w:pPr>
      <w:r>
        <w:rPr>
          <w:sz w:val="22"/>
        </w:rPr>
        <w:t xml:space="preserve">           </w:t>
      </w:r>
      <w:r w:rsidR="00110AD8" w:rsidRPr="00C21C23">
        <w:rPr>
          <w:sz w:val="22"/>
        </w:rPr>
        <w:t xml:space="preserve">Estimated </w:t>
      </w:r>
      <w:r w:rsidR="00110AD8">
        <w:rPr>
          <w:sz w:val="22"/>
        </w:rPr>
        <w:t>Population c</w:t>
      </w:r>
      <w:r w:rsidR="00110AD8" w:rsidRPr="00C21C23">
        <w:rPr>
          <w:sz w:val="22"/>
        </w:rPr>
        <w:t xml:space="preserve">ount </w:t>
      </w:r>
      <w:r w:rsidR="00110AD8">
        <w:rPr>
          <w:sz w:val="22"/>
        </w:rPr>
        <w:t>= Population d</w:t>
      </w:r>
      <w:r w:rsidR="008070C6" w:rsidRPr="00C21C23">
        <w:rPr>
          <w:sz w:val="22"/>
        </w:rPr>
        <w:t>ensity *</w:t>
      </w:r>
      <w:r w:rsidR="00110AD8">
        <w:rPr>
          <w:sz w:val="22"/>
        </w:rPr>
        <w:t xml:space="preserve"> </w:t>
      </w:r>
      <w:r w:rsidR="008070C6" w:rsidRPr="00C21C23">
        <w:rPr>
          <w:sz w:val="22"/>
        </w:rPr>
        <w:t>Area (in sq km)</w:t>
      </w:r>
    </w:p>
    <w:p w14:paraId="79DE2D6A" w14:textId="77777777" w:rsidR="008070C6" w:rsidRPr="00C21C23" w:rsidRDefault="008070C6" w:rsidP="00C21C23">
      <w:pPr>
        <w:pStyle w:val="ListParagraph"/>
        <w:numPr>
          <w:ilvl w:val="0"/>
          <w:numId w:val="21"/>
        </w:numPr>
        <w:spacing w:before="120" w:after="120"/>
        <w:jc w:val="left"/>
        <w:rPr>
          <w:sz w:val="22"/>
        </w:rPr>
      </w:pPr>
      <w:r w:rsidRPr="00C21C23">
        <w:rPr>
          <w:sz w:val="22"/>
        </w:rPr>
        <w:t>This population count will be adjusted according to the long term population movement (computed in phase 1) using:</w:t>
      </w:r>
    </w:p>
    <w:p w14:paraId="5B812288" w14:textId="09171C59" w:rsidR="008070C6" w:rsidRPr="00C21C23" w:rsidRDefault="008070C6" w:rsidP="008070C6">
      <w:pPr>
        <w:pStyle w:val="ListParagraph"/>
        <w:jc w:val="center"/>
        <w:rPr>
          <w:sz w:val="22"/>
        </w:rPr>
      </w:pPr>
      <w:r w:rsidRPr="00C21C23">
        <w:rPr>
          <w:sz w:val="22"/>
        </w:rPr>
        <w:t xml:space="preserve">Estimated Population count </w:t>
      </w:r>
      <w:r w:rsidR="00645D5D">
        <w:rPr>
          <w:sz w:val="22"/>
        </w:rPr>
        <w:t xml:space="preserve">* </w:t>
      </w:r>
      <w:r w:rsidRPr="00C21C23">
        <w:rPr>
          <w:sz w:val="22"/>
        </w:rPr>
        <w:t>(1 + % change in average Netflow at TA level)</w:t>
      </w:r>
    </w:p>
    <w:p w14:paraId="0416B252" w14:textId="54244FE0" w:rsidR="008070C6" w:rsidRDefault="008070C6" w:rsidP="008070C6"/>
    <w:p w14:paraId="1019354C" w14:textId="77777777" w:rsidR="00C21C23" w:rsidRDefault="00C21C23" w:rsidP="002D02B3"/>
    <w:p w14:paraId="23BFFC5A" w14:textId="4013B0A2" w:rsidR="002D02B3" w:rsidRDefault="004D47AE" w:rsidP="002D02B3">
      <w:r w:rsidRPr="006249CE">
        <w:t>Step 2</w:t>
      </w:r>
      <w:r>
        <w:t>: Get Uncovered area</w:t>
      </w:r>
      <w:r w:rsidR="009D7F29">
        <w:t xml:space="preserve"> and uncovered population</w:t>
      </w:r>
    </w:p>
    <w:p w14:paraId="65BC7BD2" w14:textId="47BAFFAB" w:rsidR="00933E4D" w:rsidRPr="00933E4D" w:rsidRDefault="002D02B3" w:rsidP="00857F6A">
      <w:pPr>
        <w:numPr>
          <w:ilvl w:val="0"/>
          <w:numId w:val="8"/>
        </w:numPr>
        <w:spacing w:before="120" w:after="120" w:line="264" w:lineRule="auto"/>
        <w:rPr>
          <w:sz w:val="22"/>
        </w:rPr>
      </w:pPr>
      <w:r w:rsidRPr="00933E4D">
        <w:rPr>
          <w:sz w:val="22"/>
        </w:rPr>
        <w:t xml:space="preserve">We have ‘UNICEF catchment shape file’ </w:t>
      </w:r>
      <w:r w:rsidR="00933E4D" w:rsidRPr="00933E4D">
        <w:rPr>
          <w:sz w:val="22"/>
        </w:rPr>
        <w:t xml:space="preserve">- UNICEF </w:t>
      </w:r>
      <w:r w:rsidRPr="00933E4D">
        <w:rPr>
          <w:sz w:val="22"/>
        </w:rPr>
        <w:t>conducted an extensive survey of every operating clinic in the country and calculated the relevant catchment area. This catchment area constitutes the distance such that a patient would have to walk no more than 5km to reach a clinic. In its analysis, it accounted for the road networks, topography and potential for flooding in calculating the 5km catchment area for each clinic.</w:t>
      </w:r>
      <w:r w:rsidR="00933E4D" w:rsidRPr="00933E4D">
        <w:rPr>
          <w:sz w:val="22"/>
        </w:rPr>
        <w:t xml:space="preserve"> </w:t>
      </w:r>
    </w:p>
    <w:p w14:paraId="7643C469" w14:textId="515FDD60" w:rsidR="002D02B3" w:rsidRPr="00933E4D" w:rsidRDefault="002D02B3" w:rsidP="00857F6A">
      <w:pPr>
        <w:spacing w:before="120" w:after="120" w:line="264" w:lineRule="auto"/>
        <w:ind w:left="720"/>
        <w:rPr>
          <w:sz w:val="22"/>
        </w:rPr>
      </w:pPr>
      <w:r w:rsidRPr="00933E4D">
        <w:rPr>
          <w:sz w:val="22"/>
        </w:rPr>
        <w:t>(“Thanks to UNICEF Malawi country office for sharing”)</w:t>
      </w:r>
    </w:p>
    <w:p w14:paraId="1A5E6AC3" w14:textId="6F8D123D" w:rsidR="00933E4D" w:rsidRPr="00933E4D" w:rsidRDefault="002D02B3" w:rsidP="00857F6A">
      <w:pPr>
        <w:numPr>
          <w:ilvl w:val="0"/>
          <w:numId w:val="9"/>
        </w:numPr>
        <w:spacing w:before="240" w:after="120" w:line="264" w:lineRule="auto"/>
        <w:rPr>
          <w:sz w:val="22"/>
        </w:rPr>
      </w:pPr>
      <w:r w:rsidRPr="00933E4D">
        <w:rPr>
          <w:sz w:val="22"/>
        </w:rPr>
        <w:t>By using this shape</w:t>
      </w:r>
      <w:r w:rsidR="00CB1E3E" w:rsidRPr="00933E4D">
        <w:rPr>
          <w:sz w:val="22"/>
        </w:rPr>
        <w:t xml:space="preserve"> </w:t>
      </w:r>
      <w:r w:rsidR="00AC5F11" w:rsidRPr="00933E4D">
        <w:rPr>
          <w:sz w:val="22"/>
        </w:rPr>
        <w:t xml:space="preserve">file we will get </w:t>
      </w:r>
      <w:r w:rsidR="00933E4D">
        <w:rPr>
          <w:sz w:val="22"/>
        </w:rPr>
        <w:t>un</w:t>
      </w:r>
      <w:r w:rsidRPr="00933E4D">
        <w:rPr>
          <w:sz w:val="22"/>
        </w:rPr>
        <w:t>covered area.</w:t>
      </w:r>
    </w:p>
    <w:p w14:paraId="1DFD1CF1" w14:textId="2F7EBC71" w:rsidR="002D02B3" w:rsidRPr="00D33F0C" w:rsidRDefault="00933E4D" w:rsidP="00857F6A">
      <w:pPr>
        <w:numPr>
          <w:ilvl w:val="0"/>
          <w:numId w:val="9"/>
        </w:numPr>
        <w:spacing w:before="240" w:after="120" w:line="264" w:lineRule="auto"/>
        <w:rPr>
          <w:b/>
          <w:sz w:val="22"/>
        </w:rPr>
      </w:pPr>
      <w:r w:rsidRPr="00D33F0C">
        <w:rPr>
          <w:b/>
          <w:sz w:val="22"/>
        </w:rPr>
        <w:t xml:space="preserve">For </w:t>
      </w:r>
      <w:r w:rsidR="00D33F0C" w:rsidRPr="00D33F0C">
        <w:rPr>
          <w:b/>
          <w:sz w:val="22"/>
        </w:rPr>
        <w:t>first year</w:t>
      </w:r>
      <w:r w:rsidRPr="00D33F0C">
        <w:rPr>
          <w:b/>
          <w:sz w:val="22"/>
        </w:rPr>
        <w:t xml:space="preserve"> we will be using this given shape file </w:t>
      </w:r>
      <w:r w:rsidR="009D7F29">
        <w:rPr>
          <w:b/>
          <w:sz w:val="22"/>
        </w:rPr>
        <w:t xml:space="preserve">to </w:t>
      </w:r>
      <w:r w:rsidRPr="00D33F0C">
        <w:rPr>
          <w:b/>
          <w:sz w:val="22"/>
        </w:rPr>
        <w:t>get uncovered area</w:t>
      </w:r>
      <w:r w:rsidR="009D7F29">
        <w:rPr>
          <w:b/>
          <w:sz w:val="22"/>
        </w:rPr>
        <w:t xml:space="preserve"> and uncovered population</w:t>
      </w:r>
      <w:r w:rsidRPr="00D33F0C">
        <w:rPr>
          <w:b/>
          <w:sz w:val="22"/>
        </w:rPr>
        <w:t>. But after that for next four years, for new health post location</w:t>
      </w:r>
      <w:r w:rsidR="00D33F0C">
        <w:rPr>
          <w:b/>
          <w:sz w:val="22"/>
        </w:rPr>
        <w:t>s</w:t>
      </w:r>
      <w:r w:rsidRPr="00D33F0C">
        <w:rPr>
          <w:b/>
          <w:sz w:val="22"/>
        </w:rPr>
        <w:t xml:space="preserve"> which we have predicted</w:t>
      </w:r>
      <w:r w:rsidR="00D33F0C">
        <w:rPr>
          <w:b/>
          <w:sz w:val="22"/>
        </w:rPr>
        <w:t xml:space="preserve"> for each </w:t>
      </w:r>
      <w:r w:rsidR="008F3573">
        <w:rPr>
          <w:b/>
          <w:sz w:val="22"/>
        </w:rPr>
        <w:t xml:space="preserve">previous </w:t>
      </w:r>
      <w:r w:rsidR="00D33F0C">
        <w:rPr>
          <w:b/>
          <w:sz w:val="22"/>
        </w:rPr>
        <w:t>year</w:t>
      </w:r>
      <w:r w:rsidRPr="00D33F0C">
        <w:rPr>
          <w:b/>
          <w:sz w:val="22"/>
        </w:rPr>
        <w:t>, we will draw circle of 5 km radius and then find uncovered population.</w:t>
      </w:r>
    </w:p>
    <w:p w14:paraId="1396B617" w14:textId="56C3CF31" w:rsidR="00933E4D" w:rsidRDefault="00933E4D" w:rsidP="00933E4D">
      <w:pPr>
        <w:spacing w:before="120" w:after="120"/>
        <w:ind w:left="720"/>
        <w:rPr>
          <w:sz w:val="22"/>
        </w:rPr>
      </w:pPr>
    </w:p>
    <w:p w14:paraId="30F0702E" w14:textId="77777777" w:rsidR="00BD6325" w:rsidRPr="00933E4D" w:rsidRDefault="00BD6325" w:rsidP="00933E4D">
      <w:pPr>
        <w:spacing w:before="120" w:after="120"/>
        <w:ind w:left="720"/>
        <w:rPr>
          <w:sz w:val="22"/>
        </w:rPr>
      </w:pPr>
    </w:p>
    <w:p w14:paraId="75C3B161" w14:textId="4DAC581F" w:rsidR="008070C6" w:rsidRDefault="008070C6" w:rsidP="008070C6">
      <w:r w:rsidRPr="006249CE">
        <w:t>S</w:t>
      </w:r>
      <w:r w:rsidR="002D02B3">
        <w:t>tep 3</w:t>
      </w:r>
      <w:r w:rsidRPr="006249CE">
        <w:t>: Analogous estimati</w:t>
      </w:r>
      <w:r>
        <w:t>on</w:t>
      </w:r>
      <w:r w:rsidRPr="006249CE">
        <w:t xml:space="preserve"> of population</w:t>
      </w:r>
    </w:p>
    <w:p w14:paraId="6F78BBEA" w14:textId="1B503C8F" w:rsidR="008070C6" w:rsidRPr="00C21C23" w:rsidRDefault="008070C6" w:rsidP="00C21C23">
      <w:pPr>
        <w:numPr>
          <w:ilvl w:val="0"/>
          <w:numId w:val="9"/>
        </w:numPr>
        <w:spacing w:before="120" w:after="120"/>
        <w:rPr>
          <w:sz w:val="22"/>
        </w:rPr>
      </w:pPr>
      <w:r w:rsidRPr="00C21C23">
        <w:rPr>
          <w:sz w:val="22"/>
        </w:rPr>
        <w:t xml:space="preserve">Overlay grid (eg:1 sqkm) on worldpop </w:t>
      </w:r>
      <w:r w:rsidR="0055703F" w:rsidRPr="00C21C23">
        <w:rPr>
          <w:sz w:val="22"/>
        </w:rPr>
        <w:t>raster file</w:t>
      </w:r>
      <w:r w:rsidRPr="00C21C23">
        <w:rPr>
          <w:sz w:val="22"/>
        </w:rPr>
        <w:t xml:space="preserve"> and calculate the % of population in each grid. </w:t>
      </w:r>
    </w:p>
    <w:p w14:paraId="05CDEC95" w14:textId="1743FD06" w:rsidR="008070C6" w:rsidRDefault="008070C6" w:rsidP="00C21C23">
      <w:pPr>
        <w:numPr>
          <w:ilvl w:val="0"/>
          <w:numId w:val="9"/>
        </w:numPr>
        <w:spacing w:before="120" w:after="120"/>
        <w:rPr>
          <w:sz w:val="22"/>
        </w:rPr>
      </w:pPr>
      <w:r w:rsidRPr="00C21C23">
        <w:rPr>
          <w:sz w:val="22"/>
        </w:rPr>
        <w:t>This % is then multiplied with estimated population from Step 1 to get distribution of estimated population.</w:t>
      </w:r>
    </w:p>
    <w:p w14:paraId="264E90D2" w14:textId="77777777" w:rsidR="00C21C23" w:rsidRPr="00C21C23" w:rsidRDefault="00C21C23" w:rsidP="00C21C23">
      <w:pPr>
        <w:spacing w:before="120" w:after="120"/>
        <w:ind w:left="720"/>
        <w:rPr>
          <w:sz w:val="22"/>
        </w:rPr>
      </w:pPr>
    </w:p>
    <w:p w14:paraId="47F9CB3F" w14:textId="77777777" w:rsidR="008070C6" w:rsidRDefault="008070C6" w:rsidP="008070C6">
      <w:pPr>
        <w:jc w:val="center"/>
      </w:pPr>
      <w:r>
        <w:t xml:space="preserve"> </w:t>
      </w:r>
      <w:r w:rsidRPr="006249CE">
        <w:rPr>
          <w:noProof/>
        </w:rPr>
        <w:drawing>
          <wp:inline distT="0" distB="0" distL="0" distR="0" wp14:anchorId="5038C33B" wp14:editId="2CA67EC2">
            <wp:extent cx="1011930" cy="1844703"/>
            <wp:effectExtent l="0" t="0" r="0" b="317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stretch>
                      <a:fillRect/>
                    </a:stretch>
                  </pic:blipFill>
                  <pic:spPr>
                    <a:xfrm>
                      <a:off x="0" y="0"/>
                      <a:ext cx="1024328" cy="1867303"/>
                    </a:xfrm>
                    <a:prstGeom prst="rect">
                      <a:avLst/>
                    </a:prstGeom>
                  </pic:spPr>
                </pic:pic>
              </a:graphicData>
            </a:graphic>
          </wp:inline>
        </w:drawing>
      </w:r>
    </w:p>
    <w:p w14:paraId="54F715CA" w14:textId="77777777" w:rsidR="008070C6" w:rsidRDefault="008070C6" w:rsidP="008070C6">
      <w:pPr>
        <w:jc w:val="left"/>
      </w:pPr>
    </w:p>
    <w:p w14:paraId="260BC16C" w14:textId="353D1676" w:rsidR="008070C6" w:rsidRDefault="008070C6" w:rsidP="008070C6">
      <w:pPr>
        <w:jc w:val="left"/>
      </w:pPr>
    </w:p>
    <w:p w14:paraId="5064C213" w14:textId="77777777" w:rsidR="00C21C23" w:rsidRDefault="00C21C23" w:rsidP="008070C6">
      <w:pPr>
        <w:jc w:val="left"/>
        <w:rPr>
          <w:sz w:val="22"/>
        </w:rPr>
      </w:pPr>
    </w:p>
    <w:p w14:paraId="2C081A50" w14:textId="279B521B" w:rsidR="008070C6" w:rsidRPr="00C66EC3" w:rsidRDefault="002D02B3" w:rsidP="008070C6">
      <w:pPr>
        <w:jc w:val="left"/>
        <w:rPr>
          <w:sz w:val="22"/>
        </w:rPr>
      </w:pPr>
      <w:r>
        <w:rPr>
          <w:sz w:val="22"/>
        </w:rPr>
        <w:lastRenderedPageBreak/>
        <w:t>Step 4</w:t>
      </w:r>
      <w:r w:rsidR="008070C6" w:rsidRPr="00C66EC3">
        <w:rPr>
          <w:sz w:val="22"/>
        </w:rPr>
        <w:t>: Formation of Clusters</w:t>
      </w:r>
    </w:p>
    <w:p w14:paraId="4DE62CE1" w14:textId="77777777" w:rsidR="008070C6" w:rsidRPr="00C66EC3" w:rsidRDefault="008070C6" w:rsidP="00C21C23">
      <w:pPr>
        <w:numPr>
          <w:ilvl w:val="0"/>
          <w:numId w:val="10"/>
        </w:numPr>
        <w:spacing w:before="120" w:after="120"/>
        <w:jc w:val="left"/>
        <w:rPr>
          <w:sz w:val="22"/>
        </w:rPr>
      </w:pPr>
      <w:r>
        <w:rPr>
          <w:sz w:val="22"/>
        </w:rPr>
        <w:t>Identify</w:t>
      </w:r>
      <w:r w:rsidRPr="00C66EC3">
        <w:rPr>
          <w:sz w:val="22"/>
        </w:rPr>
        <w:t xml:space="preserve"> centroid of each grid.</w:t>
      </w:r>
    </w:p>
    <w:p w14:paraId="125487F6" w14:textId="77777777" w:rsidR="008070C6" w:rsidRPr="00C66EC3" w:rsidRDefault="008070C6" w:rsidP="00C21C23">
      <w:pPr>
        <w:numPr>
          <w:ilvl w:val="0"/>
          <w:numId w:val="10"/>
        </w:numPr>
        <w:spacing w:before="120" w:after="120"/>
        <w:jc w:val="left"/>
        <w:rPr>
          <w:sz w:val="22"/>
        </w:rPr>
      </w:pPr>
      <w:r w:rsidRPr="00C66EC3">
        <w:rPr>
          <w:sz w:val="22"/>
        </w:rPr>
        <w:t>Cluster grids (by measuring the shortest path between centroids) till you reach catchment population (C</w:t>
      </w:r>
      <w:r w:rsidRPr="00C66EC3">
        <w:rPr>
          <w:sz w:val="22"/>
          <w:vertAlign w:val="subscript"/>
        </w:rPr>
        <w:t>j</w:t>
      </w:r>
      <w:r w:rsidRPr="00C66EC3">
        <w:rPr>
          <w:sz w:val="22"/>
        </w:rPr>
        <w:t>). This gives one cluster.</w:t>
      </w:r>
    </w:p>
    <w:p w14:paraId="4FF0A223" w14:textId="77777777" w:rsidR="008070C6" w:rsidRDefault="008070C6" w:rsidP="00C21C23">
      <w:pPr>
        <w:numPr>
          <w:ilvl w:val="0"/>
          <w:numId w:val="10"/>
        </w:numPr>
        <w:spacing w:before="120" w:after="120"/>
        <w:jc w:val="left"/>
        <w:rPr>
          <w:sz w:val="22"/>
        </w:rPr>
      </w:pPr>
      <w:r w:rsidRPr="00C66EC3">
        <w:rPr>
          <w:sz w:val="22"/>
        </w:rPr>
        <w:t>Continue the above till each grid is a part of one cluster.</w:t>
      </w:r>
    </w:p>
    <w:p w14:paraId="5D88F447" w14:textId="77777777" w:rsidR="008070C6" w:rsidRPr="00C66EC3" w:rsidRDefault="008070C6" w:rsidP="008070C6">
      <w:pPr>
        <w:ind w:left="720"/>
        <w:jc w:val="left"/>
        <w:rPr>
          <w:sz w:val="22"/>
        </w:rPr>
      </w:pPr>
    </w:p>
    <w:p w14:paraId="6A102048" w14:textId="77777777" w:rsidR="008070C6" w:rsidRPr="00C66EC3" w:rsidRDefault="008070C6" w:rsidP="008070C6">
      <w:pPr>
        <w:jc w:val="left"/>
        <w:rPr>
          <w:sz w:val="22"/>
        </w:rPr>
      </w:pPr>
      <w:r w:rsidRPr="00C66EC3">
        <w:rPr>
          <w:noProof/>
          <w:sz w:val="22"/>
        </w:rPr>
        <mc:AlternateContent>
          <mc:Choice Requires="wpg">
            <w:drawing>
              <wp:anchor distT="0" distB="0" distL="114300" distR="114300" simplePos="0" relativeHeight="251671552" behindDoc="0" locked="0" layoutInCell="1" allowOverlap="1" wp14:anchorId="0A59A788" wp14:editId="2C7CB1B9">
                <wp:simplePos x="0" y="0"/>
                <wp:positionH relativeFrom="column">
                  <wp:posOffset>1462460</wp:posOffset>
                </wp:positionH>
                <wp:positionV relativeFrom="paragraph">
                  <wp:posOffset>125785</wp:posOffset>
                </wp:positionV>
                <wp:extent cx="2353945" cy="951616"/>
                <wp:effectExtent l="0" t="0" r="8255" b="1270"/>
                <wp:wrapNone/>
                <wp:docPr id="5" name="Group 5"/>
                <wp:cNvGraphicFramePr/>
                <a:graphic xmlns:a="http://schemas.openxmlformats.org/drawingml/2006/main">
                  <a:graphicData uri="http://schemas.microsoft.com/office/word/2010/wordprocessingGroup">
                    <wpg:wgp>
                      <wpg:cNvGrpSpPr/>
                      <wpg:grpSpPr>
                        <a:xfrm>
                          <a:off x="0" y="0"/>
                          <a:ext cx="2353945" cy="951616"/>
                          <a:chOff x="0" y="0"/>
                          <a:chExt cx="4150995" cy="1961515"/>
                        </a:xfrm>
                      </wpg:grpSpPr>
                      <pic:pic xmlns:pic="http://schemas.openxmlformats.org/drawingml/2006/picture">
                        <pic:nvPicPr>
                          <pic:cNvPr id="7" name="Picture 4"/>
                          <pic:cNvPicPr>
                            <a:picLocks noChangeAspect="1"/>
                          </pic:cNvPicPr>
                        </pic:nvPicPr>
                        <pic:blipFill rotWithShape="1">
                          <a:blip r:embed="rId11"/>
                          <a:srcRect t="49451" b="24622"/>
                          <a:stretch/>
                        </pic:blipFill>
                        <pic:spPr>
                          <a:xfrm>
                            <a:off x="0" y="0"/>
                            <a:ext cx="4150995" cy="1961515"/>
                          </a:xfrm>
                          <a:prstGeom prst="rect">
                            <a:avLst/>
                          </a:prstGeom>
                        </pic:spPr>
                      </pic:pic>
                      <wps:wsp>
                        <wps:cNvPr id="8" name="Oval 5"/>
                        <wps:cNvSpPr/>
                        <wps:spPr>
                          <a:xfrm>
                            <a:off x="1001864" y="286247"/>
                            <a:ext cx="136478" cy="1501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8"/>
                        <wps:cNvSpPr/>
                        <wps:spPr>
                          <a:xfrm>
                            <a:off x="1733384" y="437322"/>
                            <a:ext cx="122830" cy="136478"/>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9"/>
                        <wps:cNvSpPr/>
                        <wps:spPr>
                          <a:xfrm>
                            <a:off x="453224" y="286247"/>
                            <a:ext cx="109183" cy="1501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53A5BB3" id="Group 5" o:spid="_x0000_s1026" style="position:absolute;margin-left:115.15pt;margin-top:9.9pt;width:185.35pt;height:74.95pt;z-index:251671552;mso-width-relative:margin;mso-height-relative:margin" coordsize="41509,196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41509;height:196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">
                  <v:imagedata r:id="rId12" o:title="" croptop="32408f" cropbottom="16136f"/>
                  <v:path arrowok="t"/>
                </v:shape>
                <v:oval id="Oval 5" o:spid="_x0000_s1028" style="position:absolute;left:10018;top:2862;width:1365;height:15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" fillcolor="black [3200]" strokecolor="black [1600]" strokeweight="2pt"/>
                <v:oval id="Oval 8" o:spid="_x0000_s1029" style="position:absolute;left:17333;top:4373;width:1229;height:1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" fillcolor="black [3200]" strokecolor="black [1600]" strokeweight="2pt"/>
                <v:oval id="Oval 9" o:spid="_x0000_s1030" style="position:absolute;left:4532;top:2862;width:1092;height:15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" fillcolor="black [3200]" strokecolor="black [1600]" strokeweight="2pt"/>
              </v:group>
            </w:pict>
          </mc:Fallback>
        </mc:AlternateContent>
      </w:r>
    </w:p>
    <w:p w14:paraId="07B357DB" w14:textId="77777777" w:rsidR="008070C6" w:rsidRPr="00C66EC3" w:rsidRDefault="008070C6" w:rsidP="008070C6">
      <w:pPr>
        <w:rPr>
          <w:sz w:val="22"/>
        </w:rPr>
      </w:pPr>
    </w:p>
    <w:p w14:paraId="063E1D0B" w14:textId="77777777" w:rsidR="008070C6" w:rsidRPr="00C66EC3" w:rsidRDefault="008070C6" w:rsidP="008070C6">
      <w:pPr>
        <w:rPr>
          <w:sz w:val="22"/>
        </w:rPr>
      </w:pPr>
    </w:p>
    <w:p w14:paraId="17ECD01E" w14:textId="77777777" w:rsidR="008070C6" w:rsidRPr="00C66EC3" w:rsidRDefault="008070C6" w:rsidP="008070C6">
      <w:pPr>
        <w:rPr>
          <w:sz w:val="22"/>
        </w:rPr>
      </w:pPr>
    </w:p>
    <w:p w14:paraId="72F8CD50" w14:textId="77777777" w:rsidR="008070C6" w:rsidRPr="00C66EC3" w:rsidRDefault="008070C6" w:rsidP="008070C6">
      <w:pPr>
        <w:rPr>
          <w:sz w:val="22"/>
        </w:rPr>
      </w:pPr>
    </w:p>
    <w:p w14:paraId="4DE95BAA" w14:textId="77777777" w:rsidR="008070C6" w:rsidRPr="00C66EC3" w:rsidRDefault="008070C6" w:rsidP="008070C6">
      <w:pPr>
        <w:rPr>
          <w:sz w:val="22"/>
        </w:rPr>
      </w:pPr>
    </w:p>
    <w:p w14:paraId="0C6E6E4A" w14:textId="77777777" w:rsidR="008070C6" w:rsidRPr="00C66EC3" w:rsidRDefault="008070C6" w:rsidP="008070C6">
      <w:pPr>
        <w:rPr>
          <w:sz w:val="22"/>
        </w:rPr>
      </w:pPr>
    </w:p>
    <w:p w14:paraId="0389C515" w14:textId="77777777" w:rsidR="008070C6" w:rsidRPr="00C66EC3" w:rsidRDefault="008070C6" w:rsidP="008070C6">
      <w:pPr>
        <w:rPr>
          <w:sz w:val="22"/>
        </w:rPr>
      </w:pPr>
    </w:p>
    <w:p w14:paraId="4AA7EAC2" w14:textId="190A1646" w:rsidR="002E5A06" w:rsidRDefault="002E5A06" w:rsidP="008070C6">
      <w:pPr>
        <w:rPr>
          <w:sz w:val="22"/>
        </w:rPr>
      </w:pPr>
    </w:p>
    <w:p w14:paraId="330537E6" w14:textId="5315FDBA" w:rsidR="00C21C23" w:rsidRDefault="00C21C23" w:rsidP="008070C6">
      <w:pPr>
        <w:rPr>
          <w:sz w:val="22"/>
        </w:rPr>
      </w:pPr>
    </w:p>
    <w:p w14:paraId="7E7BB86B" w14:textId="498E523F" w:rsidR="00DB468B" w:rsidRPr="00DB468B" w:rsidRDefault="000A4FA4" w:rsidP="00DB468B">
      <w:pPr>
        <w:rPr>
          <w:sz w:val="22"/>
        </w:rPr>
      </w:pPr>
      <w:r>
        <w:rPr>
          <w:sz w:val="22"/>
        </w:rPr>
        <w:t>Step 5</w:t>
      </w:r>
      <w:r w:rsidR="008070C6" w:rsidRPr="00C66EC3">
        <w:rPr>
          <w:sz w:val="22"/>
        </w:rPr>
        <w:t xml:space="preserve">: </w:t>
      </w:r>
      <w:r w:rsidR="004871FB">
        <w:rPr>
          <w:sz w:val="22"/>
        </w:rPr>
        <w:t>F</w:t>
      </w:r>
      <w:r w:rsidR="008F2235">
        <w:rPr>
          <w:sz w:val="22"/>
        </w:rPr>
        <w:t>inding demand points</w:t>
      </w:r>
    </w:p>
    <w:p w14:paraId="38D91148" w14:textId="35F484D1" w:rsidR="008070C6" w:rsidRPr="00C66EC3" w:rsidRDefault="004871FB" w:rsidP="000D4A00">
      <w:pPr>
        <w:numPr>
          <w:ilvl w:val="0"/>
          <w:numId w:val="11"/>
        </w:numPr>
        <w:spacing w:before="80" w:after="80"/>
        <w:rPr>
          <w:sz w:val="22"/>
        </w:rPr>
      </w:pPr>
      <w:r>
        <w:rPr>
          <w:sz w:val="22"/>
        </w:rPr>
        <w:t>T</w:t>
      </w:r>
      <w:r w:rsidR="00DB468B">
        <w:rPr>
          <w:sz w:val="22"/>
        </w:rPr>
        <w:t>hese</w:t>
      </w:r>
      <w:r w:rsidR="008070C6" w:rsidRPr="00C66EC3">
        <w:rPr>
          <w:sz w:val="22"/>
        </w:rPr>
        <w:t xml:space="preserve"> clusters give </w:t>
      </w:r>
      <w:r w:rsidR="008070C6" w:rsidRPr="00485988">
        <w:rPr>
          <w:b/>
          <w:sz w:val="22"/>
        </w:rPr>
        <w:t>uncovered population</w:t>
      </w:r>
      <w:r w:rsidR="008070C6" w:rsidRPr="00C66EC3">
        <w:rPr>
          <w:sz w:val="22"/>
        </w:rPr>
        <w:t xml:space="preserve"> (Pop</w:t>
      </w:r>
      <w:r w:rsidR="008070C6" w:rsidRPr="00C66EC3">
        <w:rPr>
          <w:sz w:val="22"/>
          <w:vertAlign w:val="superscript"/>
        </w:rPr>
        <w:t>u</w:t>
      </w:r>
      <w:r w:rsidR="008070C6" w:rsidRPr="00C66EC3">
        <w:rPr>
          <w:sz w:val="22"/>
        </w:rPr>
        <w:t>).</w:t>
      </w:r>
    </w:p>
    <w:p w14:paraId="0DEF83C1" w14:textId="4DA108C9" w:rsidR="008070C6" w:rsidRPr="00DB468B" w:rsidRDefault="008070C6" w:rsidP="008070C6">
      <w:pPr>
        <w:numPr>
          <w:ilvl w:val="0"/>
          <w:numId w:val="11"/>
        </w:numPr>
        <w:spacing w:before="80" w:after="80"/>
        <w:rPr>
          <w:sz w:val="22"/>
        </w:rPr>
      </w:pPr>
      <w:r w:rsidRPr="00C66EC3">
        <w:rPr>
          <w:sz w:val="22"/>
        </w:rPr>
        <w:t xml:space="preserve">Centroids of these clusters is the </w:t>
      </w:r>
      <w:r w:rsidRPr="00C66EC3">
        <w:rPr>
          <w:b/>
          <w:sz w:val="22"/>
        </w:rPr>
        <w:t>demand points</w:t>
      </w:r>
      <w:r w:rsidRPr="00C66EC3">
        <w:rPr>
          <w:sz w:val="22"/>
        </w:rPr>
        <w:t>.</w:t>
      </w:r>
    </w:p>
    <w:p w14:paraId="62F330A7" w14:textId="7F09D35C" w:rsidR="002E5A06" w:rsidRDefault="002E5A06" w:rsidP="008070C6"/>
    <w:p w14:paraId="0C6EBF29" w14:textId="4FED1B16" w:rsidR="00BD6325" w:rsidRDefault="00BD6325" w:rsidP="008070C6">
      <w:pPr>
        <w:rPr>
          <w:sz w:val="22"/>
          <w:szCs w:val="24"/>
        </w:rPr>
      </w:pPr>
    </w:p>
    <w:p w14:paraId="179C9711" w14:textId="39C19407" w:rsidR="002E5A06" w:rsidRDefault="005B57CD" w:rsidP="008070C6">
      <w:pPr>
        <w:rPr>
          <w:sz w:val="22"/>
          <w:szCs w:val="24"/>
        </w:rPr>
      </w:pPr>
      <w:r>
        <w:rPr>
          <w:sz w:val="22"/>
          <w:szCs w:val="24"/>
        </w:rPr>
        <w:t>Step 6</w:t>
      </w:r>
      <w:r w:rsidR="008070C6" w:rsidRPr="00DA3B34">
        <w:rPr>
          <w:sz w:val="22"/>
          <w:szCs w:val="24"/>
        </w:rPr>
        <w:t xml:space="preserve">: Select all the existing health posts as required and new probable health post locations as candidates for </w:t>
      </w:r>
      <w:r w:rsidR="008070C6" w:rsidRPr="00DA3B34">
        <w:rPr>
          <w:b/>
          <w:sz w:val="22"/>
          <w:szCs w:val="24"/>
        </w:rPr>
        <w:t>Facilities</w:t>
      </w:r>
      <w:r w:rsidR="008070C6" w:rsidRPr="00DA3B34">
        <w:rPr>
          <w:sz w:val="22"/>
          <w:szCs w:val="24"/>
        </w:rPr>
        <w:t xml:space="preserve">. </w:t>
      </w:r>
      <w:r w:rsidR="008070C6" w:rsidRPr="00E63E64">
        <w:rPr>
          <w:sz w:val="22"/>
        </w:rPr>
        <w:t>These new probable health post locations (GVH-Tower) will be identified using short term population movement at TA level.</w:t>
      </w:r>
    </w:p>
    <w:p w14:paraId="55C25579" w14:textId="77777777" w:rsidR="004871FB" w:rsidRDefault="004871FB" w:rsidP="008070C6">
      <w:pPr>
        <w:rPr>
          <w:sz w:val="22"/>
          <w:szCs w:val="24"/>
        </w:rPr>
      </w:pPr>
    </w:p>
    <w:p w14:paraId="28A0E502" w14:textId="77777777" w:rsidR="00BD6325" w:rsidRDefault="00BD6325" w:rsidP="008070C6">
      <w:pPr>
        <w:rPr>
          <w:sz w:val="22"/>
          <w:szCs w:val="24"/>
        </w:rPr>
      </w:pPr>
    </w:p>
    <w:p w14:paraId="2EA4A5B5" w14:textId="3680F87A" w:rsidR="008070C6" w:rsidRDefault="005B57CD" w:rsidP="008070C6">
      <w:pPr>
        <w:rPr>
          <w:sz w:val="22"/>
          <w:szCs w:val="24"/>
        </w:rPr>
      </w:pPr>
      <w:r>
        <w:rPr>
          <w:sz w:val="22"/>
          <w:szCs w:val="24"/>
        </w:rPr>
        <w:t>Step 7</w:t>
      </w:r>
      <w:r w:rsidR="008070C6" w:rsidRPr="00DA3B34">
        <w:rPr>
          <w:sz w:val="22"/>
          <w:szCs w:val="24"/>
        </w:rPr>
        <w:t xml:space="preserve">: Using </w:t>
      </w:r>
      <w:r w:rsidR="008070C6" w:rsidRPr="00F401CF">
        <w:rPr>
          <w:b/>
          <w:sz w:val="22"/>
          <w:szCs w:val="24"/>
        </w:rPr>
        <w:t>demand points</w:t>
      </w:r>
      <w:r w:rsidR="008070C6" w:rsidRPr="00DA3B34">
        <w:rPr>
          <w:sz w:val="22"/>
          <w:szCs w:val="24"/>
        </w:rPr>
        <w:t>, facilities and impedance</w:t>
      </w:r>
      <w:r>
        <w:rPr>
          <w:sz w:val="22"/>
          <w:szCs w:val="24"/>
        </w:rPr>
        <w:t xml:space="preserve"> (</w:t>
      </w:r>
      <w:r w:rsidRPr="00DA3B34">
        <w:rPr>
          <w:sz w:val="22"/>
          <w:szCs w:val="24"/>
        </w:rPr>
        <w:t>a distance beyond which a patient cannot travel to the health post</w:t>
      </w:r>
      <w:r>
        <w:rPr>
          <w:sz w:val="22"/>
          <w:szCs w:val="24"/>
        </w:rPr>
        <w:t>, i.e. 5 km)</w:t>
      </w:r>
      <w:r w:rsidR="008070C6" w:rsidRPr="00DA3B34">
        <w:rPr>
          <w:sz w:val="22"/>
          <w:szCs w:val="24"/>
        </w:rPr>
        <w:t xml:space="preserve"> obtain the location of new health posts</w:t>
      </w:r>
      <w:r w:rsidR="008070C6">
        <w:rPr>
          <w:sz w:val="22"/>
          <w:szCs w:val="24"/>
        </w:rPr>
        <w:t xml:space="preserve"> for first year</w:t>
      </w:r>
      <w:r w:rsidR="008070C6" w:rsidRPr="00DA3B34">
        <w:rPr>
          <w:sz w:val="22"/>
          <w:szCs w:val="24"/>
        </w:rPr>
        <w:t>.</w:t>
      </w:r>
    </w:p>
    <w:p w14:paraId="7D75DC5A" w14:textId="77777777" w:rsidR="008070C6" w:rsidRDefault="008070C6" w:rsidP="008070C6">
      <w:pPr>
        <w:rPr>
          <w:sz w:val="22"/>
          <w:szCs w:val="24"/>
        </w:rPr>
      </w:pPr>
    </w:p>
    <w:p w14:paraId="4624DAE7" w14:textId="77777777" w:rsidR="00677960" w:rsidRDefault="00677960" w:rsidP="008070C6">
      <w:pPr>
        <w:rPr>
          <w:sz w:val="22"/>
          <w:szCs w:val="24"/>
        </w:rPr>
      </w:pPr>
    </w:p>
    <w:p w14:paraId="2D937377" w14:textId="25804D5E" w:rsidR="008070C6" w:rsidRDefault="008070C6" w:rsidP="008070C6">
      <w:pPr>
        <w:rPr>
          <w:sz w:val="22"/>
          <w:szCs w:val="24"/>
        </w:rPr>
      </w:pPr>
      <w:r>
        <w:rPr>
          <w:sz w:val="22"/>
          <w:szCs w:val="24"/>
        </w:rPr>
        <w:t xml:space="preserve">Now repeat the above steps from 1 to </w:t>
      </w:r>
      <w:r w:rsidR="00A00A7E">
        <w:rPr>
          <w:sz w:val="22"/>
          <w:szCs w:val="24"/>
        </w:rPr>
        <w:t>6</w:t>
      </w:r>
      <w:r>
        <w:rPr>
          <w:sz w:val="22"/>
          <w:szCs w:val="24"/>
        </w:rPr>
        <w:t xml:space="preserve"> for next four years</w:t>
      </w:r>
      <w:r w:rsidRPr="00DA3B34">
        <w:rPr>
          <w:sz w:val="22"/>
          <w:szCs w:val="24"/>
        </w:rPr>
        <w:t>. If a potential candidate (health post location) for a given year turns out to be a favorable location, then for the next year the health post becomes a required candidate.</w:t>
      </w:r>
    </w:p>
    <w:p w14:paraId="0CC15EFF" w14:textId="77777777" w:rsidR="008070C6" w:rsidRDefault="008070C6" w:rsidP="008070C6">
      <w:pPr>
        <w:rPr>
          <w:sz w:val="22"/>
          <w:szCs w:val="24"/>
        </w:rPr>
      </w:pPr>
    </w:p>
    <w:p w14:paraId="71660A0A" w14:textId="18A94E36" w:rsidR="008070C6" w:rsidRDefault="008070C6" w:rsidP="008070C6">
      <w:pPr>
        <w:rPr>
          <w:sz w:val="22"/>
          <w:szCs w:val="24"/>
        </w:rPr>
      </w:pPr>
    </w:p>
    <w:p w14:paraId="322A255D" w14:textId="77777777" w:rsidR="002E5A06" w:rsidRDefault="002E5A06" w:rsidP="008070C6">
      <w:pPr>
        <w:rPr>
          <w:sz w:val="22"/>
          <w:szCs w:val="24"/>
        </w:rPr>
      </w:pPr>
    </w:p>
    <w:p w14:paraId="729C24AE" w14:textId="77777777" w:rsidR="008070C6" w:rsidRPr="00B85E18" w:rsidRDefault="008070C6" w:rsidP="008070C6">
      <w:pPr>
        <w:pStyle w:val="Heading2"/>
        <w:numPr>
          <w:ilvl w:val="1"/>
          <w:numId w:val="1"/>
        </w:numPr>
      </w:pPr>
      <w:bookmarkStart w:id="11" w:name="_Toc534401769"/>
      <w:bookmarkStart w:id="12" w:name="_Toc535256425"/>
      <w:r w:rsidRPr="00A264D1">
        <w:t>Datasets used</w:t>
      </w:r>
      <w:bookmarkEnd w:id="11"/>
      <w:bookmarkEnd w:id="12"/>
    </w:p>
    <w:p w14:paraId="6286B3B0" w14:textId="77777777" w:rsidR="008070C6" w:rsidRPr="00DA3B34" w:rsidRDefault="008070C6" w:rsidP="004871FB">
      <w:pPr>
        <w:pStyle w:val="ListParagraph"/>
        <w:numPr>
          <w:ilvl w:val="0"/>
          <w:numId w:val="5"/>
        </w:numPr>
        <w:spacing w:before="360" w:after="120" w:line="259" w:lineRule="auto"/>
        <w:contextualSpacing w:val="0"/>
        <w:jc w:val="left"/>
        <w:rPr>
          <w:sz w:val="22"/>
          <w:szCs w:val="24"/>
        </w:rPr>
      </w:pPr>
      <w:r w:rsidRPr="00DA3B34">
        <w:rPr>
          <w:sz w:val="22"/>
          <w:szCs w:val="24"/>
        </w:rPr>
        <w:t>List of existing health facilities with location information.</w:t>
      </w:r>
    </w:p>
    <w:p w14:paraId="64A84652" w14:textId="77777777" w:rsidR="008070C6" w:rsidRPr="00DA3B34" w:rsidRDefault="008070C6" w:rsidP="00FD67A1">
      <w:pPr>
        <w:pStyle w:val="ListParagraph"/>
        <w:numPr>
          <w:ilvl w:val="0"/>
          <w:numId w:val="5"/>
        </w:numPr>
        <w:spacing w:before="120" w:after="120" w:line="259" w:lineRule="auto"/>
        <w:contextualSpacing w:val="0"/>
        <w:jc w:val="left"/>
        <w:rPr>
          <w:sz w:val="22"/>
          <w:szCs w:val="24"/>
        </w:rPr>
      </w:pPr>
      <w:r>
        <w:rPr>
          <w:sz w:val="22"/>
          <w:szCs w:val="24"/>
        </w:rPr>
        <w:t>Facility burden (#</w:t>
      </w:r>
      <w:r w:rsidRPr="00DA3B34">
        <w:rPr>
          <w:sz w:val="22"/>
          <w:szCs w:val="24"/>
        </w:rPr>
        <w:t xml:space="preserve"> of patients per facility) for each facility</w:t>
      </w:r>
    </w:p>
    <w:p w14:paraId="269E9A66" w14:textId="77777777" w:rsidR="008070C6" w:rsidRDefault="008070C6" w:rsidP="00FD67A1">
      <w:pPr>
        <w:pStyle w:val="ListParagraph"/>
        <w:numPr>
          <w:ilvl w:val="0"/>
          <w:numId w:val="5"/>
        </w:numPr>
        <w:spacing w:before="120" w:after="120" w:line="259" w:lineRule="auto"/>
        <w:contextualSpacing w:val="0"/>
        <w:jc w:val="left"/>
        <w:rPr>
          <w:sz w:val="22"/>
          <w:szCs w:val="24"/>
        </w:rPr>
      </w:pPr>
      <w:r w:rsidRPr="00DA3B34">
        <w:rPr>
          <w:sz w:val="22"/>
          <w:szCs w:val="24"/>
        </w:rPr>
        <w:t xml:space="preserve">Population density (from </w:t>
      </w:r>
      <w:r>
        <w:rPr>
          <w:sz w:val="22"/>
          <w:szCs w:val="24"/>
        </w:rPr>
        <w:t>phase 1</w:t>
      </w:r>
      <w:r w:rsidRPr="00DA3B34">
        <w:rPr>
          <w:sz w:val="22"/>
          <w:szCs w:val="24"/>
        </w:rPr>
        <w:t>) along with short term (intra</w:t>
      </w:r>
      <w:r>
        <w:rPr>
          <w:sz w:val="22"/>
          <w:szCs w:val="24"/>
        </w:rPr>
        <w:t>-</w:t>
      </w:r>
      <w:r w:rsidRPr="00DA3B34">
        <w:rPr>
          <w:sz w:val="22"/>
          <w:szCs w:val="24"/>
        </w:rPr>
        <w:t>day) and long-term movements (computed) for each ad</w:t>
      </w:r>
      <w:r>
        <w:rPr>
          <w:sz w:val="22"/>
          <w:szCs w:val="24"/>
        </w:rPr>
        <w:t>ministrative unit for each year</w:t>
      </w:r>
    </w:p>
    <w:p w14:paraId="10FB8A85" w14:textId="77777777" w:rsidR="004871FB" w:rsidRDefault="008070C6" w:rsidP="00FD67A1">
      <w:pPr>
        <w:pStyle w:val="ListParagraph"/>
        <w:numPr>
          <w:ilvl w:val="0"/>
          <w:numId w:val="5"/>
        </w:numPr>
        <w:spacing w:before="120" w:after="120" w:line="259" w:lineRule="auto"/>
        <w:contextualSpacing w:val="0"/>
        <w:jc w:val="left"/>
        <w:rPr>
          <w:sz w:val="22"/>
          <w:szCs w:val="24"/>
        </w:rPr>
      </w:pPr>
      <w:r>
        <w:rPr>
          <w:sz w:val="22"/>
          <w:szCs w:val="24"/>
        </w:rPr>
        <w:t xml:space="preserve">Shape file </w:t>
      </w:r>
      <w:r w:rsidR="004E57D4">
        <w:rPr>
          <w:sz w:val="22"/>
          <w:szCs w:val="24"/>
        </w:rPr>
        <w:t>of U</w:t>
      </w:r>
      <w:r>
        <w:rPr>
          <w:sz w:val="22"/>
          <w:szCs w:val="24"/>
        </w:rPr>
        <w:t>NICEF</w:t>
      </w:r>
      <w:r w:rsidR="004E57D4">
        <w:rPr>
          <w:sz w:val="22"/>
          <w:szCs w:val="24"/>
        </w:rPr>
        <w:t xml:space="preserve"> to know the uncovered population</w:t>
      </w:r>
      <w:r w:rsidR="000A4FA4">
        <w:rPr>
          <w:sz w:val="22"/>
          <w:szCs w:val="24"/>
        </w:rPr>
        <w:t xml:space="preserve">. </w:t>
      </w:r>
    </w:p>
    <w:p w14:paraId="2D95F008" w14:textId="6F6F040E" w:rsidR="008070C6" w:rsidRPr="006249CE" w:rsidRDefault="000A4FA4" w:rsidP="004871FB">
      <w:pPr>
        <w:pStyle w:val="ListParagraph"/>
        <w:spacing w:before="120" w:after="120" w:line="259" w:lineRule="auto"/>
        <w:contextualSpacing w:val="0"/>
        <w:jc w:val="left"/>
        <w:rPr>
          <w:sz w:val="22"/>
          <w:szCs w:val="24"/>
        </w:rPr>
      </w:pPr>
      <w:r>
        <w:rPr>
          <w:sz w:val="22"/>
          <w:szCs w:val="24"/>
        </w:rPr>
        <w:t>(</w:t>
      </w:r>
      <w:r w:rsidRPr="00746EF4">
        <w:rPr>
          <w:sz w:val="22"/>
          <w:szCs w:val="24"/>
        </w:rPr>
        <w:t>“Thanks to UNICEF Malawi country office for sharing….”)</w:t>
      </w:r>
    </w:p>
    <w:p w14:paraId="0E9F8379" w14:textId="77777777" w:rsidR="008070C6" w:rsidRPr="00B85E18" w:rsidRDefault="008070C6" w:rsidP="008070C6">
      <w:pPr>
        <w:pStyle w:val="Heading2"/>
        <w:numPr>
          <w:ilvl w:val="1"/>
          <w:numId w:val="1"/>
        </w:numPr>
      </w:pPr>
      <w:bookmarkStart w:id="13" w:name="_Toc534401770"/>
      <w:bookmarkStart w:id="14" w:name="_Toc535256426"/>
      <w:r>
        <w:lastRenderedPageBreak/>
        <w:t xml:space="preserve">Mathematical </w:t>
      </w:r>
      <w:r w:rsidRPr="00B85E18">
        <w:t>F</w:t>
      </w:r>
      <w:r>
        <w:t>ormulation</w:t>
      </w:r>
      <w:bookmarkEnd w:id="13"/>
      <w:bookmarkEnd w:id="14"/>
    </w:p>
    <w:p w14:paraId="18836864" w14:textId="77777777" w:rsidR="008070C6" w:rsidRDefault="008070C6" w:rsidP="008070C6">
      <w:pPr>
        <w:rPr>
          <w:szCs w:val="24"/>
        </w:rPr>
      </w:pPr>
    </w:p>
    <w:p w14:paraId="044876FC" w14:textId="77777777" w:rsidR="008070C6" w:rsidRDefault="008070C6" w:rsidP="008070C6">
      <w:pPr>
        <w:rPr>
          <w:szCs w:val="24"/>
        </w:rPr>
      </w:pPr>
      <w:r w:rsidRPr="00A264D1">
        <w:rPr>
          <w:rFonts w:cs="Arial"/>
          <w:bCs/>
          <w:i/>
          <w:iCs/>
          <w:sz w:val="28"/>
          <w:szCs w:val="28"/>
        </w:rPr>
        <w:t>Objective function</w:t>
      </w:r>
      <w:r w:rsidRPr="007760D3">
        <w:rPr>
          <w:b/>
          <w:szCs w:val="24"/>
        </w:rPr>
        <w:t>:</w:t>
      </w:r>
      <w:r>
        <w:rPr>
          <w:szCs w:val="24"/>
        </w:rPr>
        <w:t xml:space="preserve"> Min </w:t>
      </w:r>
      <w:r w:rsidRPr="00FB22A2">
        <w:rPr>
          <w:b/>
          <w:sz w:val="22"/>
          <w:szCs w:val="24"/>
        </w:rPr>
        <w:t>Pop</w:t>
      </w:r>
      <w:r w:rsidRPr="00FB22A2">
        <w:rPr>
          <w:b/>
          <w:sz w:val="22"/>
          <w:szCs w:val="24"/>
          <w:vertAlign w:val="superscript"/>
        </w:rPr>
        <w:t>u</w:t>
      </w:r>
      <w:r w:rsidRPr="00FB22A2" w:rsidDel="006E1AEF">
        <w:rPr>
          <w:b/>
          <w:szCs w:val="24"/>
        </w:rPr>
        <w:t xml:space="preserve"> </w:t>
      </w:r>
      <w:r w:rsidRPr="00FB22A2">
        <w:rPr>
          <w:b/>
          <w:szCs w:val="24"/>
        </w:rPr>
        <w:t xml:space="preserve">- </w:t>
      </w:r>
      <w:r w:rsidRPr="00FB22A2">
        <w:rPr>
          <w:rFonts w:cstheme="minorHAnsi"/>
          <w:b/>
          <w:sz w:val="22"/>
          <w:szCs w:val="22"/>
        </w:rPr>
        <w:t>∑∑ w</w:t>
      </w:r>
      <w:r w:rsidRPr="00FB22A2">
        <w:rPr>
          <w:rFonts w:cstheme="minorHAnsi"/>
          <w:b/>
          <w:sz w:val="22"/>
          <w:szCs w:val="22"/>
          <w:vertAlign w:val="subscript"/>
        </w:rPr>
        <w:t xml:space="preserve">j </w:t>
      </w:r>
      <w:r w:rsidRPr="00FB22A2">
        <w:rPr>
          <w:rFonts w:cstheme="minorHAnsi"/>
          <w:b/>
          <w:sz w:val="22"/>
          <w:szCs w:val="22"/>
        </w:rPr>
        <w:t>* ∑</w:t>
      </w:r>
      <w:r w:rsidRPr="00FB22A2">
        <w:rPr>
          <w:b/>
          <w:sz w:val="22"/>
          <w:szCs w:val="22"/>
        </w:rPr>
        <w:t xml:space="preserve"> Pjjt * ‘C</w:t>
      </w:r>
      <w:r w:rsidRPr="00FB22A2">
        <w:rPr>
          <w:b/>
          <w:sz w:val="22"/>
          <w:szCs w:val="22"/>
          <w:vertAlign w:val="subscript"/>
        </w:rPr>
        <w:t>j</w:t>
      </w:r>
      <w:r w:rsidRPr="00FB22A2">
        <w:rPr>
          <w:b/>
          <w:sz w:val="22"/>
          <w:szCs w:val="22"/>
        </w:rPr>
        <w:t>’</w:t>
      </w:r>
      <w:r>
        <w:rPr>
          <w:sz w:val="22"/>
          <w:szCs w:val="22"/>
        </w:rPr>
        <w:t xml:space="preserve"> </w:t>
      </w:r>
    </w:p>
    <w:p w14:paraId="6B094CEE" w14:textId="77777777" w:rsidR="008070C6" w:rsidRPr="00DA3B34" w:rsidRDefault="008070C6" w:rsidP="008070C6">
      <w:pPr>
        <w:rPr>
          <w:sz w:val="22"/>
          <w:szCs w:val="22"/>
        </w:rPr>
      </w:pPr>
    </w:p>
    <w:p w14:paraId="5ED926D1" w14:textId="77777777" w:rsidR="008070C6" w:rsidRPr="00DA3B34" w:rsidRDefault="008070C6" w:rsidP="008070C6">
      <w:pPr>
        <w:rPr>
          <w:rFonts w:cs="Arial"/>
          <w:bCs/>
          <w:i/>
          <w:iCs/>
          <w:sz w:val="22"/>
          <w:szCs w:val="22"/>
        </w:rPr>
      </w:pPr>
      <w:r w:rsidRPr="00DA3B34">
        <w:rPr>
          <w:rFonts w:cs="Arial"/>
          <w:bCs/>
          <w:i/>
          <w:iCs/>
          <w:sz w:val="22"/>
          <w:szCs w:val="22"/>
        </w:rPr>
        <w:t xml:space="preserve">Constraints: </w:t>
      </w:r>
    </w:p>
    <w:p w14:paraId="4BB3108B" w14:textId="77777777" w:rsidR="008070C6" w:rsidRPr="00DA3B34" w:rsidRDefault="008070C6" w:rsidP="008070C6">
      <w:pPr>
        <w:rPr>
          <w:rFonts w:cstheme="minorHAnsi"/>
          <w:sz w:val="22"/>
          <w:szCs w:val="22"/>
        </w:rPr>
      </w:pPr>
      <w:r w:rsidRPr="00DA3B34">
        <w:rPr>
          <w:rFonts w:cstheme="minorHAnsi"/>
          <w:sz w:val="22"/>
          <w:szCs w:val="22"/>
        </w:rPr>
        <w:t>∑∑</w:t>
      </w:r>
      <w:r w:rsidRPr="00DA3B34">
        <w:rPr>
          <w:sz w:val="22"/>
          <w:szCs w:val="22"/>
        </w:rPr>
        <w:t xml:space="preserve">Pjt </w:t>
      </w:r>
      <w:r w:rsidRPr="00DA3B34">
        <w:rPr>
          <w:rFonts w:cstheme="minorHAnsi"/>
          <w:sz w:val="22"/>
          <w:szCs w:val="22"/>
        </w:rPr>
        <w:t>≤900 (900 is the maximum number of health posts that can be deployed across all administrative units over the 5 years)</w:t>
      </w:r>
    </w:p>
    <w:p w14:paraId="2F8E7E90" w14:textId="77777777" w:rsidR="008070C6" w:rsidRDefault="008070C6" w:rsidP="008070C6">
      <w:pPr>
        <w:rPr>
          <w:rFonts w:cstheme="minorHAnsi"/>
          <w:sz w:val="22"/>
          <w:szCs w:val="22"/>
        </w:rPr>
      </w:pPr>
    </w:p>
    <w:p w14:paraId="089A1A88" w14:textId="77777777" w:rsidR="008070C6" w:rsidRPr="00DA3B34" w:rsidRDefault="008070C6" w:rsidP="008070C6">
      <w:pPr>
        <w:rPr>
          <w:sz w:val="22"/>
          <w:szCs w:val="22"/>
        </w:rPr>
      </w:pPr>
      <w:r w:rsidRPr="00DA3B34">
        <w:rPr>
          <w:rFonts w:cstheme="minorHAnsi"/>
          <w:sz w:val="22"/>
          <w:szCs w:val="22"/>
        </w:rPr>
        <w:t xml:space="preserve"> ∑</w:t>
      </w:r>
      <w:r w:rsidRPr="00DA3B34">
        <w:rPr>
          <w:sz w:val="22"/>
          <w:szCs w:val="22"/>
        </w:rPr>
        <w:t xml:space="preserve">Pjt </w:t>
      </w:r>
      <w:r w:rsidRPr="00DA3B34">
        <w:rPr>
          <w:rFonts w:cstheme="minorHAnsi"/>
          <w:sz w:val="22"/>
          <w:szCs w:val="22"/>
        </w:rPr>
        <w:t>≤</w:t>
      </w:r>
      <w:r w:rsidRPr="00DA3B34">
        <w:rPr>
          <w:sz w:val="22"/>
          <w:szCs w:val="22"/>
        </w:rPr>
        <w:t xml:space="preserve"> H (Threshold “H” is the maximum number of health facilities that can be deployed across all administrative units in the year “t”).</w:t>
      </w:r>
    </w:p>
    <w:p w14:paraId="1AF87A12" w14:textId="77777777" w:rsidR="008070C6" w:rsidRPr="00DA3B34" w:rsidRDefault="008070C6" w:rsidP="008070C6">
      <w:pPr>
        <w:rPr>
          <w:sz w:val="22"/>
          <w:szCs w:val="22"/>
        </w:rPr>
      </w:pPr>
      <w:r w:rsidRPr="00DA3B34">
        <w:rPr>
          <w:sz w:val="22"/>
          <w:szCs w:val="22"/>
        </w:rPr>
        <w:t>A population centroid “i” in administrative unit “j” must be mapped maximum to 1 existing health facility.</w:t>
      </w:r>
    </w:p>
    <w:p w14:paraId="496FD3E3" w14:textId="77777777" w:rsidR="008070C6" w:rsidRDefault="008070C6" w:rsidP="008070C6">
      <w:pPr>
        <w:rPr>
          <w:sz w:val="22"/>
          <w:szCs w:val="22"/>
        </w:rPr>
      </w:pPr>
    </w:p>
    <w:p w14:paraId="62209304" w14:textId="77777777" w:rsidR="008070C6" w:rsidRPr="00DA3B34" w:rsidRDefault="008070C6" w:rsidP="008070C6">
      <w:pPr>
        <w:rPr>
          <w:rFonts w:cstheme="minorHAnsi"/>
          <w:sz w:val="22"/>
          <w:szCs w:val="22"/>
        </w:rPr>
      </w:pPr>
      <w:r w:rsidRPr="00DA3B34">
        <w:rPr>
          <w:sz w:val="22"/>
          <w:szCs w:val="22"/>
        </w:rPr>
        <w:t xml:space="preserve"> </w:t>
      </w:r>
      <w:r w:rsidRPr="00DA3B34">
        <w:rPr>
          <w:rFonts w:cstheme="minorHAnsi"/>
          <w:sz w:val="22"/>
          <w:szCs w:val="22"/>
        </w:rPr>
        <w:t>∑</w:t>
      </w:r>
      <w:r w:rsidRPr="00DA3B34">
        <w:rPr>
          <w:sz w:val="22"/>
          <w:szCs w:val="22"/>
        </w:rPr>
        <w:t xml:space="preserve"> Fixjt (summed over “x" existing facilities for a given “i” at adm unit “j” for year “t”) </w:t>
      </w:r>
      <w:r w:rsidRPr="00DA3B34">
        <w:rPr>
          <w:rFonts w:cstheme="minorHAnsi"/>
          <w:sz w:val="22"/>
          <w:szCs w:val="22"/>
        </w:rPr>
        <w:t>≤ 1</w:t>
      </w:r>
    </w:p>
    <w:p w14:paraId="16B4DB58" w14:textId="77777777" w:rsidR="008070C6" w:rsidRPr="00DA3B34" w:rsidRDefault="008070C6" w:rsidP="008070C6">
      <w:pPr>
        <w:rPr>
          <w:sz w:val="22"/>
          <w:szCs w:val="22"/>
        </w:rPr>
      </w:pPr>
      <w:r w:rsidRPr="00DA3B34">
        <w:rPr>
          <w:sz w:val="22"/>
          <w:szCs w:val="22"/>
        </w:rPr>
        <w:t>For a given existing facility “x” in administrative unit “j” must be mapped maximum to 1 population centroid.</w:t>
      </w:r>
    </w:p>
    <w:p w14:paraId="334F7F1C" w14:textId="77777777" w:rsidR="008070C6" w:rsidRDefault="008070C6" w:rsidP="008070C6">
      <w:pPr>
        <w:rPr>
          <w:rFonts w:cstheme="minorHAnsi"/>
          <w:sz w:val="22"/>
          <w:szCs w:val="22"/>
        </w:rPr>
      </w:pPr>
    </w:p>
    <w:p w14:paraId="0BCC1B3C" w14:textId="77777777" w:rsidR="008070C6" w:rsidRPr="00DA3B34" w:rsidRDefault="008070C6" w:rsidP="008070C6">
      <w:pPr>
        <w:rPr>
          <w:rFonts w:cstheme="minorHAnsi"/>
          <w:sz w:val="22"/>
          <w:szCs w:val="22"/>
        </w:rPr>
      </w:pPr>
      <w:r w:rsidRPr="00DA3B34">
        <w:rPr>
          <w:rFonts w:cstheme="minorHAnsi"/>
          <w:sz w:val="22"/>
          <w:szCs w:val="22"/>
        </w:rPr>
        <w:t>∑</w:t>
      </w:r>
      <w:r w:rsidRPr="00DA3B34">
        <w:rPr>
          <w:sz w:val="22"/>
          <w:szCs w:val="22"/>
        </w:rPr>
        <w:t xml:space="preserve"> Fixjt (summed over for “i" population centroids for a given “x” at adm unit “j” for year “t”) </w:t>
      </w:r>
      <w:r w:rsidRPr="00DA3B34">
        <w:rPr>
          <w:rFonts w:cstheme="minorHAnsi"/>
          <w:sz w:val="22"/>
          <w:szCs w:val="22"/>
        </w:rPr>
        <w:t>≤ 1</w:t>
      </w:r>
    </w:p>
    <w:p w14:paraId="303D79E8" w14:textId="77777777" w:rsidR="008070C6" w:rsidRPr="00DA3B34" w:rsidRDefault="008070C6" w:rsidP="008070C6">
      <w:pPr>
        <w:rPr>
          <w:rFonts w:cstheme="minorHAnsi"/>
          <w:sz w:val="22"/>
          <w:szCs w:val="22"/>
        </w:rPr>
      </w:pPr>
      <w:r w:rsidRPr="00DA3B34">
        <w:rPr>
          <w:rFonts w:cstheme="minorHAnsi"/>
          <w:sz w:val="22"/>
          <w:szCs w:val="22"/>
        </w:rPr>
        <w:t xml:space="preserve">If a centroid “i” in administrative unit “j” is getting mapped to a particular existing facility “x” and similarly if the existing health facility is getting mapped to the same population centroid “i” then candidate health post (proposed) should not be posted for that centroid. </w:t>
      </w:r>
    </w:p>
    <w:p w14:paraId="417A7A18" w14:textId="54422EAF" w:rsidR="008070C6" w:rsidRDefault="008070C6" w:rsidP="007A70BE">
      <w:pPr>
        <w:spacing w:before="120" w:after="120"/>
        <w:rPr>
          <w:rFonts w:cstheme="minorHAnsi"/>
          <w:sz w:val="22"/>
          <w:szCs w:val="22"/>
        </w:rPr>
      </w:pPr>
      <w:r w:rsidRPr="00DA3B34">
        <w:rPr>
          <w:rFonts w:cstheme="minorHAnsi"/>
          <w:sz w:val="22"/>
          <w:szCs w:val="22"/>
        </w:rPr>
        <w:t>Pijt=0</w:t>
      </w:r>
      <w:r>
        <w:rPr>
          <w:rFonts w:cstheme="minorHAnsi"/>
          <w:sz w:val="22"/>
          <w:szCs w:val="22"/>
        </w:rPr>
        <w:t xml:space="preserve"> ; </w:t>
      </w:r>
      <w:r w:rsidRPr="00DA3B34">
        <w:rPr>
          <w:rFonts w:cstheme="minorHAnsi"/>
          <w:sz w:val="22"/>
          <w:szCs w:val="22"/>
        </w:rPr>
        <w:t>If the above case is not true,</w:t>
      </w:r>
    </w:p>
    <w:p w14:paraId="12AAC922" w14:textId="77777777" w:rsidR="008070C6" w:rsidRPr="00DA3B34" w:rsidRDefault="008070C6" w:rsidP="008070C6">
      <w:pPr>
        <w:rPr>
          <w:rFonts w:cstheme="minorHAnsi"/>
          <w:sz w:val="22"/>
          <w:szCs w:val="22"/>
        </w:rPr>
      </w:pPr>
      <w:r>
        <w:rPr>
          <w:rFonts w:cstheme="minorHAnsi"/>
          <w:sz w:val="22"/>
          <w:szCs w:val="22"/>
        </w:rPr>
        <w:t xml:space="preserve">else </w:t>
      </w:r>
      <w:r w:rsidRPr="00DA3B34">
        <w:rPr>
          <w:rFonts w:cstheme="minorHAnsi"/>
          <w:sz w:val="22"/>
          <w:szCs w:val="22"/>
        </w:rPr>
        <w:t>Pijt=1</w:t>
      </w:r>
    </w:p>
    <w:p w14:paraId="3CF2CBBC" w14:textId="77777777" w:rsidR="008070C6" w:rsidRDefault="008070C6" w:rsidP="008070C6">
      <w:pPr>
        <w:rPr>
          <w:rFonts w:cstheme="minorHAnsi"/>
          <w:sz w:val="22"/>
          <w:szCs w:val="22"/>
        </w:rPr>
      </w:pPr>
    </w:p>
    <w:p w14:paraId="497EAF7B" w14:textId="77777777" w:rsidR="008070C6" w:rsidRPr="00DA3B34" w:rsidRDefault="008070C6" w:rsidP="008070C6">
      <w:pPr>
        <w:rPr>
          <w:rFonts w:cstheme="minorHAnsi"/>
          <w:sz w:val="22"/>
          <w:szCs w:val="22"/>
        </w:rPr>
      </w:pPr>
      <w:r w:rsidRPr="00DA3B34">
        <w:rPr>
          <w:rFonts w:cstheme="minorHAnsi"/>
          <w:sz w:val="22"/>
          <w:szCs w:val="22"/>
        </w:rPr>
        <w:t>Here, we need to consider deploying a health post. Among the proposed health post candidates, select the location which is closest to the centroid “i”.</w:t>
      </w:r>
    </w:p>
    <w:p w14:paraId="1C1EE6C4" w14:textId="77777777" w:rsidR="008070C6" w:rsidRPr="00DA3B34" w:rsidRDefault="008070C6" w:rsidP="008070C6">
      <w:pPr>
        <w:rPr>
          <w:rFonts w:cstheme="minorHAnsi"/>
          <w:sz w:val="22"/>
          <w:szCs w:val="22"/>
        </w:rPr>
      </w:pPr>
    </w:p>
    <w:p w14:paraId="6887A1F3" w14:textId="77777777" w:rsidR="008070C6" w:rsidRPr="00DA3B34" w:rsidRDefault="008070C6" w:rsidP="008070C6">
      <w:pPr>
        <w:rPr>
          <w:rFonts w:cstheme="minorHAnsi"/>
          <w:sz w:val="22"/>
          <w:szCs w:val="22"/>
        </w:rPr>
      </w:pPr>
      <w:r w:rsidRPr="00DA3B34">
        <w:rPr>
          <w:rFonts w:cstheme="minorHAnsi"/>
          <w:sz w:val="22"/>
          <w:szCs w:val="22"/>
        </w:rPr>
        <w:t>Pjt= ∑Pijt (sum over all the centroids “i” for administrative unit “j” for the year “t”)</w:t>
      </w:r>
    </w:p>
    <w:p w14:paraId="365CE2AF" w14:textId="77777777" w:rsidR="008070C6" w:rsidRDefault="008070C6" w:rsidP="008070C6">
      <w:pPr>
        <w:pStyle w:val="Heading4"/>
        <w:numPr>
          <w:ilvl w:val="0"/>
          <w:numId w:val="0"/>
        </w:numPr>
      </w:pPr>
    </w:p>
    <w:p w14:paraId="247133A2" w14:textId="77777777" w:rsidR="008070C6" w:rsidRPr="00A264D1" w:rsidRDefault="008070C6" w:rsidP="008070C6">
      <w:pPr>
        <w:rPr>
          <w:rFonts w:cs="Arial"/>
          <w:bCs/>
          <w:i/>
          <w:iCs/>
          <w:sz w:val="28"/>
          <w:szCs w:val="28"/>
        </w:rPr>
      </w:pPr>
      <w:r>
        <w:rPr>
          <w:rFonts w:cs="Arial"/>
          <w:bCs/>
          <w:i/>
          <w:iCs/>
          <w:sz w:val="28"/>
          <w:szCs w:val="28"/>
        </w:rPr>
        <w:t>Where</w:t>
      </w:r>
      <w:r w:rsidRPr="00A264D1">
        <w:rPr>
          <w:rFonts w:cs="Arial"/>
          <w:bCs/>
          <w:i/>
          <w:iCs/>
          <w:sz w:val="28"/>
          <w:szCs w:val="28"/>
        </w:rPr>
        <w:t>:</w:t>
      </w:r>
    </w:p>
    <w:p w14:paraId="25D6A273" w14:textId="77777777" w:rsidR="008070C6" w:rsidRPr="00DA3B34" w:rsidRDefault="008070C6" w:rsidP="008070C6">
      <w:pPr>
        <w:rPr>
          <w:sz w:val="22"/>
          <w:szCs w:val="22"/>
        </w:rPr>
      </w:pPr>
      <w:r w:rsidRPr="00DA3B34">
        <w:rPr>
          <w:sz w:val="22"/>
          <w:szCs w:val="22"/>
        </w:rPr>
        <w:t>Pjt: Health post “p” in administrative unit “j” in the year “t”.</w:t>
      </w:r>
    </w:p>
    <w:p w14:paraId="3622CC07" w14:textId="77777777" w:rsidR="008070C6" w:rsidRDefault="008070C6" w:rsidP="008070C6">
      <w:pPr>
        <w:rPr>
          <w:sz w:val="22"/>
          <w:szCs w:val="22"/>
        </w:rPr>
      </w:pPr>
    </w:p>
    <w:p w14:paraId="6FF9EF7F" w14:textId="77777777" w:rsidR="008070C6" w:rsidRPr="00DA3B34" w:rsidRDefault="008070C6" w:rsidP="008070C6">
      <w:pPr>
        <w:rPr>
          <w:sz w:val="22"/>
          <w:szCs w:val="22"/>
        </w:rPr>
      </w:pPr>
      <w:r w:rsidRPr="00DA3B34">
        <w:rPr>
          <w:sz w:val="22"/>
          <w:szCs w:val="22"/>
        </w:rPr>
        <w:t>Xjt: Existing health post “x” in administrative unit “j” in the year “t”.</w:t>
      </w:r>
    </w:p>
    <w:p w14:paraId="6265DBDD" w14:textId="77777777" w:rsidR="008070C6" w:rsidRDefault="008070C6" w:rsidP="008070C6">
      <w:pPr>
        <w:rPr>
          <w:sz w:val="22"/>
          <w:szCs w:val="22"/>
        </w:rPr>
      </w:pPr>
    </w:p>
    <w:p w14:paraId="78B08985" w14:textId="77777777" w:rsidR="008070C6" w:rsidRPr="00DA3B34" w:rsidRDefault="008070C6" w:rsidP="008070C6">
      <w:pPr>
        <w:rPr>
          <w:sz w:val="22"/>
          <w:szCs w:val="22"/>
        </w:rPr>
      </w:pPr>
      <w:r w:rsidRPr="00DA3B34">
        <w:rPr>
          <w:sz w:val="22"/>
          <w:szCs w:val="22"/>
        </w:rPr>
        <w:t>Dixjt: distance “d” from existing health post “x” to population cluster centroid “i” in administrative unit “j” in the year “t”.</w:t>
      </w:r>
    </w:p>
    <w:p w14:paraId="2798A429" w14:textId="77777777" w:rsidR="008070C6" w:rsidRDefault="008070C6" w:rsidP="008070C6">
      <w:pPr>
        <w:rPr>
          <w:sz w:val="22"/>
          <w:szCs w:val="22"/>
        </w:rPr>
      </w:pPr>
    </w:p>
    <w:p w14:paraId="25DE81A7" w14:textId="77777777" w:rsidR="008070C6" w:rsidRPr="00DA3B34" w:rsidRDefault="008070C6" w:rsidP="008070C6">
      <w:pPr>
        <w:rPr>
          <w:sz w:val="22"/>
          <w:szCs w:val="22"/>
        </w:rPr>
      </w:pPr>
      <w:r w:rsidRPr="00DA3B34">
        <w:rPr>
          <w:sz w:val="22"/>
          <w:szCs w:val="22"/>
        </w:rPr>
        <w:t>Dipjt: distance “d” from candidate (proposed) health post “x” to population cluster centroid “i” in administrative unit “j” in the year “t”.</w:t>
      </w:r>
    </w:p>
    <w:p w14:paraId="6420A574" w14:textId="77777777" w:rsidR="008070C6" w:rsidRDefault="008070C6" w:rsidP="008070C6">
      <w:pPr>
        <w:rPr>
          <w:sz w:val="22"/>
          <w:szCs w:val="22"/>
        </w:rPr>
      </w:pPr>
    </w:p>
    <w:p w14:paraId="53783F69" w14:textId="77777777" w:rsidR="008070C6" w:rsidRDefault="008070C6" w:rsidP="008070C6">
      <w:pPr>
        <w:rPr>
          <w:sz w:val="22"/>
          <w:szCs w:val="22"/>
        </w:rPr>
      </w:pPr>
      <w:r w:rsidRPr="00DA3B34">
        <w:rPr>
          <w:sz w:val="22"/>
          <w:szCs w:val="22"/>
        </w:rPr>
        <w:t xml:space="preserve">Fixjt: is equal to 1 for the pair of centroid “i” and existing facility “x” which has shortest distance- </w:t>
      </w:r>
    </w:p>
    <w:p w14:paraId="47258B0B" w14:textId="77777777" w:rsidR="008070C6" w:rsidRDefault="008070C6" w:rsidP="008070C6">
      <w:pPr>
        <w:rPr>
          <w:sz w:val="22"/>
          <w:szCs w:val="22"/>
        </w:rPr>
      </w:pPr>
    </w:p>
    <w:p w14:paraId="0653EE0E" w14:textId="77777777" w:rsidR="008070C6" w:rsidRPr="00DA3B34" w:rsidRDefault="008070C6" w:rsidP="008070C6">
      <w:pPr>
        <w:rPr>
          <w:sz w:val="22"/>
          <w:szCs w:val="22"/>
        </w:rPr>
      </w:pPr>
      <w:r w:rsidRPr="00DA3B34">
        <w:rPr>
          <w:sz w:val="22"/>
          <w:szCs w:val="22"/>
        </w:rPr>
        <w:t>“Dixjt”</w:t>
      </w:r>
      <w:r w:rsidRPr="00DA3B34">
        <w:rPr>
          <w:rFonts w:cstheme="minorHAnsi"/>
          <w:sz w:val="22"/>
          <w:szCs w:val="22"/>
        </w:rPr>
        <w:t xml:space="preserve"> ≤ D (impedance distance). If no pair are between “D” then zero.</w:t>
      </w:r>
    </w:p>
    <w:p w14:paraId="5CE04662" w14:textId="77777777" w:rsidR="008070C6" w:rsidRDefault="008070C6" w:rsidP="008070C6">
      <w:pPr>
        <w:rPr>
          <w:sz w:val="22"/>
          <w:szCs w:val="22"/>
        </w:rPr>
      </w:pPr>
    </w:p>
    <w:p w14:paraId="22F8F964" w14:textId="77777777" w:rsidR="008070C6" w:rsidRPr="00DA3B34" w:rsidRDefault="008070C6" w:rsidP="008070C6">
      <w:pPr>
        <w:rPr>
          <w:rFonts w:cstheme="minorHAnsi"/>
          <w:sz w:val="22"/>
          <w:szCs w:val="22"/>
        </w:rPr>
      </w:pPr>
      <w:r w:rsidRPr="00DA3B34">
        <w:rPr>
          <w:sz w:val="22"/>
          <w:szCs w:val="22"/>
        </w:rPr>
        <w:t>Fipjt: is equal to 1 for the pair of centroid “i” and probable candidate facility “p” which has shortest distance- “Dipjt”</w:t>
      </w:r>
      <w:r w:rsidRPr="00DA3B34">
        <w:rPr>
          <w:rFonts w:cstheme="minorHAnsi"/>
          <w:sz w:val="22"/>
          <w:szCs w:val="22"/>
        </w:rPr>
        <w:t xml:space="preserve"> ≤ D (impedance distance). If no pair are between “D” then zero.</w:t>
      </w:r>
    </w:p>
    <w:p w14:paraId="4484385C" w14:textId="77777777" w:rsidR="008070C6" w:rsidRDefault="008070C6" w:rsidP="008070C6">
      <w:pPr>
        <w:rPr>
          <w:rFonts w:cstheme="minorHAnsi"/>
          <w:sz w:val="22"/>
          <w:szCs w:val="22"/>
        </w:rPr>
      </w:pPr>
    </w:p>
    <w:p w14:paraId="1F7302C2" w14:textId="77777777" w:rsidR="008070C6" w:rsidRDefault="008070C6" w:rsidP="008070C6">
      <w:pPr>
        <w:rPr>
          <w:rFonts w:cstheme="minorHAnsi"/>
          <w:sz w:val="22"/>
          <w:szCs w:val="22"/>
        </w:rPr>
      </w:pPr>
      <w:r w:rsidRPr="00DA3B34">
        <w:rPr>
          <w:rFonts w:cstheme="minorHAnsi"/>
          <w:sz w:val="22"/>
          <w:szCs w:val="22"/>
        </w:rPr>
        <w:t>Pijt= 1, if there is requirement for new facility. Else 0.</w:t>
      </w:r>
    </w:p>
    <w:p w14:paraId="1A3D7E15" w14:textId="77777777" w:rsidR="008070C6" w:rsidRDefault="008070C6" w:rsidP="008070C6">
      <w:pPr>
        <w:rPr>
          <w:sz w:val="22"/>
          <w:szCs w:val="22"/>
        </w:rPr>
      </w:pPr>
    </w:p>
    <w:p w14:paraId="441AA88C" w14:textId="381B4255" w:rsidR="008070C6" w:rsidRDefault="008070C6" w:rsidP="008070C6">
      <w:pPr>
        <w:rPr>
          <w:sz w:val="22"/>
          <w:szCs w:val="22"/>
        </w:rPr>
      </w:pPr>
      <w:r>
        <w:rPr>
          <w:sz w:val="22"/>
          <w:szCs w:val="22"/>
        </w:rPr>
        <w:lastRenderedPageBreak/>
        <w:t>Calculating Weights at administrative unit level</w:t>
      </w:r>
    </w:p>
    <w:p w14:paraId="4DC0D02F" w14:textId="77777777" w:rsidR="008070C6" w:rsidRDefault="008070C6" w:rsidP="002C03E9">
      <w:pPr>
        <w:spacing w:before="120" w:after="120"/>
        <w:rPr>
          <w:rFonts w:cstheme="minorHAnsi"/>
          <w:sz w:val="22"/>
          <w:szCs w:val="22"/>
        </w:rPr>
      </w:pPr>
      <w:r w:rsidRPr="007A70BE">
        <w:rPr>
          <w:rFonts w:cstheme="minorHAnsi"/>
          <w:b/>
          <w:sz w:val="28"/>
          <w:szCs w:val="22"/>
        </w:rPr>
        <w:t>w</w:t>
      </w:r>
      <w:r w:rsidRPr="007A70BE">
        <w:rPr>
          <w:rFonts w:cstheme="minorHAnsi"/>
          <w:b/>
          <w:sz w:val="28"/>
          <w:szCs w:val="22"/>
          <w:vertAlign w:val="subscript"/>
        </w:rPr>
        <w:t>j</w:t>
      </w:r>
      <w:r w:rsidRPr="007A70BE">
        <w:rPr>
          <w:rFonts w:cstheme="minorHAnsi"/>
          <w:b/>
          <w:sz w:val="28"/>
          <w:szCs w:val="22"/>
        </w:rPr>
        <w:t xml:space="preserve"> </w:t>
      </w:r>
      <w:r>
        <w:rPr>
          <w:rFonts w:cstheme="minorHAnsi"/>
          <w:sz w:val="22"/>
          <w:szCs w:val="22"/>
        </w:rPr>
        <w:t>= administrative unit level weights to reflect population movement patterns</w:t>
      </w:r>
    </w:p>
    <w:p w14:paraId="78FF864B" w14:textId="77777777" w:rsidR="008070C6" w:rsidRDefault="008070C6" w:rsidP="002C03E9">
      <w:pPr>
        <w:spacing w:before="120" w:after="120"/>
        <w:rPr>
          <w:rFonts w:cstheme="minorHAnsi"/>
          <w:sz w:val="22"/>
          <w:szCs w:val="22"/>
        </w:rPr>
      </w:pPr>
      <w:r>
        <w:rPr>
          <w:rFonts w:cstheme="minorHAnsi"/>
          <w:sz w:val="22"/>
          <w:szCs w:val="22"/>
        </w:rPr>
        <w:t xml:space="preserve">While calculating Weights we need to consider </w:t>
      </w:r>
      <w:r w:rsidRPr="001A04AA">
        <w:rPr>
          <w:rFonts w:cstheme="minorHAnsi"/>
          <w:sz w:val="22"/>
          <w:szCs w:val="22"/>
        </w:rPr>
        <w:t>disease burden</w:t>
      </w:r>
      <w:r>
        <w:rPr>
          <w:rFonts w:cstheme="minorHAnsi"/>
          <w:sz w:val="22"/>
          <w:szCs w:val="22"/>
        </w:rPr>
        <w:t xml:space="preserve"> on each TA. </w:t>
      </w:r>
    </w:p>
    <w:p w14:paraId="7DCFE8AC" w14:textId="67342A30" w:rsidR="008070C6" w:rsidRDefault="007A70BE" w:rsidP="002C03E9">
      <w:pPr>
        <w:spacing w:before="120" w:after="120"/>
        <w:rPr>
          <w:rFonts w:cstheme="minorHAnsi"/>
          <w:sz w:val="22"/>
          <w:szCs w:val="22"/>
        </w:rPr>
      </w:pPr>
      <w:r>
        <w:rPr>
          <w:rFonts w:cstheme="minorHAnsi"/>
          <w:sz w:val="22"/>
          <w:szCs w:val="22"/>
        </w:rPr>
        <w:t>Following steps to be followed to calculate weights-</w:t>
      </w:r>
    </w:p>
    <w:p w14:paraId="2C1E1163" w14:textId="10262BCE" w:rsidR="008070C6" w:rsidRDefault="008070C6" w:rsidP="002C03E9">
      <w:pPr>
        <w:pStyle w:val="ListParagraph"/>
        <w:numPr>
          <w:ilvl w:val="0"/>
          <w:numId w:val="22"/>
        </w:numPr>
        <w:spacing w:before="120" w:after="120"/>
        <w:contextualSpacing w:val="0"/>
        <w:rPr>
          <w:rFonts w:cstheme="minorHAnsi"/>
          <w:sz w:val="22"/>
          <w:szCs w:val="22"/>
        </w:rPr>
      </w:pPr>
      <w:r>
        <w:rPr>
          <w:rFonts w:cstheme="minorHAnsi"/>
          <w:sz w:val="22"/>
          <w:szCs w:val="22"/>
        </w:rPr>
        <w:t>For each health facility</w:t>
      </w:r>
      <w:r w:rsidR="00886CA5">
        <w:rPr>
          <w:rFonts w:cstheme="minorHAnsi"/>
          <w:sz w:val="22"/>
          <w:szCs w:val="22"/>
        </w:rPr>
        <w:t xml:space="preserve">, calculate the </w:t>
      </w:r>
      <w:r>
        <w:rPr>
          <w:rFonts w:cstheme="minorHAnsi"/>
          <w:sz w:val="22"/>
          <w:szCs w:val="22"/>
        </w:rPr>
        <w:t>average number of people under each disease across all the months in 2016</w:t>
      </w:r>
    </w:p>
    <w:p w14:paraId="188DC308" w14:textId="57357731" w:rsidR="008070C6" w:rsidRDefault="00886CA5" w:rsidP="002C03E9">
      <w:pPr>
        <w:pStyle w:val="ListParagraph"/>
        <w:numPr>
          <w:ilvl w:val="0"/>
          <w:numId w:val="22"/>
        </w:numPr>
        <w:spacing w:before="120" w:after="120"/>
        <w:contextualSpacing w:val="0"/>
        <w:rPr>
          <w:rFonts w:cstheme="minorHAnsi"/>
          <w:sz w:val="22"/>
          <w:szCs w:val="22"/>
        </w:rPr>
      </w:pPr>
      <w:r>
        <w:rPr>
          <w:rFonts w:cstheme="minorHAnsi"/>
          <w:sz w:val="22"/>
          <w:szCs w:val="22"/>
        </w:rPr>
        <w:t>Ca</w:t>
      </w:r>
      <w:r w:rsidR="008070C6" w:rsidRPr="004400DC">
        <w:rPr>
          <w:rFonts w:cstheme="minorHAnsi"/>
          <w:sz w:val="22"/>
          <w:szCs w:val="22"/>
        </w:rPr>
        <w:t xml:space="preserve">lculate </w:t>
      </w:r>
      <w:r w:rsidR="008070C6">
        <w:rPr>
          <w:rFonts w:cstheme="minorHAnsi"/>
          <w:sz w:val="22"/>
          <w:szCs w:val="22"/>
        </w:rPr>
        <w:t xml:space="preserve">number of people under </w:t>
      </w:r>
      <w:r w:rsidR="008070C6" w:rsidRPr="004400DC">
        <w:rPr>
          <w:rFonts w:cstheme="minorHAnsi"/>
          <w:sz w:val="22"/>
          <w:szCs w:val="22"/>
        </w:rPr>
        <w:t>each</w:t>
      </w:r>
      <w:r w:rsidR="008070C6">
        <w:rPr>
          <w:rFonts w:cstheme="minorHAnsi"/>
          <w:sz w:val="22"/>
          <w:szCs w:val="22"/>
        </w:rPr>
        <w:t xml:space="preserve"> disease at </w:t>
      </w:r>
      <w:r w:rsidR="008070C6" w:rsidRPr="004400DC">
        <w:rPr>
          <w:rFonts w:cstheme="minorHAnsi"/>
          <w:sz w:val="22"/>
          <w:szCs w:val="22"/>
        </w:rPr>
        <w:t xml:space="preserve">TA </w:t>
      </w:r>
      <w:r w:rsidR="008070C6">
        <w:rPr>
          <w:rFonts w:cstheme="minorHAnsi"/>
          <w:sz w:val="22"/>
          <w:szCs w:val="22"/>
        </w:rPr>
        <w:t xml:space="preserve">level </w:t>
      </w:r>
      <w:r w:rsidR="008070C6" w:rsidRPr="004400DC">
        <w:rPr>
          <w:rFonts w:cstheme="minorHAnsi"/>
          <w:sz w:val="22"/>
          <w:szCs w:val="22"/>
        </w:rPr>
        <w:t>by aggregating the</w:t>
      </w:r>
      <w:r w:rsidR="008070C6">
        <w:rPr>
          <w:rFonts w:cstheme="minorHAnsi"/>
          <w:sz w:val="22"/>
          <w:szCs w:val="22"/>
        </w:rPr>
        <w:t xml:space="preserve"> above calculated average across health posts</w:t>
      </w:r>
    </w:p>
    <w:p w14:paraId="117FC900" w14:textId="4F6854B4" w:rsidR="008070C6" w:rsidRDefault="00886CA5" w:rsidP="002C03E9">
      <w:pPr>
        <w:pStyle w:val="ListParagraph"/>
        <w:numPr>
          <w:ilvl w:val="0"/>
          <w:numId w:val="22"/>
        </w:numPr>
        <w:spacing w:before="120" w:after="120"/>
        <w:contextualSpacing w:val="0"/>
        <w:rPr>
          <w:rFonts w:cstheme="minorHAnsi"/>
          <w:sz w:val="22"/>
          <w:szCs w:val="22"/>
        </w:rPr>
      </w:pPr>
      <w:r>
        <w:rPr>
          <w:rFonts w:cstheme="minorHAnsi"/>
          <w:sz w:val="22"/>
          <w:szCs w:val="22"/>
        </w:rPr>
        <w:t>C</w:t>
      </w:r>
      <w:r w:rsidR="008070C6">
        <w:rPr>
          <w:rFonts w:cstheme="minorHAnsi"/>
          <w:sz w:val="22"/>
          <w:szCs w:val="22"/>
        </w:rPr>
        <w:t>alculate the % of people under each disease at TA level using 2016 year’s estimated population for each TA</w:t>
      </w:r>
    </w:p>
    <w:p w14:paraId="6E4EB63A" w14:textId="2B9D5AB6" w:rsidR="008070C6" w:rsidRDefault="00886CA5" w:rsidP="002C03E9">
      <w:pPr>
        <w:pStyle w:val="ListParagraph"/>
        <w:numPr>
          <w:ilvl w:val="0"/>
          <w:numId w:val="22"/>
        </w:numPr>
        <w:spacing w:before="120" w:after="120"/>
        <w:contextualSpacing w:val="0"/>
        <w:rPr>
          <w:rFonts w:cstheme="minorHAnsi"/>
          <w:sz w:val="22"/>
          <w:szCs w:val="22"/>
        </w:rPr>
      </w:pPr>
      <w:r>
        <w:rPr>
          <w:rFonts w:cstheme="minorHAnsi"/>
          <w:sz w:val="22"/>
          <w:szCs w:val="22"/>
        </w:rPr>
        <w:t xml:space="preserve">Calculate </w:t>
      </w:r>
      <w:r w:rsidR="008070C6">
        <w:rPr>
          <w:rFonts w:cstheme="minorHAnsi"/>
          <w:sz w:val="22"/>
          <w:szCs w:val="22"/>
        </w:rPr>
        <w:t xml:space="preserve">disease burden by taking weighted sum on all the % of people </w:t>
      </w:r>
      <w:r>
        <w:rPr>
          <w:rFonts w:cstheme="minorHAnsi"/>
          <w:sz w:val="22"/>
          <w:szCs w:val="22"/>
        </w:rPr>
        <w:t>across each disease at TA level</w:t>
      </w:r>
    </w:p>
    <w:p w14:paraId="5CB1B5DF" w14:textId="1A19734B" w:rsidR="008070C6" w:rsidRDefault="00886CA5" w:rsidP="002C03E9">
      <w:pPr>
        <w:pStyle w:val="ListParagraph"/>
        <w:numPr>
          <w:ilvl w:val="0"/>
          <w:numId w:val="22"/>
        </w:numPr>
        <w:spacing w:before="120" w:after="120"/>
        <w:contextualSpacing w:val="0"/>
        <w:rPr>
          <w:rFonts w:cstheme="minorHAnsi"/>
          <w:sz w:val="22"/>
          <w:szCs w:val="22"/>
        </w:rPr>
      </w:pPr>
      <w:r>
        <w:rPr>
          <w:rFonts w:cstheme="minorHAnsi"/>
          <w:sz w:val="22"/>
          <w:szCs w:val="22"/>
        </w:rPr>
        <w:t>C</w:t>
      </w:r>
      <w:r w:rsidR="008070C6">
        <w:rPr>
          <w:rFonts w:cstheme="minorHAnsi"/>
          <w:sz w:val="22"/>
          <w:szCs w:val="22"/>
        </w:rPr>
        <w:t xml:space="preserve">alculate percentile rank for above calculated value across TA, which will be used as weights for </w:t>
      </w:r>
      <w:r>
        <w:rPr>
          <w:rFonts w:cstheme="minorHAnsi"/>
          <w:sz w:val="22"/>
          <w:szCs w:val="22"/>
        </w:rPr>
        <w:t xml:space="preserve">the </w:t>
      </w:r>
      <w:r w:rsidR="008070C6">
        <w:rPr>
          <w:rFonts w:cstheme="minorHAnsi"/>
          <w:sz w:val="22"/>
          <w:szCs w:val="22"/>
        </w:rPr>
        <w:t xml:space="preserve">optimization </w:t>
      </w:r>
      <w:r>
        <w:rPr>
          <w:rFonts w:cstheme="minorHAnsi"/>
          <w:sz w:val="22"/>
          <w:szCs w:val="22"/>
        </w:rPr>
        <w:t>model</w:t>
      </w:r>
    </w:p>
    <w:p w14:paraId="289B0DF2" w14:textId="77777777" w:rsidR="008070C6" w:rsidRDefault="008070C6" w:rsidP="008070C6">
      <w:pPr>
        <w:rPr>
          <w:rFonts w:cstheme="minorHAnsi"/>
          <w:sz w:val="22"/>
          <w:szCs w:val="22"/>
        </w:rPr>
      </w:pPr>
    </w:p>
    <w:p w14:paraId="5F72BFE6" w14:textId="77777777" w:rsidR="008070C6" w:rsidRPr="00DA0753" w:rsidRDefault="008070C6" w:rsidP="008070C6">
      <w:pPr>
        <w:rPr>
          <w:rFonts w:cstheme="minorHAnsi"/>
          <w:sz w:val="22"/>
          <w:szCs w:val="22"/>
        </w:rPr>
      </w:pPr>
      <w:r w:rsidRPr="00DA3B34">
        <w:rPr>
          <w:rFonts w:cstheme="minorHAnsi"/>
          <w:sz w:val="22"/>
          <w:szCs w:val="22"/>
        </w:rPr>
        <w:t>Since there might be multiple centroids without a health post allocated to it</w:t>
      </w:r>
      <w:r>
        <w:rPr>
          <w:rFonts w:cstheme="minorHAnsi"/>
          <w:sz w:val="22"/>
          <w:szCs w:val="22"/>
        </w:rPr>
        <w:t>, priorities might be declared</w:t>
      </w:r>
      <w:r w:rsidRPr="00DA3B34">
        <w:rPr>
          <w:rFonts w:cstheme="minorHAnsi"/>
          <w:sz w:val="22"/>
          <w:szCs w:val="22"/>
        </w:rPr>
        <w:t xml:space="preserve"> </w:t>
      </w:r>
      <w:r>
        <w:rPr>
          <w:rFonts w:cstheme="minorHAnsi"/>
          <w:sz w:val="22"/>
          <w:szCs w:val="22"/>
        </w:rPr>
        <w:t>based on the above set of information which we will be considering in calculating Weights.</w:t>
      </w:r>
    </w:p>
    <w:p w14:paraId="73AE3A97" w14:textId="61D21FF3" w:rsidR="00A264D1" w:rsidRDefault="00A264D1" w:rsidP="00690B65">
      <w:pPr>
        <w:pStyle w:val="Heading1"/>
        <w:numPr>
          <w:ilvl w:val="0"/>
          <w:numId w:val="0"/>
        </w:numPr>
        <w:rPr>
          <w:b/>
          <w:sz w:val="22"/>
          <w:szCs w:val="22"/>
        </w:rPr>
      </w:pPr>
    </w:p>
    <w:p w14:paraId="55209CEB" w14:textId="77777777" w:rsidR="00690B65" w:rsidRPr="00690B65" w:rsidRDefault="00690B65" w:rsidP="00690B65"/>
    <w:p w14:paraId="7E0AA7AA" w14:textId="3C4F5BF6" w:rsidR="00A264D1" w:rsidRDefault="00A264D1" w:rsidP="00A264D1">
      <w:pPr>
        <w:pStyle w:val="ListParagraph"/>
        <w:rPr>
          <w:szCs w:val="24"/>
        </w:rPr>
      </w:pPr>
    </w:p>
    <w:p w14:paraId="79CF2BDA" w14:textId="77777777" w:rsidR="006D2ACE" w:rsidRPr="0034210C" w:rsidRDefault="006D2ACE" w:rsidP="00A264D1">
      <w:pPr>
        <w:pStyle w:val="ListParagraph"/>
        <w:rPr>
          <w:szCs w:val="24"/>
        </w:rPr>
      </w:pPr>
    </w:p>
    <w:p w14:paraId="1BD23738" w14:textId="77777777" w:rsidR="00B04913" w:rsidRPr="00B04913" w:rsidRDefault="00A264D1" w:rsidP="00B04913">
      <w:pPr>
        <w:pStyle w:val="Heading1"/>
        <w:numPr>
          <w:ilvl w:val="0"/>
          <w:numId w:val="1"/>
        </w:numPr>
      </w:pPr>
      <w:bookmarkStart w:id="15" w:name="_Toc535256427"/>
      <w:r w:rsidRPr="00B04913">
        <w:t>Reference</w:t>
      </w:r>
      <w:bookmarkEnd w:id="15"/>
    </w:p>
    <w:p w14:paraId="6A9D1DE8" w14:textId="77777777" w:rsidR="00B04913" w:rsidRDefault="00B04913" w:rsidP="00A264D1">
      <w:pPr>
        <w:shd w:val="clear" w:color="auto" w:fill="FFFFFF"/>
        <w:jc w:val="left"/>
        <w:rPr>
          <w:b/>
          <w:szCs w:val="24"/>
        </w:rPr>
      </w:pPr>
    </w:p>
    <w:p w14:paraId="255FACC2" w14:textId="36799C38" w:rsidR="00A264D1" w:rsidRPr="0037150B" w:rsidRDefault="00A264D1" w:rsidP="0037150B">
      <w:pPr>
        <w:shd w:val="clear" w:color="auto" w:fill="FFFFFF"/>
        <w:jc w:val="left"/>
        <w:rPr>
          <w:sz w:val="22"/>
          <w:szCs w:val="24"/>
        </w:rPr>
      </w:pPr>
      <w:r w:rsidRPr="007A6B7B">
        <w:rPr>
          <w:b/>
          <w:szCs w:val="24"/>
        </w:rPr>
        <w:t>(</w:t>
      </w:r>
      <w:r w:rsidRPr="00DA3B34">
        <w:rPr>
          <w:b/>
          <w:sz w:val="22"/>
          <w:szCs w:val="24"/>
        </w:rPr>
        <w:t>for basic approach):</w:t>
      </w:r>
      <w:r w:rsidRPr="00DA3B34">
        <w:rPr>
          <w:sz w:val="22"/>
          <w:szCs w:val="24"/>
        </w:rPr>
        <w:t xml:space="preserve"> Stummer, C., Doerner, K., Focke, A. et al. Health Care Management Science (2004) 7: 63. https://doi.org/10.1023/B:HCMS.0000005399.23600.69</w:t>
      </w:r>
    </w:p>
    <w:sectPr w:rsidR="00A264D1" w:rsidRPr="0037150B" w:rsidSect="00E92868">
      <w:headerReference w:type="even" r:id="rId13"/>
      <w:headerReference w:type="default" r:id="rId14"/>
      <w:footerReference w:type="default" r:id="rId15"/>
      <w:pgSz w:w="12240" w:h="15840" w:code="1"/>
      <w:pgMar w:top="1440" w:right="1440" w:bottom="1152" w:left="1440" w:header="72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A51FAC" w16cid:durableId="1FD5E573"/>
  <w16cid:commentId w16cid:paraId="6D119C93" w16cid:durableId="1FD5F5EB"/>
  <w16cid:commentId w16cid:paraId="4E402153" w16cid:durableId="1FD5FC2B"/>
  <w16cid:commentId w16cid:paraId="59703846" w16cid:durableId="1FD5FCF9"/>
  <w16cid:commentId w16cid:paraId="27CE2F6C" w16cid:durableId="1FD60B00"/>
  <w16cid:commentId w16cid:paraId="0006801B" w16cid:durableId="1FD60C90"/>
  <w16cid:commentId w16cid:paraId="1E031F07" w16cid:durableId="1FD60FF7"/>
  <w16cid:commentId w16cid:paraId="7526291C" w16cid:durableId="1FD60D4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8DDB4C" w14:textId="77777777" w:rsidR="00473F69" w:rsidRDefault="00473F69" w:rsidP="00EE2F45">
      <w:r>
        <w:separator/>
      </w:r>
    </w:p>
    <w:p w14:paraId="5822B5F8" w14:textId="77777777" w:rsidR="00473F69" w:rsidRDefault="00473F69" w:rsidP="00EE2F45"/>
    <w:p w14:paraId="46ABD03F" w14:textId="77777777" w:rsidR="00473F69" w:rsidRDefault="00473F69" w:rsidP="00EE2F45"/>
    <w:p w14:paraId="4860E2F8" w14:textId="77777777" w:rsidR="00473F69" w:rsidRDefault="00473F69" w:rsidP="00EE2F45"/>
    <w:p w14:paraId="47F01504" w14:textId="77777777" w:rsidR="00473F69" w:rsidRDefault="00473F69" w:rsidP="00EE2F45"/>
    <w:p w14:paraId="60631AE2" w14:textId="77777777" w:rsidR="00473F69" w:rsidRDefault="00473F69" w:rsidP="00EE2F45"/>
    <w:p w14:paraId="550B4789" w14:textId="77777777" w:rsidR="00473F69" w:rsidRDefault="00473F69" w:rsidP="00EE2F45"/>
    <w:p w14:paraId="2CC44124" w14:textId="77777777" w:rsidR="00473F69" w:rsidRDefault="00473F69" w:rsidP="00EE2F45"/>
    <w:p w14:paraId="0003CAEA" w14:textId="77777777" w:rsidR="00473F69" w:rsidRDefault="00473F69" w:rsidP="00EE2F45"/>
    <w:p w14:paraId="2C8C1567" w14:textId="77777777" w:rsidR="00473F69" w:rsidRDefault="00473F69" w:rsidP="00EE2F45"/>
    <w:p w14:paraId="151DD236" w14:textId="77777777" w:rsidR="00473F69" w:rsidRDefault="00473F69" w:rsidP="00EE2F45"/>
    <w:p w14:paraId="34160EFD" w14:textId="77777777" w:rsidR="00473F69" w:rsidRDefault="00473F69" w:rsidP="00EE2F45"/>
    <w:p w14:paraId="4D49C5EE" w14:textId="77777777" w:rsidR="00473F69" w:rsidRDefault="00473F69" w:rsidP="00EE2F45"/>
    <w:p w14:paraId="223B1EA1" w14:textId="77777777" w:rsidR="00473F69" w:rsidRDefault="00473F69" w:rsidP="00EE2F45"/>
    <w:p w14:paraId="5112DC81" w14:textId="77777777" w:rsidR="00473F69" w:rsidRDefault="00473F69" w:rsidP="00EE2F45"/>
    <w:p w14:paraId="5BA22EC8" w14:textId="77777777" w:rsidR="00473F69" w:rsidRDefault="00473F69" w:rsidP="00EE2F45"/>
    <w:p w14:paraId="77E99A66" w14:textId="77777777" w:rsidR="00473F69" w:rsidRDefault="00473F69" w:rsidP="00EE2F45"/>
    <w:p w14:paraId="57D542E6" w14:textId="77777777" w:rsidR="00473F69" w:rsidRDefault="00473F69" w:rsidP="00EE2F45"/>
    <w:p w14:paraId="2B745789" w14:textId="77777777" w:rsidR="00473F69" w:rsidRDefault="00473F69" w:rsidP="00EE2F45"/>
    <w:p w14:paraId="294EDE6A" w14:textId="77777777" w:rsidR="00473F69" w:rsidRDefault="00473F69" w:rsidP="00EE2F45"/>
    <w:p w14:paraId="51B75276" w14:textId="77777777" w:rsidR="00473F69" w:rsidRDefault="00473F69" w:rsidP="00EE2F45"/>
    <w:p w14:paraId="00E35D6D" w14:textId="77777777" w:rsidR="00473F69" w:rsidRDefault="00473F69" w:rsidP="00EE2F45"/>
    <w:p w14:paraId="2D83C8EF" w14:textId="77777777" w:rsidR="00473F69" w:rsidRDefault="00473F69" w:rsidP="00EE2F45"/>
    <w:p w14:paraId="33C0445B" w14:textId="77777777" w:rsidR="00473F69" w:rsidRDefault="00473F69" w:rsidP="00EE2F45"/>
    <w:p w14:paraId="720B19A1" w14:textId="77777777" w:rsidR="00473F69" w:rsidRDefault="00473F69" w:rsidP="00EE2F45"/>
    <w:p w14:paraId="2EE33162" w14:textId="77777777" w:rsidR="00473F69" w:rsidRDefault="00473F69" w:rsidP="00EE2F45"/>
    <w:p w14:paraId="5CEA5072" w14:textId="77777777" w:rsidR="00473F69" w:rsidRDefault="00473F69" w:rsidP="00EE2F45"/>
    <w:p w14:paraId="241D0912" w14:textId="77777777" w:rsidR="00473F69" w:rsidRDefault="00473F69" w:rsidP="00EE2F45"/>
    <w:p w14:paraId="08F1C159" w14:textId="77777777" w:rsidR="00473F69" w:rsidRDefault="00473F69"/>
    <w:p w14:paraId="3D932396" w14:textId="77777777" w:rsidR="00473F69" w:rsidRDefault="00473F69" w:rsidP="0029338C"/>
    <w:p w14:paraId="50C90A6E" w14:textId="77777777" w:rsidR="00473F69" w:rsidRDefault="00473F69" w:rsidP="0029338C"/>
    <w:p w14:paraId="4BA20F1A" w14:textId="77777777" w:rsidR="00473F69" w:rsidRDefault="00473F69" w:rsidP="00C24E70"/>
    <w:p w14:paraId="232A3CED" w14:textId="77777777" w:rsidR="00473F69" w:rsidRDefault="00473F69" w:rsidP="00C24E70"/>
    <w:p w14:paraId="267019D4" w14:textId="77777777" w:rsidR="00473F69" w:rsidRDefault="00473F69" w:rsidP="00C24E70"/>
    <w:p w14:paraId="359BA9AA" w14:textId="77777777" w:rsidR="00473F69" w:rsidRDefault="00473F69" w:rsidP="00C24E70"/>
    <w:p w14:paraId="2FC8BBD2" w14:textId="77777777" w:rsidR="00473F69" w:rsidRDefault="00473F69" w:rsidP="00C24E70"/>
    <w:p w14:paraId="42DA31B1" w14:textId="77777777" w:rsidR="00473F69" w:rsidRDefault="00473F69" w:rsidP="00C24E70"/>
    <w:p w14:paraId="47B13B4D" w14:textId="77777777" w:rsidR="00473F69" w:rsidRDefault="00473F69" w:rsidP="00C24E70"/>
    <w:p w14:paraId="753CD74E" w14:textId="77777777" w:rsidR="00473F69" w:rsidRDefault="00473F69"/>
    <w:p w14:paraId="3A1CBF7A" w14:textId="77777777" w:rsidR="00473F69" w:rsidRDefault="00473F69" w:rsidP="002313E0"/>
    <w:p w14:paraId="7BEA73C6" w14:textId="77777777" w:rsidR="00473F69" w:rsidRDefault="00473F69" w:rsidP="002313E0"/>
    <w:p w14:paraId="6C686591" w14:textId="77777777" w:rsidR="00473F69" w:rsidRDefault="00473F69"/>
    <w:p w14:paraId="7C0D6894" w14:textId="77777777" w:rsidR="00473F69" w:rsidRDefault="00473F69" w:rsidP="005000E3"/>
    <w:p w14:paraId="2971EE2D" w14:textId="77777777" w:rsidR="00473F69" w:rsidRDefault="00473F69" w:rsidP="005000E3"/>
    <w:p w14:paraId="12CB0A4B" w14:textId="77777777" w:rsidR="00473F69" w:rsidRDefault="00473F69" w:rsidP="005000E3"/>
    <w:p w14:paraId="12569FD6" w14:textId="77777777" w:rsidR="00473F69" w:rsidRDefault="00473F69" w:rsidP="005000E3"/>
    <w:p w14:paraId="203E9E40" w14:textId="77777777" w:rsidR="00473F69" w:rsidRDefault="00473F69" w:rsidP="005000E3"/>
    <w:p w14:paraId="1D49B7FF" w14:textId="77777777" w:rsidR="00473F69" w:rsidRDefault="00473F69" w:rsidP="005000E3"/>
    <w:p w14:paraId="302474B3" w14:textId="77777777" w:rsidR="00473F69" w:rsidRDefault="00473F69" w:rsidP="005000E3"/>
    <w:p w14:paraId="019DC050" w14:textId="77777777" w:rsidR="00473F69" w:rsidRDefault="00473F69" w:rsidP="005000E3"/>
    <w:p w14:paraId="1BE762E7" w14:textId="77777777" w:rsidR="00473F69" w:rsidRDefault="00473F69" w:rsidP="00957F9E"/>
    <w:p w14:paraId="16CA0759" w14:textId="77777777" w:rsidR="00473F69" w:rsidRDefault="00473F69" w:rsidP="00957F9E"/>
    <w:p w14:paraId="5F888EA0" w14:textId="77777777" w:rsidR="00473F69" w:rsidRDefault="00473F69" w:rsidP="00522081"/>
    <w:p w14:paraId="14D4758B" w14:textId="77777777" w:rsidR="00473F69" w:rsidRDefault="00473F69" w:rsidP="00522081"/>
    <w:p w14:paraId="35AE1663" w14:textId="77777777" w:rsidR="00473F69" w:rsidRDefault="00473F69"/>
    <w:p w14:paraId="729D92FA" w14:textId="77777777" w:rsidR="00473F69" w:rsidRDefault="00473F69" w:rsidP="00566DAA"/>
    <w:p w14:paraId="221C77CF" w14:textId="77777777" w:rsidR="00473F69" w:rsidRDefault="00473F69" w:rsidP="00566DAA"/>
    <w:p w14:paraId="392D04C2" w14:textId="77777777" w:rsidR="00473F69" w:rsidRDefault="00473F69" w:rsidP="00566DAA"/>
    <w:p w14:paraId="0F1C6809" w14:textId="77777777" w:rsidR="00473F69" w:rsidRDefault="00473F69" w:rsidP="00566DAA"/>
    <w:p w14:paraId="4FCFE7C7" w14:textId="77777777" w:rsidR="00473F69" w:rsidRDefault="00473F69" w:rsidP="00566DAA"/>
    <w:p w14:paraId="75FB9435" w14:textId="77777777" w:rsidR="00473F69" w:rsidRDefault="00473F69" w:rsidP="00306067"/>
    <w:p w14:paraId="4F71AA11" w14:textId="77777777" w:rsidR="00473F69" w:rsidRDefault="00473F69" w:rsidP="00306067"/>
    <w:p w14:paraId="56962EE8" w14:textId="77777777" w:rsidR="00473F69" w:rsidRDefault="00473F69" w:rsidP="00306067"/>
    <w:p w14:paraId="5A92673A" w14:textId="77777777" w:rsidR="00473F69" w:rsidRDefault="00473F69" w:rsidP="00306067"/>
    <w:p w14:paraId="3D8EF9F5" w14:textId="77777777" w:rsidR="00473F69" w:rsidRDefault="00473F69" w:rsidP="00306067"/>
    <w:p w14:paraId="3117F656" w14:textId="77777777" w:rsidR="00473F69" w:rsidRDefault="00473F69" w:rsidP="00701B53"/>
    <w:p w14:paraId="7F51FBE8" w14:textId="77777777" w:rsidR="00473F69" w:rsidRDefault="00473F69"/>
    <w:p w14:paraId="0739FC1B" w14:textId="77777777" w:rsidR="00473F69" w:rsidRDefault="00473F69" w:rsidP="005C01A3"/>
    <w:p w14:paraId="56893EFF" w14:textId="77777777" w:rsidR="00473F69" w:rsidRDefault="00473F69" w:rsidP="005C01A3"/>
    <w:p w14:paraId="6A429666" w14:textId="77777777" w:rsidR="00473F69" w:rsidRDefault="00473F69" w:rsidP="00B95C26"/>
    <w:p w14:paraId="1790B820" w14:textId="77777777" w:rsidR="00473F69" w:rsidRDefault="00473F69" w:rsidP="00B95C26"/>
    <w:p w14:paraId="25F45AC6" w14:textId="77777777" w:rsidR="00473F69" w:rsidRDefault="00473F69" w:rsidP="00B95C26"/>
    <w:p w14:paraId="2A4B2BC8" w14:textId="77777777" w:rsidR="00473F69" w:rsidRDefault="00473F69" w:rsidP="00B95C26"/>
    <w:p w14:paraId="20DB66EF" w14:textId="77777777" w:rsidR="00473F69" w:rsidRDefault="00473F69"/>
    <w:p w14:paraId="1C08990C" w14:textId="77777777" w:rsidR="00473F69" w:rsidRDefault="00473F69" w:rsidP="00D1038F"/>
    <w:p w14:paraId="10E41A02" w14:textId="77777777" w:rsidR="00473F69" w:rsidRDefault="00473F69" w:rsidP="00D1038F"/>
    <w:p w14:paraId="19C67E7E" w14:textId="77777777" w:rsidR="00473F69" w:rsidRDefault="00473F69" w:rsidP="00D1038F"/>
    <w:p w14:paraId="6EEF715A" w14:textId="77777777" w:rsidR="00473F69" w:rsidRDefault="00473F69" w:rsidP="00D1038F"/>
    <w:p w14:paraId="72DC71C5" w14:textId="77777777" w:rsidR="00473F69" w:rsidRDefault="00473F69" w:rsidP="00D1038F"/>
    <w:p w14:paraId="0E0577F3" w14:textId="77777777" w:rsidR="00473F69" w:rsidRDefault="00473F69" w:rsidP="00D1038F"/>
    <w:p w14:paraId="02D74F9E" w14:textId="77777777" w:rsidR="00473F69" w:rsidRDefault="00473F69" w:rsidP="00D1038F"/>
    <w:p w14:paraId="19160591" w14:textId="77777777" w:rsidR="00473F69" w:rsidRDefault="00473F69" w:rsidP="00D1038F"/>
    <w:p w14:paraId="7CE042BF" w14:textId="77777777" w:rsidR="00473F69" w:rsidRDefault="00473F69" w:rsidP="00D1038F"/>
    <w:p w14:paraId="426D9DA3" w14:textId="77777777" w:rsidR="00473F69" w:rsidRDefault="00473F69" w:rsidP="00D1038F"/>
    <w:p w14:paraId="0245409F" w14:textId="77777777" w:rsidR="00473F69" w:rsidRDefault="00473F69"/>
    <w:p w14:paraId="35CCD566" w14:textId="77777777" w:rsidR="00473F69" w:rsidRDefault="00473F69" w:rsidP="00841E64"/>
    <w:p w14:paraId="0E238865" w14:textId="77777777" w:rsidR="00473F69" w:rsidRDefault="00473F69" w:rsidP="00074056"/>
    <w:p w14:paraId="0434491C" w14:textId="77777777" w:rsidR="00473F69" w:rsidRDefault="00473F69"/>
    <w:p w14:paraId="64E57669" w14:textId="77777777" w:rsidR="00473F69" w:rsidRDefault="00473F69" w:rsidP="0042006F"/>
    <w:p w14:paraId="51FC7FAC" w14:textId="77777777" w:rsidR="00473F69" w:rsidRDefault="00473F69" w:rsidP="00C54E97"/>
    <w:p w14:paraId="5EBAC80B" w14:textId="77777777" w:rsidR="00473F69" w:rsidRDefault="00473F69" w:rsidP="00512194"/>
    <w:p w14:paraId="3E9930AD" w14:textId="77777777" w:rsidR="00473F69" w:rsidRDefault="00473F69"/>
  </w:endnote>
  <w:endnote w:type="continuationSeparator" w:id="0">
    <w:p w14:paraId="499CA0FF" w14:textId="77777777" w:rsidR="00473F69" w:rsidRDefault="00473F69" w:rsidP="00EE2F45">
      <w:r>
        <w:continuationSeparator/>
      </w:r>
    </w:p>
    <w:p w14:paraId="18D92AB5" w14:textId="77777777" w:rsidR="00473F69" w:rsidRDefault="00473F69" w:rsidP="00EE2F45"/>
    <w:p w14:paraId="5E4833F3" w14:textId="77777777" w:rsidR="00473F69" w:rsidRDefault="00473F69" w:rsidP="00EE2F45"/>
    <w:p w14:paraId="12FDD516" w14:textId="77777777" w:rsidR="00473F69" w:rsidRDefault="00473F69" w:rsidP="00EE2F45"/>
    <w:p w14:paraId="2EE45E5F" w14:textId="77777777" w:rsidR="00473F69" w:rsidRDefault="00473F69" w:rsidP="00EE2F45"/>
    <w:p w14:paraId="0A0530E4" w14:textId="77777777" w:rsidR="00473F69" w:rsidRDefault="00473F69" w:rsidP="00EE2F45"/>
    <w:p w14:paraId="04314E28" w14:textId="77777777" w:rsidR="00473F69" w:rsidRDefault="00473F69" w:rsidP="00EE2F45"/>
    <w:p w14:paraId="72901843" w14:textId="77777777" w:rsidR="00473F69" w:rsidRDefault="00473F69" w:rsidP="00EE2F45"/>
    <w:p w14:paraId="1CFFCA56" w14:textId="77777777" w:rsidR="00473F69" w:rsidRDefault="00473F69" w:rsidP="00EE2F45"/>
    <w:p w14:paraId="1C0212CC" w14:textId="77777777" w:rsidR="00473F69" w:rsidRDefault="00473F69" w:rsidP="00EE2F45"/>
    <w:p w14:paraId="1697CF83" w14:textId="77777777" w:rsidR="00473F69" w:rsidRDefault="00473F69" w:rsidP="00EE2F45"/>
    <w:p w14:paraId="59009F4B" w14:textId="77777777" w:rsidR="00473F69" w:rsidRDefault="00473F69" w:rsidP="00EE2F45"/>
    <w:p w14:paraId="07EBDDC3" w14:textId="77777777" w:rsidR="00473F69" w:rsidRDefault="00473F69" w:rsidP="00EE2F45"/>
    <w:p w14:paraId="7EA72953" w14:textId="77777777" w:rsidR="00473F69" w:rsidRDefault="00473F69" w:rsidP="00EE2F45"/>
    <w:p w14:paraId="6DE94ACA" w14:textId="77777777" w:rsidR="00473F69" w:rsidRDefault="00473F69" w:rsidP="00EE2F45"/>
    <w:p w14:paraId="29E7081E" w14:textId="77777777" w:rsidR="00473F69" w:rsidRDefault="00473F69" w:rsidP="00EE2F45"/>
    <w:p w14:paraId="1F2F2D8F" w14:textId="77777777" w:rsidR="00473F69" w:rsidRDefault="00473F69" w:rsidP="00EE2F45"/>
    <w:p w14:paraId="6FF38570" w14:textId="77777777" w:rsidR="00473F69" w:rsidRDefault="00473F69" w:rsidP="00EE2F45"/>
    <w:p w14:paraId="6C530642" w14:textId="77777777" w:rsidR="00473F69" w:rsidRDefault="00473F69" w:rsidP="00EE2F45"/>
    <w:p w14:paraId="4823F375" w14:textId="77777777" w:rsidR="00473F69" w:rsidRDefault="00473F69" w:rsidP="00EE2F45"/>
    <w:p w14:paraId="263FB57C" w14:textId="77777777" w:rsidR="00473F69" w:rsidRDefault="00473F69" w:rsidP="00EE2F45"/>
    <w:p w14:paraId="752211B0" w14:textId="77777777" w:rsidR="00473F69" w:rsidRDefault="00473F69" w:rsidP="00EE2F45"/>
    <w:p w14:paraId="370D7D42" w14:textId="77777777" w:rsidR="00473F69" w:rsidRDefault="00473F69" w:rsidP="00EE2F45"/>
    <w:p w14:paraId="1B8B0B3F" w14:textId="77777777" w:rsidR="00473F69" w:rsidRDefault="00473F69" w:rsidP="00EE2F45"/>
    <w:p w14:paraId="403B2131" w14:textId="77777777" w:rsidR="00473F69" w:rsidRDefault="00473F69" w:rsidP="00EE2F45"/>
    <w:p w14:paraId="37751C35" w14:textId="77777777" w:rsidR="00473F69" w:rsidRDefault="00473F69" w:rsidP="00EE2F45"/>
    <w:p w14:paraId="22C7FB11" w14:textId="77777777" w:rsidR="00473F69" w:rsidRDefault="00473F69" w:rsidP="00EE2F45"/>
    <w:p w14:paraId="6CF77E89" w14:textId="77777777" w:rsidR="00473F69" w:rsidRDefault="00473F69" w:rsidP="00EE2F45"/>
    <w:p w14:paraId="6DBE32EC" w14:textId="77777777" w:rsidR="00473F69" w:rsidRDefault="00473F69"/>
    <w:p w14:paraId="34B469F7" w14:textId="77777777" w:rsidR="00473F69" w:rsidRDefault="00473F69" w:rsidP="0029338C"/>
    <w:p w14:paraId="085207AB" w14:textId="77777777" w:rsidR="00473F69" w:rsidRDefault="00473F69" w:rsidP="0029338C"/>
    <w:p w14:paraId="4DFCE3EB" w14:textId="77777777" w:rsidR="00473F69" w:rsidRDefault="00473F69" w:rsidP="00C24E70"/>
    <w:p w14:paraId="79C07C12" w14:textId="77777777" w:rsidR="00473F69" w:rsidRDefault="00473F69" w:rsidP="00C24E70"/>
    <w:p w14:paraId="6864A63D" w14:textId="77777777" w:rsidR="00473F69" w:rsidRDefault="00473F69" w:rsidP="00C24E70"/>
    <w:p w14:paraId="784A5AFB" w14:textId="77777777" w:rsidR="00473F69" w:rsidRDefault="00473F69" w:rsidP="00C24E70"/>
    <w:p w14:paraId="579153CE" w14:textId="77777777" w:rsidR="00473F69" w:rsidRDefault="00473F69" w:rsidP="00C24E70"/>
    <w:p w14:paraId="7D48F327" w14:textId="77777777" w:rsidR="00473F69" w:rsidRDefault="00473F69" w:rsidP="00C24E70"/>
    <w:p w14:paraId="72A51FE4" w14:textId="77777777" w:rsidR="00473F69" w:rsidRDefault="00473F69" w:rsidP="00C24E70"/>
    <w:p w14:paraId="43C5706E" w14:textId="77777777" w:rsidR="00473F69" w:rsidRDefault="00473F69"/>
    <w:p w14:paraId="0876F685" w14:textId="77777777" w:rsidR="00473F69" w:rsidRDefault="00473F69" w:rsidP="002313E0"/>
    <w:p w14:paraId="56DBF587" w14:textId="77777777" w:rsidR="00473F69" w:rsidRDefault="00473F69" w:rsidP="002313E0"/>
    <w:p w14:paraId="4F671223" w14:textId="77777777" w:rsidR="00473F69" w:rsidRDefault="00473F69"/>
    <w:p w14:paraId="402F973D" w14:textId="77777777" w:rsidR="00473F69" w:rsidRDefault="00473F69" w:rsidP="005000E3"/>
    <w:p w14:paraId="7CC9E6C8" w14:textId="77777777" w:rsidR="00473F69" w:rsidRDefault="00473F69" w:rsidP="005000E3"/>
    <w:p w14:paraId="68A78EE0" w14:textId="77777777" w:rsidR="00473F69" w:rsidRDefault="00473F69" w:rsidP="005000E3"/>
    <w:p w14:paraId="7F2109E7" w14:textId="77777777" w:rsidR="00473F69" w:rsidRDefault="00473F69" w:rsidP="005000E3"/>
    <w:p w14:paraId="3185DDA7" w14:textId="77777777" w:rsidR="00473F69" w:rsidRDefault="00473F69" w:rsidP="005000E3"/>
    <w:p w14:paraId="77951785" w14:textId="77777777" w:rsidR="00473F69" w:rsidRDefault="00473F69" w:rsidP="005000E3"/>
    <w:p w14:paraId="2DB450F0" w14:textId="77777777" w:rsidR="00473F69" w:rsidRDefault="00473F69" w:rsidP="005000E3"/>
    <w:p w14:paraId="7991D855" w14:textId="77777777" w:rsidR="00473F69" w:rsidRDefault="00473F69" w:rsidP="005000E3"/>
    <w:p w14:paraId="6B252A37" w14:textId="77777777" w:rsidR="00473F69" w:rsidRDefault="00473F69" w:rsidP="00957F9E"/>
    <w:p w14:paraId="0BD16B35" w14:textId="77777777" w:rsidR="00473F69" w:rsidRDefault="00473F69" w:rsidP="00957F9E"/>
    <w:p w14:paraId="7C0A8107" w14:textId="77777777" w:rsidR="00473F69" w:rsidRDefault="00473F69" w:rsidP="00522081"/>
    <w:p w14:paraId="3A04F343" w14:textId="77777777" w:rsidR="00473F69" w:rsidRDefault="00473F69" w:rsidP="00522081"/>
    <w:p w14:paraId="6AF525C8" w14:textId="77777777" w:rsidR="00473F69" w:rsidRDefault="00473F69"/>
    <w:p w14:paraId="59B75EB1" w14:textId="77777777" w:rsidR="00473F69" w:rsidRDefault="00473F69" w:rsidP="00566DAA"/>
    <w:p w14:paraId="6AB8A203" w14:textId="77777777" w:rsidR="00473F69" w:rsidRDefault="00473F69" w:rsidP="00566DAA"/>
    <w:p w14:paraId="482C34A4" w14:textId="77777777" w:rsidR="00473F69" w:rsidRDefault="00473F69" w:rsidP="00566DAA"/>
    <w:p w14:paraId="62EC5277" w14:textId="77777777" w:rsidR="00473F69" w:rsidRDefault="00473F69" w:rsidP="00566DAA"/>
    <w:p w14:paraId="1F2485BC" w14:textId="77777777" w:rsidR="00473F69" w:rsidRDefault="00473F69" w:rsidP="00566DAA"/>
    <w:p w14:paraId="572B435B" w14:textId="77777777" w:rsidR="00473F69" w:rsidRDefault="00473F69" w:rsidP="00306067"/>
    <w:p w14:paraId="31C3CD88" w14:textId="77777777" w:rsidR="00473F69" w:rsidRDefault="00473F69" w:rsidP="00306067"/>
    <w:p w14:paraId="3FB09B38" w14:textId="77777777" w:rsidR="00473F69" w:rsidRDefault="00473F69" w:rsidP="00306067"/>
    <w:p w14:paraId="753F91C0" w14:textId="77777777" w:rsidR="00473F69" w:rsidRDefault="00473F69" w:rsidP="00306067"/>
    <w:p w14:paraId="22C76DDC" w14:textId="77777777" w:rsidR="00473F69" w:rsidRDefault="00473F69" w:rsidP="00306067"/>
    <w:p w14:paraId="57CE552E" w14:textId="77777777" w:rsidR="00473F69" w:rsidRDefault="00473F69" w:rsidP="00701B53"/>
    <w:p w14:paraId="21A6B1C2" w14:textId="77777777" w:rsidR="00473F69" w:rsidRDefault="00473F69"/>
    <w:p w14:paraId="12FE3679" w14:textId="77777777" w:rsidR="00473F69" w:rsidRDefault="00473F69" w:rsidP="005C01A3"/>
    <w:p w14:paraId="3D7C6F03" w14:textId="77777777" w:rsidR="00473F69" w:rsidRDefault="00473F69" w:rsidP="005C01A3"/>
    <w:p w14:paraId="69BBA2A0" w14:textId="77777777" w:rsidR="00473F69" w:rsidRDefault="00473F69" w:rsidP="00B95C26"/>
    <w:p w14:paraId="5E5ABA7A" w14:textId="77777777" w:rsidR="00473F69" w:rsidRDefault="00473F69" w:rsidP="00B95C26"/>
    <w:p w14:paraId="59B0B8CE" w14:textId="77777777" w:rsidR="00473F69" w:rsidRDefault="00473F69" w:rsidP="00B95C26"/>
    <w:p w14:paraId="6BAE928C" w14:textId="77777777" w:rsidR="00473F69" w:rsidRDefault="00473F69" w:rsidP="00B95C26"/>
    <w:p w14:paraId="2338EB4A" w14:textId="77777777" w:rsidR="00473F69" w:rsidRDefault="00473F69"/>
    <w:p w14:paraId="59A7350C" w14:textId="77777777" w:rsidR="00473F69" w:rsidRDefault="00473F69" w:rsidP="00D1038F"/>
    <w:p w14:paraId="7EAAEBEA" w14:textId="77777777" w:rsidR="00473F69" w:rsidRDefault="00473F69" w:rsidP="00D1038F"/>
    <w:p w14:paraId="7E29790C" w14:textId="77777777" w:rsidR="00473F69" w:rsidRDefault="00473F69" w:rsidP="00D1038F"/>
    <w:p w14:paraId="1815CA1B" w14:textId="77777777" w:rsidR="00473F69" w:rsidRDefault="00473F69" w:rsidP="00D1038F"/>
    <w:p w14:paraId="16F73452" w14:textId="77777777" w:rsidR="00473F69" w:rsidRDefault="00473F69" w:rsidP="00D1038F"/>
    <w:p w14:paraId="249EDE58" w14:textId="77777777" w:rsidR="00473F69" w:rsidRDefault="00473F69" w:rsidP="00D1038F"/>
    <w:p w14:paraId="7DC4A46A" w14:textId="77777777" w:rsidR="00473F69" w:rsidRDefault="00473F69" w:rsidP="00D1038F"/>
    <w:p w14:paraId="7BE47D86" w14:textId="77777777" w:rsidR="00473F69" w:rsidRDefault="00473F69" w:rsidP="00D1038F"/>
    <w:p w14:paraId="07B08A2D" w14:textId="77777777" w:rsidR="00473F69" w:rsidRDefault="00473F69" w:rsidP="00D1038F"/>
    <w:p w14:paraId="1AB183A4" w14:textId="77777777" w:rsidR="00473F69" w:rsidRDefault="00473F69" w:rsidP="00D1038F"/>
    <w:p w14:paraId="2713F343" w14:textId="77777777" w:rsidR="00473F69" w:rsidRDefault="00473F69"/>
    <w:p w14:paraId="43680C29" w14:textId="77777777" w:rsidR="00473F69" w:rsidRDefault="00473F69" w:rsidP="00841E64"/>
    <w:p w14:paraId="09A74AED" w14:textId="77777777" w:rsidR="00473F69" w:rsidRDefault="00473F69" w:rsidP="00074056"/>
    <w:p w14:paraId="71F22B41" w14:textId="77777777" w:rsidR="00473F69" w:rsidRDefault="00473F69"/>
    <w:p w14:paraId="72724F8D" w14:textId="77777777" w:rsidR="00473F69" w:rsidRDefault="00473F69" w:rsidP="0042006F"/>
    <w:p w14:paraId="2662C6A4" w14:textId="77777777" w:rsidR="00473F69" w:rsidRDefault="00473F69" w:rsidP="00C54E97"/>
    <w:p w14:paraId="366B4324" w14:textId="77777777" w:rsidR="00473F69" w:rsidRDefault="00473F69" w:rsidP="00512194"/>
    <w:p w14:paraId="4BFB9372" w14:textId="77777777" w:rsidR="00473F69" w:rsidRDefault="00473F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117061"/>
      <w:docPartObj>
        <w:docPartGallery w:val="Page Numbers (Bottom of Page)"/>
        <w:docPartUnique/>
      </w:docPartObj>
    </w:sdtPr>
    <w:sdtEndPr/>
    <w:sdtContent>
      <w:sdt>
        <w:sdtPr>
          <w:id w:val="-1705238520"/>
          <w:docPartObj>
            <w:docPartGallery w:val="Page Numbers (Top of Page)"/>
            <w:docPartUnique/>
          </w:docPartObj>
        </w:sdtPr>
        <w:sdtEndPr/>
        <w:sdtContent>
          <w:p w14:paraId="21E253FB" w14:textId="18B67AA5" w:rsidR="00985174" w:rsidRDefault="00985174" w:rsidP="001F1ECF">
            <w:pPr>
              <w:pStyle w:val="Footer"/>
              <w:pBdr>
                <w:top w:val="single" w:sz="4" w:space="1" w:color="auto"/>
              </w:pBdr>
            </w:pPr>
            <w:r>
              <w:t xml:space="preserve">Page </w:t>
            </w:r>
            <w:r>
              <w:rPr>
                <w:b/>
                <w:bCs/>
                <w:sz w:val="24"/>
              </w:rPr>
              <w:fldChar w:fldCharType="begin"/>
            </w:r>
            <w:r>
              <w:rPr>
                <w:b/>
                <w:bCs/>
              </w:rPr>
              <w:instrText xml:space="preserve"> PAGE </w:instrText>
            </w:r>
            <w:r>
              <w:rPr>
                <w:b/>
                <w:bCs/>
                <w:sz w:val="24"/>
              </w:rPr>
              <w:fldChar w:fldCharType="separate"/>
            </w:r>
            <w:r w:rsidR="009514AA">
              <w:rPr>
                <w:b/>
                <w:bCs/>
                <w:noProof/>
              </w:rPr>
              <w:t>2</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sidR="009514AA">
              <w:rPr>
                <w:b/>
                <w:bCs/>
                <w:noProof/>
              </w:rPr>
              <w:t>9</w:t>
            </w:r>
            <w:r>
              <w:rPr>
                <w:b/>
                <w:bCs/>
                <w:sz w:val="24"/>
              </w:rPr>
              <w:fldChar w:fldCharType="end"/>
            </w:r>
          </w:p>
        </w:sdtContent>
      </w:sdt>
    </w:sdtContent>
  </w:sdt>
  <w:p w14:paraId="02BC9496" w14:textId="543258F6" w:rsidR="00985174" w:rsidRDefault="00DB6F88" w:rsidP="001F1ECF">
    <w:pPr>
      <w:pStyle w:val="Footer"/>
      <w:rPr>
        <w:noProof/>
      </w:rPr>
    </w:pPr>
    <w:r w:rsidRPr="005A74AE">
      <w:rPr>
        <w:noProof/>
      </w:rPr>
      <w:drawing>
        <wp:anchor distT="0" distB="0" distL="114300" distR="114300" simplePos="0" relativeHeight="251659264" behindDoc="0" locked="0" layoutInCell="1" allowOverlap="1" wp14:anchorId="743996A6" wp14:editId="05FFD930">
          <wp:simplePos x="0" y="0"/>
          <wp:positionH relativeFrom="column">
            <wp:posOffset>3568700</wp:posOffset>
          </wp:positionH>
          <wp:positionV relativeFrom="paragraph">
            <wp:posOffset>58420</wp:posOffset>
          </wp:positionV>
          <wp:extent cx="731520" cy="349885"/>
          <wp:effectExtent l="0" t="0" r="0" b="0"/>
          <wp:wrapSquare wrapText="bothSides"/>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31520" cy="349885"/>
                  </a:xfrm>
                  <a:prstGeom prst="rect">
                    <a:avLst/>
                  </a:prstGeom>
                </pic:spPr>
              </pic:pic>
            </a:graphicData>
          </a:graphic>
          <wp14:sizeRelH relativeFrom="margin">
            <wp14:pctWidth>0</wp14:pctWidth>
          </wp14:sizeRelH>
          <wp14:sizeRelV relativeFrom="margin">
            <wp14:pctHeight>0</wp14:pctHeight>
          </wp14:sizeRelV>
        </wp:anchor>
      </w:drawing>
    </w:r>
    <w:r w:rsidRPr="00C13483">
      <w:rPr>
        <w:noProof/>
      </w:rPr>
      <w:drawing>
        <wp:anchor distT="0" distB="0" distL="114300" distR="114300" simplePos="0" relativeHeight="251664384" behindDoc="1" locked="0" layoutInCell="1" allowOverlap="1" wp14:anchorId="2175175E" wp14:editId="1ED2547C">
          <wp:simplePos x="0" y="0"/>
          <wp:positionH relativeFrom="column">
            <wp:posOffset>5140325</wp:posOffset>
          </wp:positionH>
          <wp:positionV relativeFrom="paragraph">
            <wp:posOffset>122555</wp:posOffset>
          </wp:positionV>
          <wp:extent cx="1009015" cy="288925"/>
          <wp:effectExtent l="0" t="0" r="635" b="0"/>
          <wp:wrapTight wrapText="bothSides">
            <wp:wrapPolygon edited="0">
              <wp:start x="0" y="0"/>
              <wp:lineTo x="0" y="19938"/>
              <wp:lineTo x="21206" y="19938"/>
              <wp:lineTo x="21206" y="0"/>
              <wp:lineTo x="0" y="0"/>
            </wp:wrapPolygon>
          </wp:wrapTight>
          <wp:docPr id="6" name="Picture 6" descr="M:\CooperSmith\Dropbox (Cooper Smith)\Cooper Smith Team Folder\Communications\Logos\Logo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ooperSmith\Dropbox (Cooper Smith)\Cooper Smith Team Folder\Communications\Logos\Logo1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09015" cy="288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7F0B">
      <w:rPr>
        <w:noProof/>
      </w:rPr>
      <w:drawing>
        <wp:anchor distT="0" distB="0" distL="114300" distR="114300" simplePos="0" relativeHeight="251660288" behindDoc="0" locked="0" layoutInCell="1" allowOverlap="1" wp14:anchorId="26B39F2C" wp14:editId="76FA73A7">
          <wp:simplePos x="0" y="0"/>
          <wp:positionH relativeFrom="column">
            <wp:posOffset>4313555</wp:posOffset>
          </wp:positionH>
          <wp:positionV relativeFrom="paragraph">
            <wp:posOffset>44450</wp:posOffset>
          </wp:positionV>
          <wp:extent cx="731520" cy="417830"/>
          <wp:effectExtent l="0" t="0" r="0" b="1270"/>
          <wp:wrapSquare wrapText="bothSides"/>
          <wp:docPr id="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pic:cNvPicPr>
                </pic:nvPicPr>
                <pic:blipFill rotWithShape="1">
                  <a:blip r:embed="rId3">
                    <a:extLst>
                      <a:ext uri="{28A0092B-C50C-407E-A947-70E740481C1C}">
                        <a14:useLocalDpi xmlns:a14="http://schemas.microsoft.com/office/drawing/2010/main" val="0"/>
                      </a:ext>
                    </a:extLst>
                  </a:blip>
                  <a:srcRect l="74598" t="75809" r="17008" b="15639"/>
                  <a:stretch/>
                </pic:blipFill>
                <pic:spPr>
                  <a:xfrm>
                    <a:off x="0" y="0"/>
                    <a:ext cx="731520" cy="41783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BDA8DE" w14:textId="77777777" w:rsidR="00473F69" w:rsidRDefault="00473F69" w:rsidP="00EE2F45">
      <w:r>
        <w:separator/>
      </w:r>
    </w:p>
    <w:p w14:paraId="51042BBB" w14:textId="77777777" w:rsidR="00473F69" w:rsidRDefault="00473F69" w:rsidP="00EE2F45"/>
    <w:p w14:paraId="280E9208" w14:textId="77777777" w:rsidR="00473F69" w:rsidRDefault="00473F69" w:rsidP="00EE2F45"/>
    <w:p w14:paraId="5205025D" w14:textId="77777777" w:rsidR="00473F69" w:rsidRDefault="00473F69" w:rsidP="00EE2F45"/>
    <w:p w14:paraId="2538923D" w14:textId="77777777" w:rsidR="00473F69" w:rsidRDefault="00473F69" w:rsidP="00EE2F45"/>
    <w:p w14:paraId="064EE995" w14:textId="77777777" w:rsidR="00473F69" w:rsidRDefault="00473F69" w:rsidP="00EE2F45"/>
    <w:p w14:paraId="1C63AE2E" w14:textId="77777777" w:rsidR="00473F69" w:rsidRDefault="00473F69" w:rsidP="00EE2F45"/>
    <w:p w14:paraId="371DE544" w14:textId="77777777" w:rsidR="00473F69" w:rsidRDefault="00473F69" w:rsidP="00EE2F45"/>
    <w:p w14:paraId="10F13148" w14:textId="77777777" w:rsidR="00473F69" w:rsidRDefault="00473F69" w:rsidP="00EE2F45"/>
    <w:p w14:paraId="0FFC46E4" w14:textId="77777777" w:rsidR="00473F69" w:rsidRDefault="00473F69" w:rsidP="00EE2F45"/>
    <w:p w14:paraId="5C3840FD" w14:textId="77777777" w:rsidR="00473F69" w:rsidRDefault="00473F69" w:rsidP="00EE2F45"/>
    <w:p w14:paraId="75221188" w14:textId="77777777" w:rsidR="00473F69" w:rsidRDefault="00473F69" w:rsidP="00EE2F45"/>
    <w:p w14:paraId="370796A0" w14:textId="77777777" w:rsidR="00473F69" w:rsidRDefault="00473F69" w:rsidP="00EE2F45"/>
    <w:p w14:paraId="392A5AA8" w14:textId="77777777" w:rsidR="00473F69" w:rsidRDefault="00473F69" w:rsidP="00EE2F45"/>
    <w:p w14:paraId="28E4B367" w14:textId="77777777" w:rsidR="00473F69" w:rsidRDefault="00473F69" w:rsidP="00EE2F45"/>
    <w:p w14:paraId="68C33E1F" w14:textId="77777777" w:rsidR="00473F69" w:rsidRDefault="00473F69" w:rsidP="00EE2F45"/>
    <w:p w14:paraId="253324F2" w14:textId="77777777" w:rsidR="00473F69" w:rsidRDefault="00473F69" w:rsidP="00EE2F45"/>
    <w:p w14:paraId="361D3128" w14:textId="77777777" w:rsidR="00473F69" w:rsidRDefault="00473F69" w:rsidP="00EE2F45"/>
    <w:p w14:paraId="18F38BD3" w14:textId="77777777" w:rsidR="00473F69" w:rsidRDefault="00473F69" w:rsidP="00EE2F45"/>
    <w:p w14:paraId="5247CB48" w14:textId="77777777" w:rsidR="00473F69" w:rsidRDefault="00473F69" w:rsidP="00EE2F45"/>
    <w:p w14:paraId="274E7AC0" w14:textId="77777777" w:rsidR="00473F69" w:rsidRDefault="00473F69" w:rsidP="00EE2F45"/>
    <w:p w14:paraId="08C7D951" w14:textId="77777777" w:rsidR="00473F69" w:rsidRDefault="00473F69" w:rsidP="00EE2F45"/>
    <w:p w14:paraId="75E8A96D" w14:textId="77777777" w:rsidR="00473F69" w:rsidRDefault="00473F69" w:rsidP="00EE2F45"/>
    <w:p w14:paraId="79B8B2DB" w14:textId="77777777" w:rsidR="00473F69" w:rsidRDefault="00473F69" w:rsidP="00EE2F45"/>
    <w:p w14:paraId="3DB269EE" w14:textId="77777777" w:rsidR="00473F69" w:rsidRDefault="00473F69" w:rsidP="00EE2F45"/>
    <w:p w14:paraId="0096985F" w14:textId="77777777" w:rsidR="00473F69" w:rsidRDefault="00473F69" w:rsidP="00EE2F45"/>
    <w:p w14:paraId="2C601DE0" w14:textId="77777777" w:rsidR="00473F69" w:rsidRDefault="00473F69" w:rsidP="00EE2F45"/>
    <w:p w14:paraId="7E66D80A" w14:textId="77777777" w:rsidR="00473F69" w:rsidRDefault="00473F69" w:rsidP="00EE2F45"/>
    <w:p w14:paraId="4A7AEFC8" w14:textId="77777777" w:rsidR="00473F69" w:rsidRDefault="00473F69"/>
    <w:p w14:paraId="694D9C5A" w14:textId="77777777" w:rsidR="00473F69" w:rsidRDefault="00473F69" w:rsidP="0029338C"/>
    <w:p w14:paraId="61741A96" w14:textId="77777777" w:rsidR="00473F69" w:rsidRDefault="00473F69" w:rsidP="0029338C"/>
    <w:p w14:paraId="3E2CC9EE" w14:textId="77777777" w:rsidR="00473F69" w:rsidRDefault="00473F69" w:rsidP="00C24E70"/>
    <w:p w14:paraId="574B7658" w14:textId="77777777" w:rsidR="00473F69" w:rsidRDefault="00473F69" w:rsidP="00C24E70"/>
    <w:p w14:paraId="0507E15E" w14:textId="77777777" w:rsidR="00473F69" w:rsidRDefault="00473F69" w:rsidP="00C24E70"/>
    <w:p w14:paraId="1A5D8CFF" w14:textId="77777777" w:rsidR="00473F69" w:rsidRDefault="00473F69" w:rsidP="00C24E70"/>
    <w:p w14:paraId="11F6CECF" w14:textId="77777777" w:rsidR="00473F69" w:rsidRDefault="00473F69" w:rsidP="00C24E70"/>
    <w:p w14:paraId="44688935" w14:textId="77777777" w:rsidR="00473F69" w:rsidRDefault="00473F69" w:rsidP="00C24E70"/>
    <w:p w14:paraId="79647DF5" w14:textId="77777777" w:rsidR="00473F69" w:rsidRDefault="00473F69" w:rsidP="00C24E70"/>
    <w:p w14:paraId="1F4119B1" w14:textId="77777777" w:rsidR="00473F69" w:rsidRDefault="00473F69"/>
    <w:p w14:paraId="1F834E2E" w14:textId="77777777" w:rsidR="00473F69" w:rsidRDefault="00473F69" w:rsidP="002313E0"/>
    <w:p w14:paraId="0B5AFB01" w14:textId="77777777" w:rsidR="00473F69" w:rsidRDefault="00473F69" w:rsidP="002313E0"/>
    <w:p w14:paraId="3C5C02FF" w14:textId="77777777" w:rsidR="00473F69" w:rsidRDefault="00473F69"/>
    <w:p w14:paraId="30EBBBDE" w14:textId="77777777" w:rsidR="00473F69" w:rsidRDefault="00473F69" w:rsidP="005000E3"/>
    <w:p w14:paraId="5E92F536" w14:textId="77777777" w:rsidR="00473F69" w:rsidRDefault="00473F69" w:rsidP="005000E3"/>
    <w:p w14:paraId="46D5EFFC" w14:textId="77777777" w:rsidR="00473F69" w:rsidRDefault="00473F69" w:rsidP="005000E3"/>
    <w:p w14:paraId="18646872" w14:textId="77777777" w:rsidR="00473F69" w:rsidRDefault="00473F69" w:rsidP="005000E3"/>
    <w:p w14:paraId="5F07A558" w14:textId="77777777" w:rsidR="00473F69" w:rsidRDefault="00473F69" w:rsidP="005000E3"/>
    <w:p w14:paraId="435F0932" w14:textId="77777777" w:rsidR="00473F69" w:rsidRDefault="00473F69" w:rsidP="005000E3"/>
    <w:p w14:paraId="2FF0900B" w14:textId="77777777" w:rsidR="00473F69" w:rsidRDefault="00473F69" w:rsidP="005000E3"/>
    <w:p w14:paraId="3AD2B769" w14:textId="77777777" w:rsidR="00473F69" w:rsidRDefault="00473F69" w:rsidP="005000E3"/>
    <w:p w14:paraId="40D30093" w14:textId="77777777" w:rsidR="00473F69" w:rsidRDefault="00473F69" w:rsidP="00957F9E"/>
    <w:p w14:paraId="79C9E18A" w14:textId="77777777" w:rsidR="00473F69" w:rsidRDefault="00473F69" w:rsidP="00957F9E"/>
    <w:p w14:paraId="50DE58AD" w14:textId="77777777" w:rsidR="00473F69" w:rsidRDefault="00473F69" w:rsidP="00522081"/>
    <w:p w14:paraId="7CFCD443" w14:textId="77777777" w:rsidR="00473F69" w:rsidRDefault="00473F69" w:rsidP="00522081"/>
    <w:p w14:paraId="0A68125E" w14:textId="77777777" w:rsidR="00473F69" w:rsidRDefault="00473F69"/>
    <w:p w14:paraId="559555B9" w14:textId="77777777" w:rsidR="00473F69" w:rsidRDefault="00473F69" w:rsidP="00566DAA"/>
    <w:p w14:paraId="5D066F2D" w14:textId="77777777" w:rsidR="00473F69" w:rsidRDefault="00473F69" w:rsidP="00566DAA"/>
    <w:p w14:paraId="5AE3EA70" w14:textId="77777777" w:rsidR="00473F69" w:rsidRDefault="00473F69" w:rsidP="00566DAA"/>
    <w:p w14:paraId="74A5A366" w14:textId="77777777" w:rsidR="00473F69" w:rsidRDefault="00473F69" w:rsidP="00566DAA"/>
    <w:p w14:paraId="117A82A8" w14:textId="77777777" w:rsidR="00473F69" w:rsidRDefault="00473F69" w:rsidP="00566DAA"/>
    <w:p w14:paraId="23F33196" w14:textId="77777777" w:rsidR="00473F69" w:rsidRDefault="00473F69" w:rsidP="00306067"/>
    <w:p w14:paraId="43C21711" w14:textId="77777777" w:rsidR="00473F69" w:rsidRDefault="00473F69" w:rsidP="00306067"/>
    <w:p w14:paraId="07FBBD46" w14:textId="77777777" w:rsidR="00473F69" w:rsidRDefault="00473F69" w:rsidP="00306067"/>
    <w:p w14:paraId="5F98CE97" w14:textId="77777777" w:rsidR="00473F69" w:rsidRDefault="00473F69" w:rsidP="00306067"/>
    <w:p w14:paraId="043A5E7C" w14:textId="77777777" w:rsidR="00473F69" w:rsidRDefault="00473F69" w:rsidP="00306067"/>
    <w:p w14:paraId="4E47768A" w14:textId="77777777" w:rsidR="00473F69" w:rsidRDefault="00473F69" w:rsidP="00701B53"/>
    <w:p w14:paraId="269B6E84" w14:textId="77777777" w:rsidR="00473F69" w:rsidRDefault="00473F69"/>
    <w:p w14:paraId="33EB8463" w14:textId="77777777" w:rsidR="00473F69" w:rsidRDefault="00473F69" w:rsidP="005C01A3"/>
    <w:p w14:paraId="6D4299E9" w14:textId="77777777" w:rsidR="00473F69" w:rsidRDefault="00473F69" w:rsidP="005C01A3"/>
    <w:p w14:paraId="2F177895" w14:textId="77777777" w:rsidR="00473F69" w:rsidRDefault="00473F69" w:rsidP="00B95C26"/>
    <w:p w14:paraId="3279A633" w14:textId="77777777" w:rsidR="00473F69" w:rsidRDefault="00473F69" w:rsidP="00B95C26"/>
    <w:p w14:paraId="7FE9C399" w14:textId="77777777" w:rsidR="00473F69" w:rsidRDefault="00473F69" w:rsidP="00B95C26"/>
    <w:p w14:paraId="4601B2F4" w14:textId="77777777" w:rsidR="00473F69" w:rsidRDefault="00473F69" w:rsidP="00B95C26"/>
    <w:p w14:paraId="4A3B038C" w14:textId="77777777" w:rsidR="00473F69" w:rsidRDefault="00473F69"/>
    <w:p w14:paraId="5503E195" w14:textId="77777777" w:rsidR="00473F69" w:rsidRDefault="00473F69" w:rsidP="00D1038F"/>
    <w:p w14:paraId="10F1F529" w14:textId="77777777" w:rsidR="00473F69" w:rsidRDefault="00473F69" w:rsidP="00D1038F"/>
    <w:p w14:paraId="2D56EC2E" w14:textId="77777777" w:rsidR="00473F69" w:rsidRDefault="00473F69" w:rsidP="00D1038F"/>
    <w:p w14:paraId="7AAF62B8" w14:textId="77777777" w:rsidR="00473F69" w:rsidRDefault="00473F69" w:rsidP="00D1038F"/>
    <w:p w14:paraId="356B2E05" w14:textId="77777777" w:rsidR="00473F69" w:rsidRDefault="00473F69" w:rsidP="00D1038F"/>
    <w:p w14:paraId="6BD15559" w14:textId="77777777" w:rsidR="00473F69" w:rsidRDefault="00473F69" w:rsidP="00D1038F"/>
    <w:p w14:paraId="58C427E0" w14:textId="77777777" w:rsidR="00473F69" w:rsidRDefault="00473F69" w:rsidP="00D1038F"/>
    <w:p w14:paraId="783A8F9E" w14:textId="77777777" w:rsidR="00473F69" w:rsidRDefault="00473F69" w:rsidP="00D1038F"/>
    <w:p w14:paraId="79A49908" w14:textId="77777777" w:rsidR="00473F69" w:rsidRDefault="00473F69" w:rsidP="00D1038F"/>
    <w:p w14:paraId="3A8FB2D4" w14:textId="77777777" w:rsidR="00473F69" w:rsidRDefault="00473F69" w:rsidP="00D1038F"/>
    <w:p w14:paraId="35CC50A6" w14:textId="77777777" w:rsidR="00473F69" w:rsidRDefault="00473F69"/>
    <w:p w14:paraId="7A3EBDC7" w14:textId="77777777" w:rsidR="00473F69" w:rsidRDefault="00473F69" w:rsidP="00841E64"/>
    <w:p w14:paraId="54037473" w14:textId="77777777" w:rsidR="00473F69" w:rsidRDefault="00473F69" w:rsidP="00074056"/>
    <w:p w14:paraId="2397550B" w14:textId="77777777" w:rsidR="00473F69" w:rsidRDefault="00473F69"/>
    <w:p w14:paraId="7FA644BC" w14:textId="77777777" w:rsidR="00473F69" w:rsidRDefault="00473F69" w:rsidP="0042006F"/>
    <w:p w14:paraId="28A7D3EA" w14:textId="77777777" w:rsidR="00473F69" w:rsidRDefault="00473F69" w:rsidP="00C54E97"/>
    <w:p w14:paraId="497975F9" w14:textId="77777777" w:rsidR="00473F69" w:rsidRDefault="00473F69" w:rsidP="00512194"/>
    <w:p w14:paraId="53AFB39D" w14:textId="77777777" w:rsidR="00473F69" w:rsidRDefault="00473F69"/>
  </w:footnote>
  <w:footnote w:type="continuationSeparator" w:id="0">
    <w:p w14:paraId="56751169" w14:textId="77777777" w:rsidR="00473F69" w:rsidRDefault="00473F69" w:rsidP="00EE2F45">
      <w:r>
        <w:continuationSeparator/>
      </w:r>
    </w:p>
    <w:p w14:paraId="6429BA97" w14:textId="77777777" w:rsidR="00473F69" w:rsidRDefault="00473F69" w:rsidP="00EE2F45"/>
    <w:p w14:paraId="2FE81DB4" w14:textId="77777777" w:rsidR="00473F69" w:rsidRDefault="00473F69" w:rsidP="00EE2F45"/>
    <w:p w14:paraId="76C85CFA" w14:textId="77777777" w:rsidR="00473F69" w:rsidRDefault="00473F69" w:rsidP="00EE2F45"/>
    <w:p w14:paraId="7FA3D3CF" w14:textId="77777777" w:rsidR="00473F69" w:rsidRDefault="00473F69" w:rsidP="00EE2F45"/>
    <w:p w14:paraId="4B01A91B" w14:textId="77777777" w:rsidR="00473F69" w:rsidRDefault="00473F69" w:rsidP="00EE2F45"/>
    <w:p w14:paraId="19C142DC" w14:textId="77777777" w:rsidR="00473F69" w:rsidRDefault="00473F69" w:rsidP="00EE2F45"/>
    <w:p w14:paraId="262EA16E" w14:textId="77777777" w:rsidR="00473F69" w:rsidRDefault="00473F69" w:rsidP="00EE2F45"/>
    <w:p w14:paraId="65F3B294" w14:textId="77777777" w:rsidR="00473F69" w:rsidRDefault="00473F69" w:rsidP="00EE2F45"/>
    <w:p w14:paraId="5116CBC1" w14:textId="77777777" w:rsidR="00473F69" w:rsidRDefault="00473F69" w:rsidP="00EE2F45"/>
    <w:p w14:paraId="72938BD8" w14:textId="77777777" w:rsidR="00473F69" w:rsidRDefault="00473F69" w:rsidP="00EE2F45"/>
    <w:p w14:paraId="2168CA6B" w14:textId="77777777" w:rsidR="00473F69" w:rsidRDefault="00473F69" w:rsidP="00EE2F45"/>
    <w:p w14:paraId="4C2A228B" w14:textId="77777777" w:rsidR="00473F69" w:rsidRDefault="00473F69" w:rsidP="00EE2F45"/>
    <w:p w14:paraId="077C06C4" w14:textId="77777777" w:rsidR="00473F69" w:rsidRDefault="00473F69" w:rsidP="00EE2F45"/>
    <w:p w14:paraId="3C1C3FA1" w14:textId="77777777" w:rsidR="00473F69" w:rsidRDefault="00473F69" w:rsidP="00EE2F45"/>
    <w:p w14:paraId="22C1E6B2" w14:textId="77777777" w:rsidR="00473F69" w:rsidRDefault="00473F69" w:rsidP="00EE2F45"/>
    <w:p w14:paraId="03BC0107" w14:textId="77777777" w:rsidR="00473F69" w:rsidRDefault="00473F69" w:rsidP="00EE2F45"/>
    <w:p w14:paraId="5E800C29" w14:textId="77777777" w:rsidR="00473F69" w:rsidRDefault="00473F69" w:rsidP="00EE2F45"/>
    <w:p w14:paraId="715F5795" w14:textId="77777777" w:rsidR="00473F69" w:rsidRDefault="00473F69" w:rsidP="00EE2F45"/>
    <w:p w14:paraId="71AFF566" w14:textId="77777777" w:rsidR="00473F69" w:rsidRDefault="00473F69" w:rsidP="00EE2F45"/>
    <w:p w14:paraId="06663714" w14:textId="77777777" w:rsidR="00473F69" w:rsidRDefault="00473F69" w:rsidP="00EE2F45"/>
    <w:p w14:paraId="1A5BB8D5" w14:textId="77777777" w:rsidR="00473F69" w:rsidRDefault="00473F69" w:rsidP="00EE2F45"/>
    <w:p w14:paraId="4BCE908E" w14:textId="77777777" w:rsidR="00473F69" w:rsidRDefault="00473F69" w:rsidP="00EE2F45"/>
    <w:p w14:paraId="4E8C74DF" w14:textId="77777777" w:rsidR="00473F69" w:rsidRDefault="00473F69" w:rsidP="00EE2F45"/>
    <w:p w14:paraId="7D6C6E51" w14:textId="77777777" w:rsidR="00473F69" w:rsidRDefault="00473F69" w:rsidP="00EE2F45"/>
    <w:p w14:paraId="43D11B6D" w14:textId="77777777" w:rsidR="00473F69" w:rsidRDefault="00473F69" w:rsidP="00EE2F45"/>
    <w:p w14:paraId="48160422" w14:textId="77777777" w:rsidR="00473F69" w:rsidRDefault="00473F69" w:rsidP="00EE2F45"/>
    <w:p w14:paraId="0FA95689" w14:textId="77777777" w:rsidR="00473F69" w:rsidRDefault="00473F69" w:rsidP="00EE2F45"/>
    <w:p w14:paraId="6E697280" w14:textId="77777777" w:rsidR="00473F69" w:rsidRDefault="00473F69"/>
    <w:p w14:paraId="5E5A8332" w14:textId="77777777" w:rsidR="00473F69" w:rsidRDefault="00473F69" w:rsidP="0029338C"/>
    <w:p w14:paraId="5168082E" w14:textId="77777777" w:rsidR="00473F69" w:rsidRDefault="00473F69" w:rsidP="0029338C"/>
    <w:p w14:paraId="1F0E9F95" w14:textId="77777777" w:rsidR="00473F69" w:rsidRDefault="00473F69" w:rsidP="00C24E70"/>
    <w:p w14:paraId="0F0CECED" w14:textId="77777777" w:rsidR="00473F69" w:rsidRDefault="00473F69" w:rsidP="00C24E70"/>
    <w:p w14:paraId="7DE9F2BF" w14:textId="77777777" w:rsidR="00473F69" w:rsidRDefault="00473F69" w:rsidP="00C24E70"/>
    <w:p w14:paraId="13128180" w14:textId="77777777" w:rsidR="00473F69" w:rsidRDefault="00473F69" w:rsidP="00C24E70"/>
    <w:p w14:paraId="47FEC592" w14:textId="77777777" w:rsidR="00473F69" w:rsidRDefault="00473F69" w:rsidP="00C24E70"/>
    <w:p w14:paraId="13EE431D" w14:textId="77777777" w:rsidR="00473F69" w:rsidRDefault="00473F69" w:rsidP="00C24E70"/>
    <w:p w14:paraId="3691778B" w14:textId="77777777" w:rsidR="00473F69" w:rsidRDefault="00473F69" w:rsidP="00C24E70"/>
    <w:p w14:paraId="05A3D855" w14:textId="77777777" w:rsidR="00473F69" w:rsidRDefault="00473F69"/>
    <w:p w14:paraId="79AED745" w14:textId="77777777" w:rsidR="00473F69" w:rsidRDefault="00473F69" w:rsidP="002313E0"/>
    <w:p w14:paraId="43855A38" w14:textId="77777777" w:rsidR="00473F69" w:rsidRDefault="00473F69" w:rsidP="002313E0"/>
    <w:p w14:paraId="6DE2DC66" w14:textId="77777777" w:rsidR="00473F69" w:rsidRDefault="00473F69"/>
    <w:p w14:paraId="332E2EE4" w14:textId="77777777" w:rsidR="00473F69" w:rsidRDefault="00473F69" w:rsidP="005000E3"/>
    <w:p w14:paraId="0DC9A1CB" w14:textId="77777777" w:rsidR="00473F69" w:rsidRDefault="00473F69" w:rsidP="005000E3"/>
    <w:p w14:paraId="0B50AEBC" w14:textId="77777777" w:rsidR="00473F69" w:rsidRDefault="00473F69" w:rsidP="005000E3"/>
    <w:p w14:paraId="314C0870" w14:textId="77777777" w:rsidR="00473F69" w:rsidRDefault="00473F69" w:rsidP="005000E3"/>
    <w:p w14:paraId="4CEC759F" w14:textId="77777777" w:rsidR="00473F69" w:rsidRDefault="00473F69" w:rsidP="005000E3"/>
    <w:p w14:paraId="266932CC" w14:textId="77777777" w:rsidR="00473F69" w:rsidRDefault="00473F69" w:rsidP="005000E3"/>
    <w:p w14:paraId="2CCE9460" w14:textId="77777777" w:rsidR="00473F69" w:rsidRDefault="00473F69" w:rsidP="005000E3"/>
    <w:p w14:paraId="0C1EFFAB" w14:textId="77777777" w:rsidR="00473F69" w:rsidRDefault="00473F69" w:rsidP="005000E3"/>
    <w:p w14:paraId="1C42FFF7" w14:textId="77777777" w:rsidR="00473F69" w:rsidRDefault="00473F69" w:rsidP="00957F9E"/>
    <w:p w14:paraId="51626D16" w14:textId="77777777" w:rsidR="00473F69" w:rsidRDefault="00473F69" w:rsidP="00957F9E"/>
    <w:p w14:paraId="47FFD456" w14:textId="77777777" w:rsidR="00473F69" w:rsidRDefault="00473F69" w:rsidP="00522081"/>
    <w:p w14:paraId="3C81BDEF" w14:textId="77777777" w:rsidR="00473F69" w:rsidRDefault="00473F69" w:rsidP="00522081"/>
    <w:p w14:paraId="586059BB" w14:textId="77777777" w:rsidR="00473F69" w:rsidRDefault="00473F69"/>
    <w:p w14:paraId="035F47F5" w14:textId="77777777" w:rsidR="00473F69" w:rsidRDefault="00473F69" w:rsidP="00566DAA"/>
    <w:p w14:paraId="7958407E" w14:textId="77777777" w:rsidR="00473F69" w:rsidRDefault="00473F69" w:rsidP="00566DAA"/>
    <w:p w14:paraId="49AF0E58" w14:textId="77777777" w:rsidR="00473F69" w:rsidRDefault="00473F69" w:rsidP="00566DAA"/>
    <w:p w14:paraId="5BC62773" w14:textId="77777777" w:rsidR="00473F69" w:rsidRDefault="00473F69" w:rsidP="00566DAA"/>
    <w:p w14:paraId="5BE44CAE" w14:textId="77777777" w:rsidR="00473F69" w:rsidRDefault="00473F69" w:rsidP="00566DAA"/>
    <w:p w14:paraId="605E8A3F" w14:textId="77777777" w:rsidR="00473F69" w:rsidRDefault="00473F69" w:rsidP="00306067"/>
    <w:p w14:paraId="25EA8754" w14:textId="77777777" w:rsidR="00473F69" w:rsidRDefault="00473F69" w:rsidP="00306067"/>
    <w:p w14:paraId="31565F55" w14:textId="77777777" w:rsidR="00473F69" w:rsidRDefault="00473F69" w:rsidP="00306067"/>
    <w:p w14:paraId="59941419" w14:textId="77777777" w:rsidR="00473F69" w:rsidRDefault="00473F69" w:rsidP="00306067"/>
    <w:p w14:paraId="20D3E338" w14:textId="77777777" w:rsidR="00473F69" w:rsidRDefault="00473F69" w:rsidP="00306067"/>
    <w:p w14:paraId="7BC0908A" w14:textId="77777777" w:rsidR="00473F69" w:rsidRDefault="00473F69" w:rsidP="00701B53"/>
    <w:p w14:paraId="2575FCFD" w14:textId="77777777" w:rsidR="00473F69" w:rsidRDefault="00473F69"/>
    <w:p w14:paraId="3A773D51" w14:textId="77777777" w:rsidR="00473F69" w:rsidRDefault="00473F69" w:rsidP="005C01A3"/>
    <w:p w14:paraId="0B782A3D" w14:textId="77777777" w:rsidR="00473F69" w:rsidRDefault="00473F69" w:rsidP="005C01A3"/>
    <w:p w14:paraId="1BF92986" w14:textId="77777777" w:rsidR="00473F69" w:rsidRDefault="00473F69" w:rsidP="00B95C26"/>
    <w:p w14:paraId="40BAB878" w14:textId="77777777" w:rsidR="00473F69" w:rsidRDefault="00473F69" w:rsidP="00B95C26"/>
    <w:p w14:paraId="5643B5AD" w14:textId="77777777" w:rsidR="00473F69" w:rsidRDefault="00473F69" w:rsidP="00B95C26"/>
    <w:p w14:paraId="7E9D7EC4" w14:textId="77777777" w:rsidR="00473F69" w:rsidRDefault="00473F69" w:rsidP="00B95C26"/>
    <w:p w14:paraId="7B152BFF" w14:textId="77777777" w:rsidR="00473F69" w:rsidRDefault="00473F69"/>
    <w:p w14:paraId="7645CD25" w14:textId="77777777" w:rsidR="00473F69" w:rsidRDefault="00473F69" w:rsidP="00D1038F"/>
    <w:p w14:paraId="6EDBF9DA" w14:textId="77777777" w:rsidR="00473F69" w:rsidRDefault="00473F69" w:rsidP="00D1038F"/>
    <w:p w14:paraId="080D1251" w14:textId="77777777" w:rsidR="00473F69" w:rsidRDefault="00473F69" w:rsidP="00D1038F"/>
    <w:p w14:paraId="7884531D" w14:textId="77777777" w:rsidR="00473F69" w:rsidRDefault="00473F69" w:rsidP="00D1038F"/>
    <w:p w14:paraId="07756764" w14:textId="77777777" w:rsidR="00473F69" w:rsidRDefault="00473F69" w:rsidP="00D1038F"/>
    <w:p w14:paraId="3E0C1183" w14:textId="77777777" w:rsidR="00473F69" w:rsidRDefault="00473F69" w:rsidP="00D1038F"/>
    <w:p w14:paraId="7008B28B" w14:textId="77777777" w:rsidR="00473F69" w:rsidRDefault="00473F69" w:rsidP="00D1038F"/>
    <w:p w14:paraId="18B6642D" w14:textId="77777777" w:rsidR="00473F69" w:rsidRDefault="00473F69" w:rsidP="00D1038F"/>
    <w:p w14:paraId="282DD88F" w14:textId="77777777" w:rsidR="00473F69" w:rsidRDefault="00473F69" w:rsidP="00D1038F"/>
    <w:p w14:paraId="01D9A0FF" w14:textId="77777777" w:rsidR="00473F69" w:rsidRDefault="00473F69" w:rsidP="00D1038F"/>
    <w:p w14:paraId="15020F36" w14:textId="77777777" w:rsidR="00473F69" w:rsidRDefault="00473F69"/>
    <w:p w14:paraId="0B0E436B" w14:textId="77777777" w:rsidR="00473F69" w:rsidRDefault="00473F69" w:rsidP="00841E64"/>
    <w:p w14:paraId="3D3D1E36" w14:textId="77777777" w:rsidR="00473F69" w:rsidRDefault="00473F69" w:rsidP="00074056"/>
    <w:p w14:paraId="6CBCDC40" w14:textId="77777777" w:rsidR="00473F69" w:rsidRDefault="00473F69"/>
    <w:p w14:paraId="245A6CE7" w14:textId="77777777" w:rsidR="00473F69" w:rsidRDefault="00473F69" w:rsidP="0042006F"/>
    <w:p w14:paraId="3C1091E4" w14:textId="77777777" w:rsidR="00473F69" w:rsidRDefault="00473F69" w:rsidP="00C54E97"/>
    <w:p w14:paraId="62B9A59A" w14:textId="77777777" w:rsidR="00473F69" w:rsidRDefault="00473F69" w:rsidP="00512194"/>
    <w:p w14:paraId="0712F39E" w14:textId="77777777" w:rsidR="00473F69" w:rsidRDefault="00473F6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AEB23" w14:textId="77777777" w:rsidR="00985174" w:rsidRDefault="00985174" w:rsidP="00EE2F45"/>
  <w:p w14:paraId="527B8C88" w14:textId="77777777" w:rsidR="00985174" w:rsidRDefault="00985174" w:rsidP="00EE2F45"/>
  <w:p w14:paraId="68CB301F" w14:textId="77777777" w:rsidR="00985174" w:rsidRDefault="00985174" w:rsidP="00EE2F45"/>
  <w:p w14:paraId="5601F29F" w14:textId="77777777" w:rsidR="00985174" w:rsidRDefault="00985174" w:rsidP="00EE2F45"/>
  <w:p w14:paraId="23C5A40A" w14:textId="77777777" w:rsidR="00985174" w:rsidRDefault="00985174" w:rsidP="00EE2F45"/>
  <w:p w14:paraId="7032EB25" w14:textId="77777777" w:rsidR="00985174" w:rsidRDefault="00985174" w:rsidP="00EE2F45"/>
  <w:p w14:paraId="6C73F0A3" w14:textId="77777777" w:rsidR="00985174" w:rsidRDefault="00985174" w:rsidP="00EE2F45"/>
  <w:p w14:paraId="36E38358" w14:textId="77777777" w:rsidR="00985174" w:rsidRDefault="00985174" w:rsidP="00EE2F45"/>
  <w:p w14:paraId="5132909F" w14:textId="77777777" w:rsidR="00985174" w:rsidRDefault="00985174" w:rsidP="00EE2F45"/>
  <w:p w14:paraId="1BE312CF" w14:textId="77777777" w:rsidR="00985174" w:rsidRDefault="00985174" w:rsidP="00EE2F45"/>
  <w:p w14:paraId="71554A04" w14:textId="77777777" w:rsidR="00985174" w:rsidRDefault="00985174" w:rsidP="00EE2F45"/>
  <w:p w14:paraId="70056BD8" w14:textId="77777777" w:rsidR="00985174" w:rsidRDefault="00985174" w:rsidP="00EE2F45"/>
  <w:p w14:paraId="1B0728FE" w14:textId="77777777" w:rsidR="00985174" w:rsidRDefault="00985174" w:rsidP="00EE2F45"/>
  <w:p w14:paraId="7CBC64EC" w14:textId="77777777" w:rsidR="00985174" w:rsidRDefault="00985174" w:rsidP="00EE2F45"/>
  <w:p w14:paraId="6278AAF7" w14:textId="77777777" w:rsidR="00985174" w:rsidRDefault="00985174" w:rsidP="00EE2F45"/>
  <w:p w14:paraId="4A43C209" w14:textId="77777777" w:rsidR="00985174" w:rsidRDefault="00985174" w:rsidP="00EE2F45"/>
  <w:p w14:paraId="2477BA39" w14:textId="77777777" w:rsidR="00985174" w:rsidRDefault="00985174" w:rsidP="00EE2F45"/>
  <w:p w14:paraId="202FE637" w14:textId="77777777" w:rsidR="00985174" w:rsidRDefault="00985174" w:rsidP="00EE2F45"/>
  <w:p w14:paraId="689F86B9" w14:textId="77777777" w:rsidR="00985174" w:rsidRDefault="00985174" w:rsidP="00EE2F45"/>
  <w:p w14:paraId="4B0050A1" w14:textId="77777777" w:rsidR="00985174" w:rsidRDefault="00985174" w:rsidP="00EE2F45"/>
  <w:p w14:paraId="66222021" w14:textId="77777777" w:rsidR="00985174" w:rsidRDefault="00985174" w:rsidP="00EE2F45"/>
  <w:p w14:paraId="4637848E" w14:textId="77777777" w:rsidR="00985174" w:rsidRDefault="00985174" w:rsidP="00EE2F45"/>
  <w:p w14:paraId="5AE50B02" w14:textId="77777777" w:rsidR="00985174" w:rsidRDefault="00985174" w:rsidP="00EE2F45"/>
  <w:p w14:paraId="1FE43A40" w14:textId="77777777" w:rsidR="00985174" w:rsidRDefault="00985174" w:rsidP="00EE2F45"/>
  <w:p w14:paraId="119B59A8" w14:textId="77777777" w:rsidR="00985174" w:rsidRDefault="00985174" w:rsidP="00EE2F45"/>
  <w:p w14:paraId="0FCB428C" w14:textId="77777777" w:rsidR="00985174" w:rsidRDefault="00985174" w:rsidP="00EE2F45"/>
  <w:p w14:paraId="03C4B766" w14:textId="77777777" w:rsidR="00985174" w:rsidRDefault="00985174" w:rsidP="00EE2F45"/>
  <w:p w14:paraId="2CBC82EC" w14:textId="77777777" w:rsidR="00985174" w:rsidRDefault="00985174" w:rsidP="00EE2F45"/>
  <w:p w14:paraId="56F75A6B" w14:textId="77777777" w:rsidR="00985174" w:rsidRDefault="00985174" w:rsidP="00EE2F45"/>
  <w:p w14:paraId="6A54AE09" w14:textId="77777777" w:rsidR="00985174" w:rsidRDefault="00985174" w:rsidP="00EE2F45"/>
  <w:p w14:paraId="4DA57014" w14:textId="77777777" w:rsidR="00985174" w:rsidRDefault="00985174" w:rsidP="00EE2F45"/>
  <w:p w14:paraId="5EC97CD1" w14:textId="77777777" w:rsidR="00985174" w:rsidRDefault="00985174" w:rsidP="00EE2F45"/>
  <w:p w14:paraId="72C637B0" w14:textId="77777777" w:rsidR="00985174" w:rsidRDefault="00985174" w:rsidP="0029338C"/>
  <w:p w14:paraId="39534C01" w14:textId="77777777" w:rsidR="00985174" w:rsidRDefault="00985174" w:rsidP="0029338C"/>
  <w:p w14:paraId="4B979FF3" w14:textId="77777777" w:rsidR="00985174" w:rsidRDefault="00985174" w:rsidP="00C24E70"/>
  <w:p w14:paraId="12E00219" w14:textId="77777777" w:rsidR="00985174" w:rsidRDefault="00985174" w:rsidP="00C24E70"/>
  <w:p w14:paraId="36BD443C" w14:textId="77777777" w:rsidR="00985174" w:rsidRDefault="00985174" w:rsidP="00C24E70"/>
  <w:p w14:paraId="15EF92C2" w14:textId="77777777" w:rsidR="00985174" w:rsidRDefault="00985174" w:rsidP="00C24E70"/>
  <w:p w14:paraId="22DDD19A" w14:textId="77777777" w:rsidR="00985174" w:rsidRDefault="00985174" w:rsidP="00C24E70"/>
  <w:p w14:paraId="32BED278" w14:textId="77777777" w:rsidR="00985174" w:rsidRDefault="00985174" w:rsidP="00C24E70"/>
  <w:p w14:paraId="5D9D110C" w14:textId="77777777" w:rsidR="00985174" w:rsidRDefault="00985174" w:rsidP="00C24E70"/>
  <w:p w14:paraId="6DA3CFD3" w14:textId="77777777" w:rsidR="00985174" w:rsidRDefault="00985174" w:rsidP="00C24E70"/>
  <w:p w14:paraId="4068C305" w14:textId="77777777" w:rsidR="00985174" w:rsidRDefault="00985174" w:rsidP="002313E0"/>
  <w:p w14:paraId="0E0E69EA" w14:textId="77777777" w:rsidR="00985174" w:rsidRDefault="00985174" w:rsidP="002313E0"/>
  <w:p w14:paraId="5A01FA57" w14:textId="77777777" w:rsidR="00985174" w:rsidRDefault="00985174" w:rsidP="002313E0"/>
  <w:p w14:paraId="18EDCEA0" w14:textId="77777777" w:rsidR="00985174" w:rsidRDefault="00985174" w:rsidP="005000E3"/>
  <w:p w14:paraId="761C7CA1" w14:textId="77777777" w:rsidR="00985174" w:rsidRDefault="00985174" w:rsidP="005000E3"/>
  <w:p w14:paraId="3DE628A5" w14:textId="77777777" w:rsidR="00985174" w:rsidRDefault="00985174" w:rsidP="005000E3"/>
  <w:p w14:paraId="41B21B08" w14:textId="77777777" w:rsidR="00985174" w:rsidRDefault="00985174" w:rsidP="005000E3"/>
  <w:p w14:paraId="68C3DA9F" w14:textId="77777777" w:rsidR="00985174" w:rsidRDefault="00985174" w:rsidP="005000E3"/>
  <w:p w14:paraId="3CA6E200" w14:textId="77777777" w:rsidR="00985174" w:rsidRDefault="00985174" w:rsidP="005000E3"/>
  <w:p w14:paraId="6938E47A" w14:textId="77777777" w:rsidR="00985174" w:rsidRDefault="00985174" w:rsidP="005000E3"/>
  <w:p w14:paraId="46A20B4A" w14:textId="77777777" w:rsidR="00985174" w:rsidRDefault="00985174" w:rsidP="005000E3"/>
  <w:p w14:paraId="5197F019" w14:textId="77777777" w:rsidR="00985174" w:rsidRDefault="00985174" w:rsidP="00957F9E"/>
  <w:p w14:paraId="4CE2BD3B" w14:textId="77777777" w:rsidR="00985174" w:rsidRDefault="00985174" w:rsidP="00957F9E"/>
  <w:p w14:paraId="31826B95" w14:textId="77777777" w:rsidR="00985174" w:rsidRDefault="00985174" w:rsidP="00522081"/>
  <w:p w14:paraId="73660339" w14:textId="77777777" w:rsidR="00985174" w:rsidRDefault="00985174" w:rsidP="00522081"/>
  <w:p w14:paraId="2B96A894" w14:textId="77777777" w:rsidR="00985174" w:rsidRDefault="00985174" w:rsidP="00522081"/>
  <w:p w14:paraId="4DCE0DCE" w14:textId="77777777" w:rsidR="00985174" w:rsidRDefault="00985174" w:rsidP="00566DAA"/>
  <w:p w14:paraId="74F48215" w14:textId="77777777" w:rsidR="00985174" w:rsidRDefault="00985174" w:rsidP="00566DAA"/>
  <w:p w14:paraId="632F4F32" w14:textId="77777777" w:rsidR="00985174" w:rsidRDefault="00985174" w:rsidP="00566DAA"/>
  <w:p w14:paraId="28FE1CD6" w14:textId="77777777" w:rsidR="00985174" w:rsidRDefault="00985174" w:rsidP="00566DAA"/>
  <w:p w14:paraId="37A51842" w14:textId="77777777" w:rsidR="00985174" w:rsidRDefault="00985174" w:rsidP="00566DAA"/>
  <w:p w14:paraId="53A05FA3" w14:textId="77777777" w:rsidR="00985174" w:rsidRDefault="00985174" w:rsidP="00306067"/>
  <w:p w14:paraId="4A81CAE1" w14:textId="77777777" w:rsidR="00985174" w:rsidRDefault="00985174" w:rsidP="00306067"/>
  <w:p w14:paraId="7050EB55" w14:textId="77777777" w:rsidR="00985174" w:rsidRDefault="00985174" w:rsidP="00306067"/>
  <w:p w14:paraId="6B6114A9" w14:textId="77777777" w:rsidR="00985174" w:rsidRDefault="00985174" w:rsidP="00306067"/>
  <w:p w14:paraId="0662901C" w14:textId="77777777" w:rsidR="00985174" w:rsidRDefault="00985174" w:rsidP="00306067"/>
  <w:p w14:paraId="0E3F2744" w14:textId="77777777" w:rsidR="00985174" w:rsidRDefault="00985174" w:rsidP="00701B53"/>
  <w:p w14:paraId="27D20BCF" w14:textId="77777777" w:rsidR="00985174" w:rsidRDefault="00985174" w:rsidP="002916AF"/>
  <w:p w14:paraId="401BCF34" w14:textId="77777777" w:rsidR="00985174" w:rsidRDefault="00985174" w:rsidP="005C01A3"/>
  <w:p w14:paraId="05E8D0EA" w14:textId="77777777" w:rsidR="00985174" w:rsidRDefault="00985174" w:rsidP="005C01A3"/>
  <w:p w14:paraId="4FA35E60" w14:textId="77777777" w:rsidR="00985174" w:rsidRDefault="00985174" w:rsidP="00B95C26"/>
  <w:p w14:paraId="496859A6" w14:textId="77777777" w:rsidR="00985174" w:rsidRDefault="00985174" w:rsidP="00B95C26"/>
  <w:p w14:paraId="434407CD" w14:textId="77777777" w:rsidR="00985174" w:rsidRDefault="00985174" w:rsidP="00B95C26"/>
  <w:p w14:paraId="23EC1CCA" w14:textId="77777777" w:rsidR="00985174" w:rsidRDefault="00985174" w:rsidP="00B95C26"/>
  <w:p w14:paraId="341938A4" w14:textId="77777777" w:rsidR="00985174" w:rsidRDefault="00985174" w:rsidP="00B95C26"/>
  <w:p w14:paraId="469EBB74" w14:textId="77777777" w:rsidR="00985174" w:rsidRDefault="00985174" w:rsidP="00D1038F"/>
  <w:p w14:paraId="528A1CBE" w14:textId="77777777" w:rsidR="00985174" w:rsidRDefault="00985174" w:rsidP="00D1038F"/>
  <w:p w14:paraId="177D896E" w14:textId="77777777" w:rsidR="00985174" w:rsidRDefault="00985174" w:rsidP="00D1038F"/>
  <w:p w14:paraId="460E03B9" w14:textId="77777777" w:rsidR="00985174" w:rsidRDefault="00985174" w:rsidP="00D1038F"/>
  <w:p w14:paraId="22B1A3FB" w14:textId="77777777" w:rsidR="00985174" w:rsidRDefault="00985174" w:rsidP="00D1038F"/>
  <w:p w14:paraId="13EC8A82" w14:textId="77777777" w:rsidR="00985174" w:rsidRDefault="00985174" w:rsidP="00D1038F"/>
  <w:p w14:paraId="748A6B26" w14:textId="77777777" w:rsidR="00985174" w:rsidRDefault="00985174" w:rsidP="00D1038F"/>
  <w:p w14:paraId="7D3D8D68" w14:textId="77777777" w:rsidR="00985174" w:rsidRDefault="00985174" w:rsidP="00D1038F"/>
  <w:p w14:paraId="3D66D1AE" w14:textId="77777777" w:rsidR="00985174" w:rsidRDefault="00985174" w:rsidP="00D1038F"/>
  <w:p w14:paraId="2C86E6A4" w14:textId="77777777" w:rsidR="00985174" w:rsidRDefault="00985174" w:rsidP="00D1038F"/>
  <w:p w14:paraId="4E4AE0AB" w14:textId="77777777" w:rsidR="00985174" w:rsidRDefault="00985174" w:rsidP="00D1038F"/>
  <w:p w14:paraId="2999D7B7" w14:textId="77777777" w:rsidR="00985174" w:rsidRDefault="00985174" w:rsidP="00841E64"/>
  <w:p w14:paraId="0DF547EC" w14:textId="77777777" w:rsidR="00985174" w:rsidRDefault="00985174" w:rsidP="00074056"/>
  <w:p w14:paraId="15D4E44E" w14:textId="77777777" w:rsidR="00985174" w:rsidRDefault="00985174" w:rsidP="008B610F"/>
  <w:p w14:paraId="23474753" w14:textId="77777777" w:rsidR="00985174" w:rsidRDefault="00985174" w:rsidP="0042006F"/>
  <w:p w14:paraId="0087FD78" w14:textId="77777777" w:rsidR="00985174" w:rsidRDefault="00985174" w:rsidP="00C54E97"/>
  <w:p w14:paraId="7C138E8D" w14:textId="77777777" w:rsidR="00985174" w:rsidRDefault="00985174" w:rsidP="00512194"/>
  <w:p w14:paraId="1550ACA4" w14:textId="77777777" w:rsidR="00985174" w:rsidRDefault="00985174" w:rsidP="0051219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150628" w14:textId="406FF9E9" w:rsidR="00985174" w:rsidRPr="00CA6E1B" w:rsidRDefault="00985174" w:rsidP="00CA6E1B">
    <w:pPr>
      <w:pStyle w:val="Header"/>
      <w:pBdr>
        <w:bottom w:val="single" w:sz="4" w:space="1" w:color="auto"/>
      </w:pBdr>
      <w:jc w:val="right"/>
    </w:pPr>
    <w:r>
      <w:t xml:space="preserve">Malawi Use Case – </w:t>
    </w:r>
    <w:r w:rsidR="005C65EF">
      <w:t>Approach-</w:t>
    </w:r>
    <w:r w:rsidR="00CA6E1B" w:rsidRPr="00CA6E1B">
      <w:t>Optimization of Health Post</w:t>
    </w:r>
    <w:r w:rsidR="00CA6E1B">
      <w:t>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A6D3E"/>
    <w:multiLevelType w:val="hybridMultilevel"/>
    <w:tmpl w:val="50D0C1C6"/>
    <w:lvl w:ilvl="0" w:tplc="4252C614">
      <w:start w:val="1"/>
      <w:numFmt w:val="bullet"/>
      <w:lvlText w:val="•"/>
      <w:lvlJc w:val="left"/>
      <w:pPr>
        <w:tabs>
          <w:tab w:val="num" w:pos="720"/>
        </w:tabs>
        <w:ind w:left="720" w:hanging="360"/>
      </w:pPr>
      <w:rPr>
        <w:rFonts w:ascii="Arial" w:hAnsi="Arial" w:hint="default"/>
      </w:rPr>
    </w:lvl>
    <w:lvl w:ilvl="1" w:tplc="5EEAD5F8" w:tentative="1">
      <w:start w:val="1"/>
      <w:numFmt w:val="bullet"/>
      <w:lvlText w:val="•"/>
      <w:lvlJc w:val="left"/>
      <w:pPr>
        <w:tabs>
          <w:tab w:val="num" w:pos="1440"/>
        </w:tabs>
        <w:ind w:left="1440" w:hanging="360"/>
      </w:pPr>
      <w:rPr>
        <w:rFonts w:ascii="Arial" w:hAnsi="Arial" w:hint="default"/>
      </w:rPr>
    </w:lvl>
    <w:lvl w:ilvl="2" w:tplc="283274C6" w:tentative="1">
      <w:start w:val="1"/>
      <w:numFmt w:val="bullet"/>
      <w:lvlText w:val="•"/>
      <w:lvlJc w:val="left"/>
      <w:pPr>
        <w:tabs>
          <w:tab w:val="num" w:pos="2160"/>
        </w:tabs>
        <w:ind w:left="2160" w:hanging="360"/>
      </w:pPr>
      <w:rPr>
        <w:rFonts w:ascii="Arial" w:hAnsi="Arial" w:hint="default"/>
      </w:rPr>
    </w:lvl>
    <w:lvl w:ilvl="3" w:tplc="61A8E748" w:tentative="1">
      <w:start w:val="1"/>
      <w:numFmt w:val="bullet"/>
      <w:lvlText w:val="•"/>
      <w:lvlJc w:val="left"/>
      <w:pPr>
        <w:tabs>
          <w:tab w:val="num" w:pos="2880"/>
        </w:tabs>
        <w:ind w:left="2880" w:hanging="360"/>
      </w:pPr>
      <w:rPr>
        <w:rFonts w:ascii="Arial" w:hAnsi="Arial" w:hint="default"/>
      </w:rPr>
    </w:lvl>
    <w:lvl w:ilvl="4" w:tplc="6AEC7D86" w:tentative="1">
      <w:start w:val="1"/>
      <w:numFmt w:val="bullet"/>
      <w:lvlText w:val="•"/>
      <w:lvlJc w:val="left"/>
      <w:pPr>
        <w:tabs>
          <w:tab w:val="num" w:pos="3600"/>
        </w:tabs>
        <w:ind w:left="3600" w:hanging="360"/>
      </w:pPr>
      <w:rPr>
        <w:rFonts w:ascii="Arial" w:hAnsi="Arial" w:hint="default"/>
      </w:rPr>
    </w:lvl>
    <w:lvl w:ilvl="5" w:tplc="E6DC0CE0" w:tentative="1">
      <w:start w:val="1"/>
      <w:numFmt w:val="bullet"/>
      <w:lvlText w:val="•"/>
      <w:lvlJc w:val="left"/>
      <w:pPr>
        <w:tabs>
          <w:tab w:val="num" w:pos="4320"/>
        </w:tabs>
        <w:ind w:left="4320" w:hanging="360"/>
      </w:pPr>
      <w:rPr>
        <w:rFonts w:ascii="Arial" w:hAnsi="Arial" w:hint="default"/>
      </w:rPr>
    </w:lvl>
    <w:lvl w:ilvl="6" w:tplc="65943F1C" w:tentative="1">
      <w:start w:val="1"/>
      <w:numFmt w:val="bullet"/>
      <w:lvlText w:val="•"/>
      <w:lvlJc w:val="left"/>
      <w:pPr>
        <w:tabs>
          <w:tab w:val="num" w:pos="5040"/>
        </w:tabs>
        <w:ind w:left="5040" w:hanging="360"/>
      </w:pPr>
      <w:rPr>
        <w:rFonts w:ascii="Arial" w:hAnsi="Arial" w:hint="default"/>
      </w:rPr>
    </w:lvl>
    <w:lvl w:ilvl="7" w:tplc="5FB291A0" w:tentative="1">
      <w:start w:val="1"/>
      <w:numFmt w:val="bullet"/>
      <w:lvlText w:val="•"/>
      <w:lvlJc w:val="left"/>
      <w:pPr>
        <w:tabs>
          <w:tab w:val="num" w:pos="5760"/>
        </w:tabs>
        <w:ind w:left="5760" w:hanging="360"/>
      </w:pPr>
      <w:rPr>
        <w:rFonts w:ascii="Arial" w:hAnsi="Arial" w:hint="default"/>
      </w:rPr>
    </w:lvl>
    <w:lvl w:ilvl="8" w:tplc="204ED27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587440"/>
    <w:multiLevelType w:val="multilevel"/>
    <w:tmpl w:val="27C8952C"/>
    <w:lvl w:ilvl="0">
      <w:start w:val="3"/>
      <w:numFmt w:val="decimal"/>
      <w:lvlText w:val="%1.0"/>
      <w:lvlJc w:val="left"/>
      <w:pPr>
        <w:ind w:left="720" w:hanging="720"/>
      </w:pPr>
      <w:rPr>
        <w:rFonts w:ascii="Arial" w:eastAsia="Times New Roman" w:hAnsi="Arial" w:cs="Times New Roman" w:hint="default"/>
        <w:color w:val="0000FF"/>
        <w:sz w:val="24"/>
        <w:u w:val="single"/>
      </w:rPr>
    </w:lvl>
    <w:lvl w:ilvl="1">
      <w:start w:val="1"/>
      <w:numFmt w:val="decimal"/>
      <w:lvlText w:val="%1.%2"/>
      <w:lvlJc w:val="left"/>
      <w:pPr>
        <w:ind w:left="1440" w:hanging="720"/>
      </w:pPr>
      <w:rPr>
        <w:rFonts w:ascii="Arial" w:eastAsia="Times New Roman" w:hAnsi="Arial" w:cs="Times New Roman" w:hint="default"/>
        <w:color w:val="0000FF"/>
        <w:sz w:val="24"/>
        <w:u w:val="single"/>
      </w:rPr>
    </w:lvl>
    <w:lvl w:ilvl="2">
      <w:start w:val="1"/>
      <w:numFmt w:val="decimal"/>
      <w:lvlText w:val="%1.%2.%3"/>
      <w:lvlJc w:val="left"/>
      <w:pPr>
        <w:ind w:left="2520" w:hanging="1080"/>
      </w:pPr>
      <w:rPr>
        <w:rFonts w:ascii="Arial" w:eastAsia="Times New Roman" w:hAnsi="Arial" w:cs="Times New Roman" w:hint="default"/>
        <w:color w:val="0000FF"/>
        <w:sz w:val="24"/>
        <w:u w:val="single"/>
      </w:rPr>
    </w:lvl>
    <w:lvl w:ilvl="3">
      <w:start w:val="1"/>
      <w:numFmt w:val="decimal"/>
      <w:lvlText w:val="%1.%2.%3.%4"/>
      <w:lvlJc w:val="left"/>
      <w:pPr>
        <w:ind w:left="3600" w:hanging="1440"/>
      </w:pPr>
      <w:rPr>
        <w:rFonts w:ascii="Arial" w:eastAsia="Times New Roman" w:hAnsi="Arial" w:cs="Times New Roman" w:hint="default"/>
        <w:color w:val="0000FF"/>
        <w:sz w:val="24"/>
        <w:u w:val="single"/>
      </w:rPr>
    </w:lvl>
    <w:lvl w:ilvl="4">
      <w:start w:val="1"/>
      <w:numFmt w:val="decimal"/>
      <w:lvlText w:val="%1.%2.%3.%4.%5"/>
      <w:lvlJc w:val="left"/>
      <w:pPr>
        <w:ind w:left="4320" w:hanging="1440"/>
      </w:pPr>
      <w:rPr>
        <w:rFonts w:ascii="Arial" w:eastAsia="Times New Roman" w:hAnsi="Arial" w:cs="Times New Roman" w:hint="default"/>
        <w:color w:val="0000FF"/>
        <w:sz w:val="24"/>
        <w:u w:val="single"/>
      </w:rPr>
    </w:lvl>
    <w:lvl w:ilvl="5">
      <w:start w:val="1"/>
      <w:numFmt w:val="decimal"/>
      <w:lvlText w:val="%1.%2.%3.%4.%5.%6"/>
      <w:lvlJc w:val="left"/>
      <w:pPr>
        <w:ind w:left="5400" w:hanging="1800"/>
      </w:pPr>
      <w:rPr>
        <w:rFonts w:ascii="Arial" w:eastAsia="Times New Roman" w:hAnsi="Arial" w:cs="Times New Roman" w:hint="default"/>
        <w:color w:val="0000FF"/>
        <w:sz w:val="24"/>
        <w:u w:val="single"/>
      </w:rPr>
    </w:lvl>
    <w:lvl w:ilvl="6">
      <w:start w:val="1"/>
      <w:numFmt w:val="decimal"/>
      <w:lvlText w:val="%1.%2.%3.%4.%5.%6.%7"/>
      <w:lvlJc w:val="left"/>
      <w:pPr>
        <w:ind w:left="6480" w:hanging="2160"/>
      </w:pPr>
      <w:rPr>
        <w:rFonts w:ascii="Arial" w:eastAsia="Times New Roman" w:hAnsi="Arial" w:cs="Times New Roman" w:hint="default"/>
        <w:color w:val="0000FF"/>
        <w:sz w:val="24"/>
        <w:u w:val="single"/>
      </w:rPr>
    </w:lvl>
    <w:lvl w:ilvl="7">
      <w:start w:val="1"/>
      <w:numFmt w:val="decimal"/>
      <w:lvlText w:val="%1.%2.%3.%4.%5.%6.%7.%8"/>
      <w:lvlJc w:val="left"/>
      <w:pPr>
        <w:ind w:left="7560" w:hanging="2520"/>
      </w:pPr>
      <w:rPr>
        <w:rFonts w:ascii="Arial" w:eastAsia="Times New Roman" w:hAnsi="Arial" w:cs="Times New Roman" w:hint="default"/>
        <w:color w:val="0000FF"/>
        <w:sz w:val="24"/>
        <w:u w:val="single"/>
      </w:rPr>
    </w:lvl>
    <w:lvl w:ilvl="8">
      <w:start w:val="1"/>
      <w:numFmt w:val="decimal"/>
      <w:lvlText w:val="%1.%2.%3.%4.%5.%6.%7.%8.%9"/>
      <w:lvlJc w:val="left"/>
      <w:pPr>
        <w:ind w:left="8640" w:hanging="2880"/>
      </w:pPr>
      <w:rPr>
        <w:rFonts w:ascii="Arial" w:eastAsia="Times New Roman" w:hAnsi="Arial" w:cs="Times New Roman" w:hint="default"/>
        <w:color w:val="0000FF"/>
        <w:sz w:val="24"/>
        <w:u w:val="single"/>
      </w:rPr>
    </w:lvl>
  </w:abstractNum>
  <w:abstractNum w:abstractNumId="2" w15:restartNumberingAfterBreak="0">
    <w:nsid w:val="26B05545"/>
    <w:multiLevelType w:val="hybridMultilevel"/>
    <w:tmpl w:val="0158D8DA"/>
    <w:lvl w:ilvl="0" w:tplc="C7CC63EC">
      <w:start w:val="1"/>
      <w:numFmt w:val="bullet"/>
      <w:lvlText w:val="•"/>
      <w:lvlJc w:val="left"/>
      <w:pPr>
        <w:tabs>
          <w:tab w:val="num" w:pos="720"/>
        </w:tabs>
        <w:ind w:left="720" w:hanging="360"/>
      </w:pPr>
      <w:rPr>
        <w:rFonts w:ascii="Arial" w:hAnsi="Arial" w:hint="default"/>
      </w:rPr>
    </w:lvl>
    <w:lvl w:ilvl="1" w:tplc="D6BEC52A" w:tentative="1">
      <w:start w:val="1"/>
      <w:numFmt w:val="bullet"/>
      <w:lvlText w:val="•"/>
      <w:lvlJc w:val="left"/>
      <w:pPr>
        <w:tabs>
          <w:tab w:val="num" w:pos="1440"/>
        </w:tabs>
        <w:ind w:left="1440" w:hanging="360"/>
      </w:pPr>
      <w:rPr>
        <w:rFonts w:ascii="Arial" w:hAnsi="Arial" w:hint="default"/>
      </w:rPr>
    </w:lvl>
    <w:lvl w:ilvl="2" w:tplc="5E100868" w:tentative="1">
      <w:start w:val="1"/>
      <w:numFmt w:val="bullet"/>
      <w:lvlText w:val="•"/>
      <w:lvlJc w:val="left"/>
      <w:pPr>
        <w:tabs>
          <w:tab w:val="num" w:pos="2160"/>
        </w:tabs>
        <w:ind w:left="2160" w:hanging="360"/>
      </w:pPr>
      <w:rPr>
        <w:rFonts w:ascii="Arial" w:hAnsi="Arial" w:hint="default"/>
      </w:rPr>
    </w:lvl>
    <w:lvl w:ilvl="3" w:tplc="F7925CF2" w:tentative="1">
      <w:start w:val="1"/>
      <w:numFmt w:val="bullet"/>
      <w:lvlText w:val="•"/>
      <w:lvlJc w:val="left"/>
      <w:pPr>
        <w:tabs>
          <w:tab w:val="num" w:pos="2880"/>
        </w:tabs>
        <w:ind w:left="2880" w:hanging="360"/>
      </w:pPr>
      <w:rPr>
        <w:rFonts w:ascii="Arial" w:hAnsi="Arial" w:hint="default"/>
      </w:rPr>
    </w:lvl>
    <w:lvl w:ilvl="4" w:tplc="30323C1E" w:tentative="1">
      <w:start w:val="1"/>
      <w:numFmt w:val="bullet"/>
      <w:lvlText w:val="•"/>
      <w:lvlJc w:val="left"/>
      <w:pPr>
        <w:tabs>
          <w:tab w:val="num" w:pos="3600"/>
        </w:tabs>
        <w:ind w:left="3600" w:hanging="360"/>
      </w:pPr>
      <w:rPr>
        <w:rFonts w:ascii="Arial" w:hAnsi="Arial" w:hint="default"/>
      </w:rPr>
    </w:lvl>
    <w:lvl w:ilvl="5" w:tplc="BA96B406" w:tentative="1">
      <w:start w:val="1"/>
      <w:numFmt w:val="bullet"/>
      <w:lvlText w:val="•"/>
      <w:lvlJc w:val="left"/>
      <w:pPr>
        <w:tabs>
          <w:tab w:val="num" w:pos="4320"/>
        </w:tabs>
        <w:ind w:left="4320" w:hanging="360"/>
      </w:pPr>
      <w:rPr>
        <w:rFonts w:ascii="Arial" w:hAnsi="Arial" w:hint="default"/>
      </w:rPr>
    </w:lvl>
    <w:lvl w:ilvl="6" w:tplc="F352474E" w:tentative="1">
      <w:start w:val="1"/>
      <w:numFmt w:val="bullet"/>
      <w:lvlText w:val="•"/>
      <w:lvlJc w:val="left"/>
      <w:pPr>
        <w:tabs>
          <w:tab w:val="num" w:pos="5040"/>
        </w:tabs>
        <w:ind w:left="5040" w:hanging="360"/>
      </w:pPr>
      <w:rPr>
        <w:rFonts w:ascii="Arial" w:hAnsi="Arial" w:hint="default"/>
      </w:rPr>
    </w:lvl>
    <w:lvl w:ilvl="7" w:tplc="F9C6EACA" w:tentative="1">
      <w:start w:val="1"/>
      <w:numFmt w:val="bullet"/>
      <w:lvlText w:val="•"/>
      <w:lvlJc w:val="left"/>
      <w:pPr>
        <w:tabs>
          <w:tab w:val="num" w:pos="5760"/>
        </w:tabs>
        <w:ind w:left="5760" w:hanging="360"/>
      </w:pPr>
      <w:rPr>
        <w:rFonts w:ascii="Arial" w:hAnsi="Arial" w:hint="default"/>
      </w:rPr>
    </w:lvl>
    <w:lvl w:ilvl="8" w:tplc="E114522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84224B2"/>
    <w:multiLevelType w:val="hybridMultilevel"/>
    <w:tmpl w:val="ED20A0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225652"/>
    <w:multiLevelType w:val="multilevel"/>
    <w:tmpl w:val="A3187F1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7852EDB"/>
    <w:multiLevelType w:val="hybridMultilevel"/>
    <w:tmpl w:val="813E8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01005C"/>
    <w:multiLevelType w:val="hybridMultilevel"/>
    <w:tmpl w:val="CB1208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540E6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489A7A73"/>
    <w:multiLevelType w:val="hybridMultilevel"/>
    <w:tmpl w:val="1708F02E"/>
    <w:lvl w:ilvl="0" w:tplc="8AB82C7C">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BEC741A"/>
    <w:multiLevelType w:val="multilevel"/>
    <w:tmpl w:val="91947B36"/>
    <w:lvl w:ilvl="0">
      <w:start w:val="4"/>
      <w:numFmt w:val="decimal"/>
      <w:lvlText w:val="%1.0"/>
      <w:lvlJc w:val="left"/>
      <w:pPr>
        <w:ind w:left="720" w:hanging="720"/>
      </w:pPr>
      <w:rPr>
        <w:rFonts w:ascii="Arial" w:eastAsia="Times New Roman" w:hAnsi="Arial" w:cs="Times New Roman" w:hint="default"/>
        <w:color w:val="0000FF"/>
        <w:sz w:val="24"/>
        <w:u w:val="single"/>
      </w:rPr>
    </w:lvl>
    <w:lvl w:ilvl="1">
      <w:start w:val="1"/>
      <w:numFmt w:val="decimal"/>
      <w:lvlText w:val="%1.%2"/>
      <w:lvlJc w:val="left"/>
      <w:pPr>
        <w:ind w:left="1440" w:hanging="720"/>
      </w:pPr>
      <w:rPr>
        <w:rFonts w:ascii="Arial" w:eastAsia="Times New Roman" w:hAnsi="Arial" w:cs="Times New Roman" w:hint="default"/>
        <w:color w:val="0000FF"/>
        <w:sz w:val="24"/>
        <w:u w:val="single"/>
      </w:rPr>
    </w:lvl>
    <w:lvl w:ilvl="2">
      <w:start w:val="1"/>
      <w:numFmt w:val="decimal"/>
      <w:lvlText w:val="%1.%2.%3"/>
      <w:lvlJc w:val="left"/>
      <w:pPr>
        <w:ind w:left="2520" w:hanging="1080"/>
      </w:pPr>
      <w:rPr>
        <w:rFonts w:ascii="Arial" w:eastAsia="Times New Roman" w:hAnsi="Arial" w:cs="Times New Roman" w:hint="default"/>
        <w:color w:val="0000FF"/>
        <w:sz w:val="24"/>
        <w:u w:val="single"/>
      </w:rPr>
    </w:lvl>
    <w:lvl w:ilvl="3">
      <w:start w:val="1"/>
      <w:numFmt w:val="decimal"/>
      <w:lvlText w:val="%1.%2.%3.%4"/>
      <w:lvlJc w:val="left"/>
      <w:pPr>
        <w:ind w:left="3600" w:hanging="1440"/>
      </w:pPr>
      <w:rPr>
        <w:rFonts w:ascii="Arial" w:eastAsia="Times New Roman" w:hAnsi="Arial" w:cs="Times New Roman" w:hint="default"/>
        <w:color w:val="0000FF"/>
        <w:sz w:val="24"/>
        <w:u w:val="single"/>
      </w:rPr>
    </w:lvl>
    <w:lvl w:ilvl="4">
      <w:start w:val="1"/>
      <w:numFmt w:val="decimal"/>
      <w:lvlText w:val="%1.%2.%3.%4.%5"/>
      <w:lvlJc w:val="left"/>
      <w:pPr>
        <w:ind w:left="4320" w:hanging="1440"/>
      </w:pPr>
      <w:rPr>
        <w:rFonts w:ascii="Arial" w:eastAsia="Times New Roman" w:hAnsi="Arial" w:cs="Times New Roman" w:hint="default"/>
        <w:color w:val="0000FF"/>
        <w:sz w:val="24"/>
        <w:u w:val="single"/>
      </w:rPr>
    </w:lvl>
    <w:lvl w:ilvl="5">
      <w:start w:val="1"/>
      <w:numFmt w:val="decimal"/>
      <w:lvlText w:val="%1.%2.%3.%4.%5.%6"/>
      <w:lvlJc w:val="left"/>
      <w:pPr>
        <w:ind w:left="5400" w:hanging="1800"/>
      </w:pPr>
      <w:rPr>
        <w:rFonts w:ascii="Arial" w:eastAsia="Times New Roman" w:hAnsi="Arial" w:cs="Times New Roman" w:hint="default"/>
        <w:color w:val="0000FF"/>
        <w:sz w:val="24"/>
        <w:u w:val="single"/>
      </w:rPr>
    </w:lvl>
    <w:lvl w:ilvl="6">
      <w:start w:val="1"/>
      <w:numFmt w:val="decimal"/>
      <w:lvlText w:val="%1.%2.%3.%4.%5.%6.%7"/>
      <w:lvlJc w:val="left"/>
      <w:pPr>
        <w:ind w:left="6480" w:hanging="2160"/>
      </w:pPr>
      <w:rPr>
        <w:rFonts w:ascii="Arial" w:eastAsia="Times New Roman" w:hAnsi="Arial" w:cs="Times New Roman" w:hint="default"/>
        <w:color w:val="0000FF"/>
        <w:sz w:val="24"/>
        <w:u w:val="single"/>
      </w:rPr>
    </w:lvl>
    <w:lvl w:ilvl="7">
      <w:start w:val="1"/>
      <w:numFmt w:val="decimal"/>
      <w:lvlText w:val="%1.%2.%3.%4.%5.%6.%7.%8"/>
      <w:lvlJc w:val="left"/>
      <w:pPr>
        <w:ind w:left="7560" w:hanging="2520"/>
      </w:pPr>
      <w:rPr>
        <w:rFonts w:ascii="Arial" w:eastAsia="Times New Roman" w:hAnsi="Arial" w:cs="Times New Roman" w:hint="default"/>
        <w:color w:val="0000FF"/>
        <w:sz w:val="24"/>
        <w:u w:val="single"/>
      </w:rPr>
    </w:lvl>
    <w:lvl w:ilvl="8">
      <w:start w:val="1"/>
      <w:numFmt w:val="decimal"/>
      <w:lvlText w:val="%1.%2.%3.%4.%5.%6.%7.%8.%9"/>
      <w:lvlJc w:val="left"/>
      <w:pPr>
        <w:ind w:left="8640" w:hanging="2880"/>
      </w:pPr>
      <w:rPr>
        <w:rFonts w:ascii="Arial" w:eastAsia="Times New Roman" w:hAnsi="Arial" w:cs="Times New Roman" w:hint="default"/>
        <w:color w:val="0000FF"/>
        <w:sz w:val="24"/>
        <w:u w:val="single"/>
      </w:rPr>
    </w:lvl>
  </w:abstractNum>
  <w:abstractNum w:abstractNumId="10" w15:restartNumberingAfterBreak="0">
    <w:nsid w:val="52930982"/>
    <w:multiLevelType w:val="hybridMultilevel"/>
    <w:tmpl w:val="1276901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65C61B5"/>
    <w:multiLevelType w:val="hybridMultilevel"/>
    <w:tmpl w:val="5C1AABFA"/>
    <w:lvl w:ilvl="0" w:tplc="2D741F7A">
      <w:start w:val="1"/>
      <w:numFmt w:val="bullet"/>
      <w:lvlText w:val="•"/>
      <w:lvlJc w:val="left"/>
      <w:pPr>
        <w:tabs>
          <w:tab w:val="num" w:pos="720"/>
        </w:tabs>
        <w:ind w:left="720" w:hanging="360"/>
      </w:pPr>
      <w:rPr>
        <w:rFonts w:ascii="Arial" w:hAnsi="Arial" w:hint="default"/>
      </w:rPr>
    </w:lvl>
    <w:lvl w:ilvl="1" w:tplc="DDF831C6" w:tentative="1">
      <w:start w:val="1"/>
      <w:numFmt w:val="bullet"/>
      <w:lvlText w:val="•"/>
      <w:lvlJc w:val="left"/>
      <w:pPr>
        <w:tabs>
          <w:tab w:val="num" w:pos="1440"/>
        </w:tabs>
        <w:ind w:left="1440" w:hanging="360"/>
      </w:pPr>
      <w:rPr>
        <w:rFonts w:ascii="Arial" w:hAnsi="Arial" w:hint="default"/>
      </w:rPr>
    </w:lvl>
    <w:lvl w:ilvl="2" w:tplc="DF3E0464" w:tentative="1">
      <w:start w:val="1"/>
      <w:numFmt w:val="bullet"/>
      <w:lvlText w:val="•"/>
      <w:lvlJc w:val="left"/>
      <w:pPr>
        <w:tabs>
          <w:tab w:val="num" w:pos="2160"/>
        </w:tabs>
        <w:ind w:left="2160" w:hanging="360"/>
      </w:pPr>
      <w:rPr>
        <w:rFonts w:ascii="Arial" w:hAnsi="Arial" w:hint="default"/>
      </w:rPr>
    </w:lvl>
    <w:lvl w:ilvl="3" w:tplc="AE08D5AC" w:tentative="1">
      <w:start w:val="1"/>
      <w:numFmt w:val="bullet"/>
      <w:lvlText w:val="•"/>
      <w:lvlJc w:val="left"/>
      <w:pPr>
        <w:tabs>
          <w:tab w:val="num" w:pos="2880"/>
        </w:tabs>
        <w:ind w:left="2880" w:hanging="360"/>
      </w:pPr>
      <w:rPr>
        <w:rFonts w:ascii="Arial" w:hAnsi="Arial" w:hint="default"/>
      </w:rPr>
    </w:lvl>
    <w:lvl w:ilvl="4" w:tplc="A982560A" w:tentative="1">
      <w:start w:val="1"/>
      <w:numFmt w:val="bullet"/>
      <w:lvlText w:val="•"/>
      <w:lvlJc w:val="left"/>
      <w:pPr>
        <w:tabs>
          <w:tab w:val="num" w:pos="3600"/>
        </w:tabs>
        <w:ind w:left="3600" w:hanging="360"/>
      </w:pPr>
      <w:rPr>
        <w:rFonts w:ascii="Arial" w:hAnsi="Arial" w:hint="default"/>
      </w:rPr>
    </w:lvl>
    <w:lvl w:ilvl="5" w:tplc="59EC4E46" w:tentative="1">
      <w:start w:val="1"/>
      <w:numFmt w:val="bullet"/>
      <w:lvlText w:val="•"/>
      <w:lvlJc w:val="left"/>
      <w:pPr>
        <w:tabs>
          <w:tab w:val="num" w:pos="4320"/>
        </w:tabs>
        <w:ind w:left="4320" w:hanging="360"/>
      </w:pPr>
      <w:rPr>
        <w:rFonts w:ascii="Arial" w:hAnsi="Arial" w:hint="default"/>
      </w:rPr>
    </w:lvl>
    <w:lvl w:ilvl="6" w:tplc="2B12C3DE" w:tentative="1">
      <w:start w:val="1"/>
      <w:numFmt w:val="bullet"/>
      <w:lvlText w:val="•"/>
      <w:lvlJc w:val="left"/>
      <w:pPr>
        <w:tabs>
          <w:tab w:val="num" w:pos="5040"/>
        </w:tabs>
        <w:ind w:left="5040" w:hanging="360"/>
      </w:pPr>
      <w:rPr>
        <w:rFonts w:ascii="Arial" w:hAnsi="Arial" w:hint="default"/>
      </w:rPr>
    </w:lvl>
    <w:lvl w:ilvl="7" w:tplc="BFD61932" w:tentative="1">
      <w:start w:val="1"/>
      <w:numFmt w:val="bullet"/>
      <w:lvlText w:val="•"/>
      <w:lvlJc w:val="left"/>
      <w:pPr>
        <w:tabs>
          <w:tab w:val="num" w:pos="5760"/>
        </w:tabs>
        <w:ind w:left="5760" w:hanging="360"/>
      </w:pPr>
      <w:rPr>
        <w:rFonts w:ascii="Arial" w:hAnsi="Arial" w:hint="default"/>
      </w:rPr>
    </w:lvl>
    <w:lvl w:ilvl="8" w:tplc="0338CE3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3377EF4"/>
    <w:multiLevelType w:val="hybridMultilevel"/>
    <w:tmpl w:val="E79031F8"/>
    <w:lvl w:ilvl="0" w:tplc="9490CE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105985"/>
    <w:multiLevelType w:val="multilevel"/>
    <w:tmpl w:val="BBBCD050"/>
    <w:lvl w:ilvl="0">
      <w:start w:val="1"/>
      <w:numFmt w:val="decimal"/>
      <w:lvlText w:val="%1.0"/>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4" w15:restartNumberingAfterBreak="0">
    <w:nsid w:val="700134A4"/>
    <w:multiLevelType w:val="hybridMultilevel"/>
    <w:tmpl w:val="60B0BAD6"/>
    <w:lvl w:ilvl="0" w:tplc="2054BC34">
      <w:start w:val="1"/>
      <w:numFmt w:val="bullet"/>
      <w:lvlText w:val="•"/>
      <w:lvlJc w:val="left"/>
      <w:pPr>
        <w:tabs>
          <w:tab w:val="num" w:pos="720"/>
        </w:tabs>
        <w:ind w:left="720" w:hanging="360"/>
      </w:pPr>
      <w:rPr>
        <w:rFonts w:ascii="Arial" w:hAnsi="Arial" w:hint="default"/>
      </w:rPr>
    </w:lvl>
    <w:lvl w:ilvl="1" w:tplc="A4A8349E" w:tentative="1">
      <w:start w:val="1"/>
      <w:numFmt w:val="bullet"/>
      <w:lvlText w:val="•"/>
      <w:lvlJc w:val="left"/>
      <w:pPr>
        <w:tabs>
          <w:tab w:val="num" w:pos="1440"/>
        </w:tabs>
        <w:ind w:left="1440" w:hanging="360"/>
      </w:pPr>
      <w:rPr>
        <w:rFonts w:ascii="Arial" w:hAnsi="Arial" w:hint="default"/>
      </w:rPr>
    </w:lvl>
    <w:lvl w:ilvl="2" w:tplc="07A8FE5A" w:tentative="1">
      <w:start w:val="1"/>
      <w:numFmt w:val="bullet"/>
      <w:lvlText w:val="•"/>
      <w:lvlJc w:val="left"/>
      <w:pPr>
        <w:tabs>
          <w:tab w:val="num" w:pos="2160"/>
        </w:tabs>
        <w:ind w:left="2160" w:hanging="360"/>
      </w:pPr>
      <w:rPr>
        <w:rFonts w:ascii="Arial" w:hAnsi="Arial" w:hint="default"/>
      </w:rPr>
    </w:lvl>
    <w:lvl w:ilvl="3" w:tplc="4F0E45C8" w:tentative="1">
      <w:start w:val="1"/>
      <w:numFmt w:val="bullet"/>
      <w:lvlText w:val="•"/>
      <w:lvlJc w:val="left"/>
      <w:pPr>
        <w:tabs>
          <w:tab w:val="num" w:pos="2880"/>
        </w:tabs>
        <w:ind w:left="2880" w:hanging="360"/>
      </w:pPr>
      <w:rPr>
        <w:rFonts w:ascii="Arial" w:hAnsi="Arial" w:hint="default"/>
      </w:rPr>
    </w:lvl>
    <w:lvl w:ilvl="4" w:tplc="832221BA" w:tentative="1">
      <w:start w:val="1"/>
      <w:numFmt w:val="bullet"/>
      <w:lvlText w:val="•"/>
      <w:lvlJc w:val="left"/>
      <w:pPr>
        <w:tabs>
          <w:tab w:val="num" w:pos="3600"/>
        </w:tabs>
        <w:ind w:left="3600" w:hanging="360"/>
      </w:pPr>
      <w:rPr>
        <w:rFonts w:ascii="Arial" w:hAnsi="Arial" w:hint="default"/>
      </w:rPr>
    </w:lvl>
    <w:lvl w:ilvl="5" w:tplc="579685CC" w:tentative="1">
      <w:start w:val="1"/>
      <w:numFmt w:val="bullet"/>
      <w:lvlText w:val="•"/>
      <w:lvlJc w:val="left"/>
      <w:pPr>
        <w:tabs>
          <w:tab w:val="num" w:pos="4320"/>
        </w:tabs>
        <w:ind w:left="4320" w:hanging="360"/>
      </w:pPr>
      <w:rPr>
        <w:rFonts w:ascii="Arial" w:hAnsi="Arial" w:hint="default"/>
      </w:rPr>
    </w:lvl>
    <w:lvl w:ilvl="6" w:tplc="4CE6AC3A" w:tentative="1">
      <w:start w:val="1"/>
      <w:numFmt w:val="bullet"/>
      <w:lvlText w:val="•"/>
      <w:lvlJc w:val="left"/>
      <w:pPr>
        <w:tabs>
          <w:tab w:val="num" w:pos="5040"/>
        </w:tabs>
        <w:ind w:left="5040" w:hanging="360"/>
      </w:pPr>
      <w:rPr>
        <w:rFonts w:ascii="Arial" w:hAnsi="Arial" w:hint="default"/>
      </w:rPr>
    </w:lvl>
    <w:lvl w:ilvl="7" w:tplc="C99C1C50" w:tentative="1">
      <w:start w:val="1"/>
      <w:numFmt w:val="bullet"/>
      <w:lvlText w:val="•"/>
      <w:lvlJc w:val="left"/>
      <w:pPr>
        <w:tabs>
          <w:tab w:val="num" w:pos="5760"/>
        </w:tabs>
        <w:ind w:left="5760" w:hanging="360"/>
      </w:pPr>
      <w:rPr>
        <w:rFonts w:ascii="Arial" w:hAnsi="Arial" w:hint="default"/>
      </w:rPr>
    </w:lvl>
    <w:lvl w:ilvl="8" w:tplc="79AE9B8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C814255"/>
    <w:multiLevelType w:val="hybridMultilevel"/>
    <w:tmpl w:val="DF58BF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7"/>
  </w:num>
  <w:num w:numId="4">
    <w:abstractNumId w:val="12"/>
  </w:num>
  <w:num w:numId="5">
    <w:abstractNumId w:val="6"/>
  </w:num>
  <w:num w:numId="6">
    <w:abstractNumId w:val="15"/>
  </w:num>
  <w:num w:numId="7">
    <w:abstractNumId w:val="3"/>
  </w:num>
  <w:num w:numId="8">
    <w:abstractNumId w:val="2"/>
  </w:num>
  <w:num w:numId="9">
    <w:abstractNumId w:val="11"/>
  </w:num>
  <w:num w:numId="10">
    <w:abstractNumId w:val="14"/>
  </w:num>
  <w:num w:numId="11">
    <w:abstractNumId w:val="0"/>
  </w:num>
  <w:num w:numId="12">
    <w:abstractNumId w:val="4"/>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5"/>
  </w:num>
  <w:num w:numId="22">
    <w:abstractNumId w:val="10"/>
  </w:num>
  <w:num w:numId="23">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4FD"/>
    <w:rsid w:val="00000D0A"/>
    <w:rsid w:val="00001826"/>
    <w:rsid w:val="000018DC"/>
    <w:rsid w:val="00001CDB"/>
    <w:rsid w:val="0000482B"/>
    <w:rsid w:val="00004BB6"/>
    <w:rsid w:val="0000536B"/>
    <w:rsid w:val="00012C17"/>
    <w:rsid w:val="00013E41"/>
    <w:rsid w:val="00020EB4"/>
    <w:rsid w:val="00021628"/>
    <w:rsid w:val="00023B48"/>
    <w:rsid w:val="0002402D"/>
    <w:rsid w:val="00024AF0"/>
    <w:rsid w:val="00024EB0"/>
    <w:rsid w:val="000254F1"/>
    <w:rsid w:val="000301D2"/>
    <w:rsid w:val="000308BB"/>
    <w:rsid w:val="00030B55"/>
    <w:rsid w:val="0003177F"/>
    <w:rsid w:val="00031DB9"/>
    <w:rsid w:val="0003281D"/>
    <w:rsid w:val="00032C26"/>
    <w:rsid w:val="000341B5"/>
    <w:rsid w:val="00042A53"/>
    <w:rsid w:val="000504BB"/>
    <w:rsid w:val="00052276"/>
    <w:rsid w:val="00054051"/>
    <w:rsid w:val="00054BCD"/>
    <w:rsid w:val="000555D3"/>
    <w:rsid w:val="00056E12"/>
    <w:rsid w:val="00060AE1"/>
    <w:rsid w:val="00063BF7"/>
    <w:rsid w:val="00064D99"/>
    <w:rsid w:val="000676EF"/>
    <w:rsid w:val="0007016A"/>
    <w:rsid w:val="0007249F"/>
    <w:rsid w:val="00072C3C"/>
    <w:rsid w:val="00073B4C"/>
    <w:rsid w:val="00073BE3"/>
    <w:rsid w:val="00074056"/>
    <w:rsid w:val="00076E9C"/>
    <w:rsid w:val="00077796"/>
    <w:rsid w:val="00080577"/>
    <w:rsid w:val="0008331E"/>
    <w:rsid w:val="000839A5"/>
    <w:rsid w:val="000844DD"/>
    <w:rsid w:val="00084E6D"/>
    <w:rsid w:val="00087CCC"/>
    <w:rsid w:val="0009003B"/>
    <w:rsid w:val="0009102E"/>
    <w:rsid w:val="000912AA"/>
    <w:rsid w:val="000929DB"/>
    <w:rsid w:val="00092A6D"/>
    <w:rsid w:val="000931E0"/>
    <w:rsid w:val="00093490"/>
    <w:rsid w:val="00093B2F"/>
    <w:rsid w:val="0009430D"/>
    <w:rsid w:val="0009719F"/>
    <w:rsid w:val="00097555"/>
    <w:rsid w:val="00097BB1"/>
    <w:rsid w:val="000A0844"/>
    <w:rsid w:val="000A0E2B"/>
    <w:rsid w:val="000A15FB"/>
    <w:rsid w:val="000A1CFB"/>
    <w:rsid w:val="000A25F9"/>
    <w:rsid w:val="000A34EF"/>
    <w:rsid w:val="000A3B63"/>
    <w:rsid w:val="000A4A05"/>
    <w:rsid w:val="000A4FA4"/>
    <w:rsid w:val="000A66EB"/>
    <w:rsid w:val="000A7362"/>
    <w:rsid w:val="000A75F2"/>
    <w:rsid w:val="000B133D"/>
    <w:rsid w:val="000B1816"/>
    <w:rsid w:val="000B3209"/>
    <w:rsid w:val="000B6FAD"/>
    <w:rsid w:val="000C0F6C"/>
    <w:rsid w:val="000C3DF4"/>
    <w:rsid w:val="000C436D"/>
    <w:rsid w:val="000C79E7"/>
    <w:rsid w:val="000D0970"/>
    <w:rsid w:val="000D2728"/>
    <w:rsid w:val="000D41EA"/>
    <w:rsid w:val="000D4A00"/>
    <w:rsid w:val="000D4B1A"/>
    <w:rsid w:val="000D53B7"/>
    <w:rsid w:val="000D5B93"/>
    <w:rsid w:val="000D6779"/>
    <w:rsid w:val="000D77E3"/>
    <w:rsid w:val="000E170F"/>
    <w:rsid w:val="000E53C7"/>
    <w:rsid w:val="000E5879"/>
    <w:rsid w:val="000E73D5"/>
    <w:rsid w:val="000F1199"/>
    <w:rsid w:val="000F3AB5"/>
    <w:rsid w:val="000F46D2"/>
    <w:rsid w:val="000F4983"/>
    <w:rsid w:val="000F6F38"/>
    <w:rsid w:val="00103DC8"/>
    <w:rsid w:val="00104624"/>
    <w:rsid w:val="00106254"/>
    <w:rsid w:val="0011012A"/>
    <w:rsid w:val="00110A0E"/>
    <w:rsid w:val="00110AD8"/>
    <w:rsid w:val="001132C2"/>
    <w:rsid w:val="00115EDD"/>
    <w:rsid w:val="00116375"/>
    <w:rsid w:val="001164DE"/>
    <w:rsid w:val="00116E31"/>
    <w:rsid w:val="00116FC7"/>
    <w:rsid w:val="001170C5"/>
    <w:rsid w:val="001177BF"/>
    <w:rsid w:val="00117C5D"/>
    <w:rsid w:val="00117EEC"/>
    <w:rsid w:val="0012070F"/>
    <w:rsid w:val="001214C7"/>
    <w:rsid w:val="0012162E"/>
    <w:rsid w:val="00122B6A"/>
    <w:rsid w:val="0012384D"/>
    <w:rsid w:val="00130BFE"/>
    <w:rsid w:val="00131EA6"/>
    <w:rsid w:val="00134BFC"/>
    <w:rsid w:val="00136CDB"/>
    <w:rsid w:val="001406A0"/>
    <w:rsid w:val="001446C5"/>
    <w:rsid w:val="00145EBF"/>
    <w:rsid w:val="001469CF"/>
    <w:rsid w:val="001469D3"/>
    <w:rsid w:val="001508A5"/>
    <w:rsid w:val="001512A0"/>
    <w:rsid w:val="001544CE"/>
    <w:rsid w:val="001610C4"/>
    <w:rsid w:val="001633CE"/>
    <w:rsid w:val="00163DBD"/>
    <w:rsid w:val="001641F2"/>
    <w:rsid w:val="00164875"/>
    <w:rsid w:val="001657C2"/>
    <w:rsid w:val="00170B6E"/>
    <w:rsid w:val="00172E6C"/>
    <w:rsid w:val="00176E86"/>
    <w:rsid w:val="0018021C"/>
    <w:rsid w:val="00181C84"/>
    <w:rsid w:val="00182335"/>
    <w:rsid w:val="00183D4C"/>
    <w:rsid w:val="00184013"/>
    <w:rsid w:val="001846B1"/>
    <w:rsid w:val="00184D25"/>
    <w:rsid w:val="00193403"/>
    <w:rsid w:val="00193D7C"/>
    <w:rsid w:val="00194018"/>
    <w:rsid w:val="00197DE8"/>
    <w:rsid w:val="001A0031"/>
    <w:rsid w:val="001A19DB"/>
    <w:rsid w:val="001A2E0D"/>
    <w:rsid w:val="001A3AF8"/>
    <w:rsid w:val="001A40DE"/>
    <w:rsid w:val="001A6162"/>
    <w:rsid w:val="001B0A91"/>
    <w:rsid w:val="001B0FC3"/>
    <w:rsid w:val="001B364B"/>
    <w:rsid w:val="001B5BF1"/>
    <w:rsid w:val="001B5E23"/>
    <w:rsid w:val="001C2ACA"/>
    <w:rsid w:val="001C2EF6"/>
    <w:rsid w:val="001C551A"/>
    <w:rsid w:val="001C58BA"/>
    <w:rsid w:val="001C6138"/>
    <w:rsid w:val="001C7432"/>
    <w:rsid w:val="001D1215"/>
    <w:rsid w:val="001D1D82"/>
    <w:rsid w:val="001D3981"/>
    <w:rsid w:val="001D4DE5"/>
    <w:rsid w:val="001D7338"/>
    <w:rsid w:val="001E2D83"/>
    <w:rsid w:val="001E3904"/>
    <w:rsid w:val="001E3B33"/>
    <w:rsid w:val="001E57E8"/>
    <w:rsid w:val="001E5E8F"/>
    <w:rsid w:val="001F1ECF"/>
    <w:rsid w:val="001F32EF"/>
    <w:rsid w:val="001F397D"/>
    <w:rsid w:val="001F53FC"/>
    <w:rsid w:val="001F56A7"/>
    <w:rsid w:val="001F5EF3"/>
    <w:rsid w:val="001F5F8D"/>
    <w:rsid w:val="001F7460"/>
    <w:rsid w:val="00200AE9"/>
    <w:rsid w:val="0020225C"/>
    <w:rsid w:val="002028E4"/>
    <w:rsid w:val="00204FF8"/>
    <w:rsid w:val="00206053"/>
    <w:rsid w:val="00206C83"/>
    <w:rsid w:val="00210136"/>
    <w:rsid w:val="002121B5"/>
    <w:rsid w:val="00214229"/>
    <w:rsid w:val="00215630"/>
    <w:rsid w:val="00216FE1"/>
    <w:rsid w:val="002212EA"/>
    <w:rsid w:val="0022391B"/>
    <w:rsid w:val="002239FA"/>
    <w:rsid w:val="00223E4B"/>
    <w:rsid w:val="00225DC1"/>
    <w:rsid w:val="00226457"/>
    <w:rsid w:val="002265FB"/>
    <w:rsid w:val="00227FB8"/>
    <w:rsid w:val="0023057B"/>
    <w:rsid w:val="002313E0"/>
    <w:rsid w:val="00231C8D"/>
    <w:rsid w:val="00231F10"/>
    <w:rsid w:val="00232731"/>
    <w:rsid w:val="00232D21"/>
    <w:rsid w:val="002333B0"/>
    <w:rsid w:val="00233730"/>
    <w:rsid w:val="0023424D"/>
    <w:rsid w:val="00234988"/>
    <w:rsid w:val="00235051"/>
    <w:rsid w:val="00240090"/>
    <w:rsid w:val="0024188F"/>
    <w:rsid w:val="00242CDC"/>
    <w:rsid w:val="00244043"/>
    <w:rsid w:val="00244171"/>
    <w:rsid w:val="00245187"/>
    <w:rsid w:val="00252C71"/>
    <w:rsid w:val="00253565"/>
    <w:rsid w:val="00253BB3"/>
    <w:rsid w:val="00253FD4"/>
    <w:rsid w:val="00254496"/>
    <w:rsid w:val="00256627"/>
    <w:rsid w:val="00257422"/>
    <w:rsid w:val="00257658"/>
    <w:rsid w:val="00260F00"/>
    <w:rsid w:val="00262B22"/>
    <w:rsid w:val="00264385"/>
    <w:rsid w:val="0026636C"/>
    <w:rsid w:val="002668EB"/>
    <w:rsid w:val="00273910"/>
    <w:rsid w:val="00274B72"/>
    <w:rsid w:val="002775B6"/>
    <w:rsid w:val="00280232"/>
    <w:rsid w:val="00280387"/>
    <w:rsid w:val="002806E6"/>
    <w:rsid w:val="00281E74"/>
    <w:rsid w:val="002837EB"/>
    <w:rsid w:val="00284DB8"/>
    <w:rsid w:val="0028709F"/>
    <w:rsid w:val="00287B61"/>
    <w:rsid w:val="00287C4D"/>
    <w:rsid w:val="002906CE"/>
    <w:rsid w:val="002916AF"/>
    <w:rsid w:val="0029338C"/>
    <w:rsid w:val="00294EEB"/>
    <w:rsid w:val="00296FB6"/>
    <w:rsid w:val="00297687"/>
    <w:rsid w:val="002A039A"/>
    <w:rsid w:val="002A1D6F"/>
    <w:rsid w:val="002A30F3"/>
    <w:rsid w:val="002A40D4"/>
    <w:rsid w:val="002A440A"/>
    <w:rsid w:val="002A470D"/>
    <w:rsid w:val="002A6814"/>
    <w:rsid w:val="002A69BE"/>
    <w:rsid w:val="002A7573"/>
    <w:rsid w:val="002B26B2"/>
    <w:rsid w:val="002B288C"/>
    <w:rsid w:val="002B4200"/>
    <w:rsid w:val="002B54A4"/>
    <w:rsid w:val="002B7891"/>
    <w:rsid w:val="002C03E9"/>
    <w:rsid w:val="002C14F9"/>
    <w:rsid w:val="002C1B8D"/>
    <w:rsid w:val="002C354C"/>
    <w:rsid w:val="002D02B3"/>
    <w:rsid w:val="002D0F4F"/>
    <w:rsid w:val="002D5107"/>
    <w:rsid w:val="002D5A65"/>
    <w:rsid w:val="002D6B71"/>
    <w:rsid w:val="002E0E65"/>
    <w:rsid w:val="002E2A73"/>
    <w:rsid w:val="002E4893"/>
    <w:rsid w:val="002E5A06"/>
    <w:rsid w:val="002E6CEF"/>
    <w:rsid w:val="002F108C"/>
    <w:rsid w:val="002F1FFF"/>
    <w:rsid w:val="002F5298"/>
    <w:rsid w:val="00301292"/>
    <w:rsid w:val="00302B4E"/>
    <w:rsid w:val="0030419C"/>
    <w:rsid w:val="003049AC"/>
    <w:rsid w:val="00305251"/>
    <w:rsid w:val="00305D11"/>
    <w:rsid w:val="00306067"/>
    <w:rsid w:val="00306D44"/>
    <w:rsid w:val="00307B53"/>
    <w:rsid w:val="00310498"/>
    <w:rsid w:val="00310885"/>
    <w:rsid w:val="0031130A"/>
    <w:rsid w:val="00312B05"/>
    <w:rsid w:val="0031582A"/>
    <w:rsid w:val="00320F97"/>
    <w:rsid w:val="003212B0"/>
    <w:rsid w:val="00323350"/>
    <w:rsid w:val="00323E27"/>
    <w:rsid w:val="00324385"/>
    <w:rsid w:val="00332367"/>
    <w:rsid w:val="003336FC"/>
    <w:rsid w:val="00333831"/>
    <w:rsid w:val="00335A13"/>
    <w:rsid w:val="00341570"/>
    <w:rsid w:val="00342566"/>
    <w:rsid w:val="003426FA"/>
    <w:rsid w:val="00342DC9"/>
    <w:rsid w:val="00345E5D"/>
    <w:rsid w:val="00346EED"/>
    <w:rsid w:val="003539CE"/>
    <w:rsid w:val="003542E4"/>
    <w:rsid w:val="00355ABA"/>
    <w:rsid w:val="003608AF"/>
    <w:rsid w:val="00360CE8"/>
    <w:rsid w:val="00362096"/>
    <w:rsid w:val="003661BF"/>
    <w:rsid w:val="0036635A"/>
    <w:rsid w:val="00367F03"/>
    <w:rsid w:val="003709B5"/>
    <w:rsid w:val="0037150B"/>
    <w:rsid w:val="00372AA9"/>
    <w:rsid w:val="00374819"/>
    <w:rsid w:val="00380054"/>
    <w:rsid w:val="003815D5"/>
    <w:rsid w:val="003827B8"/>
    <w:rsid w:val="003831B0"/>
    <w:rsid w:val="003844F2"/>
    <w:rsid w:val="00384A4A"/>
    <w:rsid w:val="00385352"/>
    <w:rsid w:val="00387C7E"/>
    <w:rsid w:val="0039054A"/>
    <w:rsid w:val="00391724"/>
    <w:rsid w:val="00392F4F"/>
    <w:rsid w:val="00393794"/>
    <w:rsid w:val="00396B7E"/>
    <w:rsid w:val="003A1446"/>
    <w:rsid w:val="003A1F40"/>
    <w:rsid w:val="003A553A"/>
    <w:rsid w:val="003B03EB"/>
    <w:rsid w:val="003B2810"/>
    <w:rsid w:val="003B2CC9"/>
    <w:rsid w:val="003B3A82"/>
    <w:rsid w:val="003B5345"/>
    <w:rsid w:val="003C0DA8"/>
    <w:rsid w:val="003C0F53"/>
    <w:rsid w:val="003C2F27"/>
    <w:rsid w:val="003C59C7"/>
    <w:rsid w:val="003C639E"/>
    <w:rsid w:val="003C63E1"/>
    <w:rsid w:val="003C7C2A"/>
    <w:rsid w:val="003D13A0"/>
    <w:rsid w:val="003D2D01"/>
    <w:rsid w:val="003D4171"/>
    <w:rsid w:val="003E02AF"/>
    <w:rsid w:val="003E0C1C"/>
    <w:rsid w:val="003E4CCE"/>
    <w:rsid w:val="003E5E81"/>
    <w:rsid w:val="003E7359"/>
    <w:rsid w:val="003F1E50"/>
    <w:rsid w:val="003F61AA"/>
    <w:rsid w:val="00400131"/>
    <w:rsid w:val="00403214"/>
    <w:rsid w:val="00404B47"/>
    <w:rsid w:val="004053F2"/>
    <w:rsid w:val="00406140"/>
    <w:rsid w:val="00410BB2"/>
    <w:rsid w:val="00414C9E"/>
    <w:rsid w:val="00416F9B"/>
    <w:rsid w:val="00416FF9"/>
    <w:rsid w:val="0042006F"/>
    <w:rsid w:val="00421355"/>
    <w:rsid w:val="004213FD"/>
    <w:rsid w:val="004221DB"/>
    <w:rsid w:val="00423FE9"/>
    <w:rsid w:val="004255F6"/>
    <w:rsid w:val="0042627F"/>
    <w:rsid w:val="00426D7C"/>
    <w:rsid w:val="00431EA7"/>
    <w:rsid w:val="00433395"/>
    <w:rsid w:val="00435024"/>
    <w:rsid w:val="00436B37"/>
    <w:rsid w:val="00436F0F"/>
    <w:rsid w:val="00436F61"/>
    <w:rsid w:val="0043728F"/>
    <w:rsid w:val="0044051C"/>
    <w:rsid w:val="00442379"/>
    <w:rsid w:val="0044274C"/>
    <w:rsid w:val="00442DA6"/>
    <w:rsid w:val="004438AB"/>
    <w:rsid w:val="00444586"/>
    <w:rsid w:val="00445A96"/>
    <w:rsid w:val="00446042"/>
    <w:rsid w:val="0044786A"/>
    <w:rsid w:val="00451121"/>
    <w:rsid w:val="00451614"/>
    <w:rsid w:val="00451833"/>
    <w:rsid w:val="0045621F"/>
    <w:rsid w:val="004569BD"/>
    <w:rsid w:val="00456D2B"/>
    <w:rsid w:val="00457677"/>
    <w:rsid w:val="004616AB"/>
    <w:rsid w:val="0046171D"/>
    <w:rsid w:val="00462856"/>
    <w:rsid w:val="00462B11"/>
    <w:rsid w:val="00462F0B"/>
    <w:rsid w:val="0046415F"/>
    <w:rsid w:val="004646E9"/>
    <w:rsid w:val="00465724"/>
    <w:rsid w:val="0046679E"/>
    <w:rsid w:val="00471AA5"/>
    <w:rsid w:val="00473F69"/>
    <w:rsid w:val="00474FB4"/>
    <w:rsid w:val="004839F1"/>
    <w:rsid w:val="004846FB"/>
    <w:rsid w:val="0048471E"/>
    <w:rsid w:val="00486937"/>
    <w:rsid w:val="004871FB"/>
    <w:rsid w:val="00487578"/>
    <w:rsid w:val="00490F60"/>
    <w:rsid w:val="0049179C"/>
    <w:rsid w:val="00492B05"/>
    <w:rsid w:val="00494AAD"/>
    <w:rsid w:val="00495F55"/>
    <w:rsid w:val="00496363"/>
    <w:rsid w:val="00496CAD"/>
    <w:rsid w:val="004A0FBE"/>
    <w:rsid w:val="004A1910"/>
    <w:rsid w:val="004B02BF"/>
    <w:rsid w:val="004B2B10"/>
    <w:rsid w:val="004B3775"/>
    <w:rsid w:val="004B4751"/>
    <w:rsid w:val="004B496E"/>
    <w:rsid w:val="004B63E0"/>
    <w:rsid w:val="004C3A47"/>
    <w:rsid w:val="004C422D"/>
    <w:rsid w:val="004C5505"/>
    <w:rsid w:val="004C6341"/>
    <w:rsid w:val="004D0B8B"/>
    <w:rsid w:val="004D0D59"/>
    <w:rsid w:val="004D24A5"/>
    <w:rsid w:val="004D3C6B"/>
    <w:rsid w:val="004D47AE"/>
    <w:rsid w:val="004D51C8"/>
    <w:rsid w:val="004E1E16"/>
    <w:rsid w:val="004E4D77"/>
    <w:rsid w:val="004E57D4"/>
    <w:rsid w:val="004E7E8A"/>
    <w:rsid w:val="004F2194"/>
    <w:rsid w:val="004F3067"/>
    <w:rsid w:val="004F7611"/>
    <w:rsid w:val="004F7724"/>
    <w:rsid w:val="004F7D39"/>
    <w:rsid w:val="005000E3"/>
    <w:rsid w:val="00500826"/>
    <w:rsid w:val="00500F50"/>
    <w:rsid w:val="00500F9C"/>
    <w:rsid w:val="00501A9E"/>
    <w:rsid w:val="00501F66"/>
    <w:rsid w:val="00502046"/>
    <w:rsid w:val="00504015"/>
    <w:rsid w:val="00506EB3"/>
    <w:rsid w:val="00506F4A"/>
    <w:rsid w:val="00510102"/>
    <w:rsid w:val="00511AC2"/>
    <w:rsid w:val="00512194"/>
    <w:rsid w:val="00512DF4"/>
    <w:rsid w:val="005143E5"/>
    <w:rsid w:val="005144F4"/>
    <w:rsid w:val="0051518B"/>
    <w:rsid w:val="0051592C"/>
    <w:rsid w:val="00517607"/>
    <w:rsid w:val="00517AC4"/>
    <w:rsid w:val="00517C60"/>
    <w:rsid w:val="00517D7E"/>
    <w:rsid w:val="005216CF"/>
    <w:rsid w:val="00521807"/>
    <w:rsid w:val="00522081"/>
    <w:rsid w:val="005236D6"/>
    <w:rsid w:val="005239BF"/>
    <w:rsid w:val="00524065"/>
    <w:rsid w:val="00526750"/>
    <w:rsid w:val="0053013E"/>
    <w:rsid w:val="00531D3E"/>
    <w:rsid w:val="0053270E"/>
    <w:rsid w:val="005361ED"/>
    <w:rsid w:val="00536479"/>
    <w:rsid w:val="005420FA"/>
    <w:rsid w:val="00543992"/>
    <w:rsid w:val="005451E2"/>
    <w:rsid w:val="005459BA"/>
    <w:rsid w:val="00547474"/>
    <w:rsid w:val="00547640"/>
    <w:rsid w:val="0055052F"/>
    <w:rsid w:val="00552BDF"/>
    <w:rsid w:val="00552F07"/>
    <w:rsid w:val="005533EE"/>
    <w:rsid w:val="005536C6"/>
    <w:rsid w:val="005552F9"/>
    <w:rsid w:val="005567A5"/>
    <w:rsid w:val="0055703F"/>
    <w:rsid w:val="00557960"/>
    <w:rsid w:val="005618DC"/>
    <w:rsid w:val="00563C8F"/>
    <w:rsid w:val="00564297"/>
    <w:rsid w:val="00565861"/>
    <w:rsid w:val="00566DAA"/>
    <w:rsid w:val="00567998"/>
    <w:rsid w:val="00567A36"/>
    <w:rsid w:val="00570500"/>
    <w:rsid w:val="00571177"/>
    <w:rsid w:val="0057226B"/>
    <w:rsid w:val="00572E84"/>
    <w:rsid w:val="0057304E"/>
    <w:rsid w:val="005738C2"/>
    <w:rsid w:val="00576E29"/>
    <w:rsid w:val="00577179"/>
    <w:rsid w:val="00577994"/>
    <w:rsid w:val="00577F1E"/>
    <w:rsid w:val="00583383"/>
    <w:rsid w:val="00583639"/>
    <w:rsid w:val="00586BB9"/>
    <w:rsid w:val="0058742A"/>
    <w:rsid w:val="00592553"/>
    <w:rsid w:val="00593D18"/>
    <w:rsid w:val="005944D0"/>
    <w:rsid w:val="00594C37"/>
    <w:rsid w:val="00595793"/>
    <w:rsid w:val="00595FAE"/>
    <w:rsid w:val="00596B7E"/>
    <w:rsid w:val="00597888"/>
    <w:rsid w:val="00597B47"/>
    <w:rsid w:val="005A129E"/>
    <w:rsid w:val="005A4320"/>
    <w:rsid w:val="005A444C"/>
    <w:rsid w:val="005A66BD"/>
    <w:rsid w:val="005A68EC"/>
    <w:rsid w:val="005A6E52"/>
    <w:rsid w:val="005A74AE"/>
    <w:rsid w:val="005B456C"/>
    <w:rsid w:val="005B56EE"/>
    <w:rsid w:val="005B57CD"/>
    <w:rsid w:val="005B65C8"/>
    <w:rsid w:val="005B73D2"/>
    <w:rsid w:val="005C01A3"/>
    <w:rsid w:val="005C2B71"/>
    <w:rsid w:val="005C57EB"/>
    <w:rsid w:val="005C65EF"/>
    <w:rsid w:val="005C7416"/>
    <w:rsid w:val="005D11F2"/>
    <w:rsid w:val="005D1F72"/>
    <w:rsid w:val="005D579D"/>
    <w:rsid w:val="005D6477"/>
    <w:rsid w:val="005E09E0"/>
    <w:rsid w:val="005E0A73"/>
    <w:rsid w:val="005E2665"/>
    <w:rsid w:val="005E7F56"/>
    <w:rsid w:val="005F1039"/>
    <w:rsid w:val="005F19F6"/>
    <w:rsid w:val="005F56D7"/>
    <w:rsid w:val="005F79E6"/>
    <w:rsid w:val="00603A56"/>
    <w:rsid w:val="00603B6E"/>
    <w:rsid w:val="00604203"/>
    <w:rsid w:val="00606094"/>
    <w:rsid w:val="00611597"/>
    <w:rsid w:val="00611C79"/>
    <w:rsid w:val="006146FA"/>
    <w:rsid w:val="0061625B"/>
    <w:rsid w:val="006162A9"/>
    <w:rsid w:val="006178C3"/>
    <w:rsid w:val="006227D7"/>
    <w:rsid w:val="00624406"/>
    <w:rsid w:val="00624D37"/>
    <w:rsid w:val="0062661F"/>
    <w:rsid w:val="00631FA2"/>
    <w:rsid w:val="00632A07"/>
    <w:rsid w:val="00632BBE"/>
    <w:rsid w:val="006331E4"/>
    <w:rsid w:val="00633CD0"/>
    <w:rsid w:val="0063423E"/>
    <w:rsid w:val="00635222"/>
    <w:rsid w:val="00636588"/>
    <w:rsid w:val="006401FB"/>
    <w:rsid w:val="00642CEB"/>
    <w:rsid w:val="006434D4"/>
    <w:rsid w:val="00645511"/>
    <w:rsid w:val="00645D5D"/>
    <w:rsid w:val="006462C9"/>
    <w:rsid w:val="0064645D"/>
    <w:rsid w:val="006479EF"/>
    <w:rsid w:val="00651B29"/>
    <w:rsid w:val="006527DE"/>
    <w:rsid w:val="00656B57"/>
    <w:rsid w:val="00657F31"/>
    <w:rsid w:val="00664105"/>
    <w:rsid w:val="006658EF"/>
    <w:rsid w:val="006706E7"/>
    <w:rsid w:val="006735CD"/>
    <w:rsid w:val="00677960"/>
    <w:rsid w:val="006810E7"/>
    <w:rsid w:val="00683E38"/>
    <w:rsid w:val="0068645B"/>
    <w:rsid w:val="00690B65"/>
    <w:rsid w:val="00690FD6"/>
    <w:rsid w:val="00693297"/>
    <w:rsid w:val="006945A0"/>
    <w:rsid w:val="00696AC6"/>
    <w:rsid w:val="006972FF"/>
    <w:rsid w:val="006A1322"/>
    <w:rsid w:val="006A1DDE"/>
    <w:rsid w:val="006A2371"/>
    <w:rsid w:val="006A380C"/>
    <w:rsid w:val="006A40F0"/>
    <w:rsid w:val="006A43CB"/>
    <w:rsid w:val="006A45AF"/>
    <w:rsid w:val="006A4BED"/>
    <w:rsid w:val="006A5233"/>
    <w:rsid w:val="006A584F"/>
    <w:rsid w:val="006B3E67"/>
    <w:rsid w:val="006B4A48"/>
    <w:rsid w:val="006B6201"/>
    <w:rsid w:val="006B760D"/>
    <w:rsid w:val="006B78E1"/>
    <w:rsid w:val="006C0A4C"/>
    <w:rsid w:val="006C0CDB"/>
    <w:rsid w:val="006C1599"/>
    <w:rsid w:val="006C52D2"/>
    <w:rsid w:val="006C55F3"/>
    <w:rsid w:val="006C5ADE"/>
    <w:rsid w:val="006C730C"/>
    <w:rsid w:val="006C7BD0"/>
    <w:rsid w:val="006D0D66"/>
    <w:rsid w:val="006D2ACE"/>
    <w:rsid w:val="006D2FCD"/>
    <w:rsid w:val="006D3579"/>
    <w:rsid w:val="006D3DA2"/>
    <w:rsid w:val="006D4006"/>
    <w:rsid w:val="006D40DC"/>
    <w:rsid w:val="006E1AEF"/>
    <w:rsid w:val="006E2554"/>
    <w:rsid w:val="006E2B59"/>
    <w:rsid w:val="006E3B85"/>
    <w:rsid w:val="006E43CA"/>
    <w:rsid w:val="006E5CFA"/>
    <w:rsid w:val="006E7246"/>
    <w:rsid w:val="006F15E5"/>
    <w:rsid w:val="006F1916"/>
    <w:rsid w:val="006F2019"/>
    <w:rsid w:val="006F24C4"/>
    <w:rsid w:val="006F476C"/>
    <w:rsid w:val="006F4A9F"/>
    <w:rsid w:val="006F6F79"/>
    <w:rsid w:val="00701B53"/>
    <w:rsid w:val="007021D4"/>
    <w:rsid w:val="00704622"/>
    <w:rsid w:val="00707C87"/>
    <w:rsid w:val="0071052D"/>
    <w:rsid w:val="00712322"/>
    <w:rsid w:val="00717528"/>
    <w:rsid w:val="00721A32"/>
    <w:rsid w:val="0072204F"/>
    <w:rsid w:val="0072207E"/>
    <w:rsid w:val="0072213E"/>
    <w:rsid w:val="00724120"/>
    <w:rsid w:val="00732B8D"/>
    <w:rsid w:val="00735E96"/>
    <w:rsid w:val="007368D8"/>
    <w:rsid w:val="00742AA2"/>
    <w:rsid w:val="00744B62"/>
    <w:rsid w:val="00745F7B"/>
    <w:rsid w:val="007460FA"/>
    <w:rsid w:val="00746EF4"/>
    <w:rsid w:val="00754F2B"/>
    <w:rsid w:val="00755288"/>
    <w:rsid w:val="00757926"/>
    <w:rsid w:val="00757F1F"/>
    <w:rsid w:val="00760D43"/>
    <w:rsid w:val="00761A57"/>
    <w:rsid w:val="0076263C"/>
    <w:rsid w:val="00763AD9"/>
    <w:rsid w:val="007643C7"/>
    <w:rsid w:val="00765CDA"/>
    <w:rsid w:val="00771FBD"/>
    <w:rsid w:val="00772A2B"/>
    <w:rsid w:val="00773480"/>
    <w:rsid w:val="00773FC6"/>
    <w:rsid w:val="00776175"/>
    <w:rsid w:val="00776389"/>
    <w:rsid w:val="007763E0"/>
    <w:rsid w:val="00776F1B"/>
    <w:rsid w:val="00777244"/>
    <w:rsid w:val="007800BB"/>
    <w:rsid w:val="00780B66"/>
    <w:rsid w:val="00785146"/>
    <w:rsid w:val="00785DDE"/>
    <w:rsid w:val="00787119"/>
    <w:rsid w:val="0078756B"/>
    <w:rsid w:val="00787AAA"/>
    <w:rsid w:val="007922B0"/>
    <w:rsid w:val="00792950"/>
    <w:rsid w:val="007A0779"/>
    <w:rsid w:val="007A1AE6"/>
    <w:rsid w:val="007A3001"/>
    <w:rsid w:val="007A3603"/>
    <w:rsid w:val="007A404E"/>
    <w:rsid w:val="007A7069"/>
    <w:rsid w:val="007A70BE"/>
    <w:rsid w:val="007A719C"/>
    <w:rsid w:val="007A7442"/>
    <w:rsid w:val="007B150D"/>
    <w:rsid w:val="007B7012"/>
    <w:rsid w:val="007B7186"/>
    <w:rsid w:val="007C0E00"/>
    <w:rsid w:val="007C23E8"/>
    <w:rsid w:val="007C39C0"/>
    <w:rsid w:val="007C45D3"/>
    <w:rsid w:val="007D05E7"/>
    <w:rsid w:val="007D235A"/>
    <w:rsid w:val="007D2D0A"/>
    <w:rsid w:val="007D518A"/>
    <w:rsid w:val="007E0BF9"/>
    <w:rsid w:val="007E1210"/>
    <w:rsid w:val="007E149A"/>
    <w:rsid w:val="007E1B84"/>
    <w:rsid w:val="007E3220"/>
    <w:rsid w:val="007E34CE"/>
    <w:rsid w:val="007E583E"/>
    <w:rsid w:val="007F1EF2"/>
    <w:rsid w:val="007F2BB6"/>
    <w:rsid w:val="007F32EB"/>
    <w:rsid w:val="007F3F29"/>
    <w:rsid w:val="007F4220"/>
    <w:rsid w:val="007F7BB3"/>
    <w:rsid w:val="0080097D"/>
    <w:rsid w:val="00801943"/>
    <w:rsid w:val="00801B1E"/>
    <w:rsid w:val="008023C8"/>
    <w:rsid w:val="008025AF"/>
    <w:rsid w:val="00803D10"/>
    <w:rsid w:val="00805A1E"/>
    <w:rsid w:val="008065BB"/>
    <w:rsid w:val="00806FA2"/>
    <w:rsid w:val="008070C6"/>
    <w:rsid w:val="008102CA"/>
    <w:rsid w:val="00810CB2"/>
    <w:rsid w:val="00810E51"/>
    <w:rsid w:val="00810ED7"/>
    <w:rsid w:val="00811BA1"/>
    <w:rsid w:val="0081211C"/>
    <w:rsid w:val="008174AE"/>
    <w:rsid w:val="008209C3"/>
    <w:rsid w:val="00823DA7"/>
    <w:rsid w:val="00827B30"/>
    <w:rsid w:val="0083011E"/>
    <w:rsid w:val="00831A18"/>
    <w:rsid w:val="00832357"/>
    <w:rsid w:val="008323EB"/>
    <w:rsid w:val="0083332F"/>
    <w:rsid w:val="00833B95"/>
    <w:rsid w:val="008350AB"/>
    <w:rsid w:val="00841C49"/>
    <w:rsid w:val="00841E64"/>
    <w:rsid w:val="00843FD2"/>
    <w:rsid w:val="00847099"/>
    <w:rsid w:val="008477AF"/>
    <w:rsid w:val="0085058F"/>
    <w:rsid w:val="00850600"/>
    <w:rsid w:val="008513D9"/>
    <w:rsid w:val="008542ED"/>
    <w:rsid w:val="00855214"/>
    <w:rsid w:val="00855605"/>
    <w:rsid w:val="00856233"/>
    <w:rsid w:val="00857055"/>
    <w:rsid w:val="00857F6A"/>
    <w:rsid w:val="00860B80"/>
    <w:rsid w:val="00860D5D"/>
    <w:rsid w:val="00861092"/>
    <w:rsid w:val="008614DC"/>
    <w:rsid w:val="00861A77"/>
    <w:rsid w:val="00864558"/>
    <w:rsid w:val="00867052"/>
    <w:rsid w:val="008700B7"/>
    <w:rsid w:val="00870BF3"/>
    <w:rsid w:val="00871CB8"/>
    <w:rsid w:val="00871D87"/>
    <w:rsid w:val="008726B8"/>
    <w:rsid w:val="008727A7"/>
    <w:rsid w:val="00875C04"/>
    <w:rsid w:val="00875C12"/>
    <w:rsid w:val="0087640D"/>
    <w:rsid w:val="00882498"/>
    <w:rsid w:val="00883D71"/>
    <w:rsid w:val="0088606D"/>
    <w:rsid w:val="00886CA5"/>
    <w:rsid w:val="00887D49"/>
    <w:rsid w:val="00887F79"/>
    <w:rsid w:val="00890B17"/>
    <w:rsid w:val="008964AC"/>
    <w:rsid w:val="0089666A"/>
    <w:rsid w:val="00896747"/>
    <w:rsid w:val="008A0E7A"/>
    <w:rsid w:val="008A2BCA"/>
    <w:rsid w:val="008A2FF0"/>
    <w:rsid w:val="008A4EEB"/>
    <w:rsid w:val="008A768F"/>
    <w:rsid w:val="008B19D2"/>
    <w:rsid w:val="008B23B6"/>
    <w:rsid w:val="008B2E35"/>
    <w:rsid w:val="008B397A"/>
    <w:rsid w:val="008B52B6"/>
    <w:rsid w:val="008B610F"/>
    <w:rsid w:val="008B7D60"/>
    <w:rsid w:val="008C0040"/>
    <w:rsid w:val="008C386D"/>
    <w:rsid w:val="008C3987"/>
    <w:rsid w:val="008C6692"/>
    <w:rsid w:val="008C71B8"/>
    <w:rsid w:val="008C7E7A"/>
    <w:rsid w:val="008D1CCB"/>
    <w:rsid w:val="008D2D3F"/>
    <w:rsid w:val="008D3685"/>
    <w:rsid w:val="008E0D9A"/>
    <w:rsid w:val="008E331E"/>
    <w:rsid w:val="008E381D"/>
    <w:rsid w:val="008E4B0B"/>
    <w:rsid w:val="008E5C6C"/>
    <w:rsid w:val="008F0825"/>
    <w:rsid w:val="008F2235"/>
    <w:rsid w:val="008F33A1"/>
    <w:rsid w:val="008F3573"/>
    <w:rsid w:val="008F672D"/>
    <w:rsid w:val="008F7FCB"/>
    <w:rsid w:val="00902EF9"/>
    <w:rsid w:val="0090347F"/>
    <w:rsid w:val="009036E4"/>
    <w:rsid w:val="00904A02"/>
    <w:rsid w:val="009057B7"/>
    <w:rsid w:val="009079ED"/>
    <w:rsid w:val="00907A51"/>
    <w:rsid w:val="009111B7"/>
    <w:rsid w:val="00911CA5"/>
    <w:rsid w:val="00911E96"/>
    <w:rsid w:val="00914BC6"/>
    <w:rsid w:val="00915186"/>
    <w:rsid w:val="009155BA"/>
    <w:rsid w:val="00915B74"/>
    <w:rsid w:val="0091641F"/>
    <w:rsid w:val="00917032"/>
    <w:rsid w:val="00920462"/>
    <w:rsid w:val="00921843"/>
    <w:rsid w:val="009229C8"/>
    <w:rsid w:val="0092395F"/>
    <w:rsid w:val="00925718"/>
    <w:rsid w:val="00926050"/>
    <w:rsid w:val="00933E4D"/>
    <w:rsid w:val="00934FED"/>
    <w:rsid w:val="00935F08"/>
    <w:rsid w:val="009366CE"/>
    <w:rsid w:val="00937DC0"/>
    <w:rsid w:val="009416BC"/>
    <w:rsid w:val="0094499A"/>
    <w:rsid w:val="00944F25"/>
    <w:rsid w:val="0094766A"/>
    <w:rsid w:val="00947FA7"/>
    <w:rsid w:val="009514AA"/>
    <w:rsid w:val="00951AE4"/>
    <w:rsid w:val="0095458C"/>
    <w:rsid w:val="009570B7"/>
    <w:rsid w:val="00957D1D"/>
    <w:rsid w:val="00957F9E"/>
    <w:rsid w:val="00961295"/>
    <w:rsid w:val="00962CC8"/>
    <w:rsid w:val="00962D6E"/>
    <w:rsid w:val="00964D75"/>
    <w:rsid w:val="0096565E"/>
    <w:rsid w:val="00965BD9"/>
    <w:rsid w:val="00967071"/>
    <w:rsid w:val="009672CE"/>
    <w:rsid w:val="00967C51"/>
    <w:rsid w:val="0097081C"/>
    <w:rsid w:val="00972432"/>
    <w:rsid w:val="009729E9"/>
    <w:rsid w:val="00980A6E"/>
    <w:rsid w:val="00983D40"/>
    <w:rsid w:val="00984591"/>
    <w:rsid w:val="00985174"/>
    <w:rsid w:val="00985E7B"/>
    <w:rsid w:val="009872CC"/>
    <w:rsid w:val="009901E2"/>
    <w:rsid w:val="00991945"/>
    <w:rsid w:val="0099210E"/>
    <w:rsid w:val="009948B6"/>
    <w:rsid w:val="00996B1A"/>
    <w:rsid w:val="00997424"/>
    <w:rsid w:val="009A31E4"/>
    <w:rsid w:val="009A51DE"/>
    <w:rsid w:val="009A52B5"/>
    <w:rsid w:val="009A548A"/>
    <w:rsid w:val="009A5F2E"/>
    <w:rsid w:val="009B0F30"/>
    <w:rsid w:val="009B163E"/>
    <w:rsid w:val="009B2828"/>
    <w:rsid w:val="009B67BA"/>
    <w:rsid w:val="009C13D2"/>
    <w:rsid w:val="009C2391"/>
    <w:rsid w:val="009C3498"/>
    <w:rsid w:val="009C55F9"/>
    <w:rsid w:val="009C7590"/>
    <w:rsid w:val="009D1070"/>
    <w:rsid w:val="009D2690"/>
    <w:rsid w:val="009D418A"/>
    <w:rsid w:val="009D7F29"/>
    <w:rsid w:val="009D7FD8"/>
    <w:rsid w:val="009E122E"/>
    <w:rsid w:val="009E276B"/>
    <w:rsid w:val="009F1A5C"/>
    <w:rsid w:val="009F48C2"/>
    <w:rsid w:val="009F4CA2"/>
    <w:rsid w:val="009F5799"/>
    <w:rsid w:val="009F6757"/>
    <w:rsid w:val="009F6E83"/>
    <w:rsid w:val="00A00A7E"/>
    <w:rsid w:val="00A013F4"/>
    <w:rsid w:val="00A06B82"/>
    <w:rsid w:val="00A07D9F"/>
    <w:rsid w:val="00A130C8"/>
    <w:rsid w:val="00A153A7"/>
    <w:rsid w:val="00A15658"/>
    <w:rsid w:val="00A20DB9"/>
    <w:rsid w:val="00A21839"/>
    <w:rsid w:val="00A22799"/>
    <w:rsid w:val="00A23613"/>
    <w:rsid w:val="00A264D1"/>
    <w:rsid w:val="00A30146"/>
    <w:rsid w:val="00A30E7E"/>
    <w:rsid w:val="00A330F6"/>
    <w:rsid w:val="00A33DCB"/>
    <w:rsid w:val="00A34232"/>
    <w:rsid w:val="00A348C2"/>
    <w:rsid w:val="00A34AC1"/>
    <w:rsid w:val="00A3522F"/>
    <w:rsid w:val="00A357E4"/>
    <w:rsid w:val="00A359B3"/>
    <w:rsid w:val="00A368F1"/>
    <w:rsid w:val="00A412AE"/>
    <w:rsid w:val="00A41E53"/>
    <w:rsid w:val="00A42055"/>
    <w:rsid w:val="00A4299A"/>
    <w:rsid w:val="00A42F75"/>
    <w:rsid w:val="00A43846"/>
    <w:rsid w:val="00A455A5"/>
    <w:rsid w:val="00A5015E"/>
    <w:rsid w:val="00A5150E"/>
    <w:rsid w:val="00A51BC7"/>
    <w:rsid w:val="00A52024"/>
    <w:rsid w:val="00A5489D"/>
    <w:rsid w:val="00A56195"/>
    <w:rsid w:val="00A56E10"/>
    <w:rsid w:val="00A57BF0"/>
    <w:rsid w:val="00A65CC5"/>
    <w:rsid w:val="00A67F7A"/>
    <w:rsid w:val="00A72C00"/>
    <w:rsid w:val="00A73F57"/>
    <w:rsid w:val="00A74AB1"/>
    <w:rsid w:val="00A75256"/>
    <w:rsid w:val="00A76FC8"/>
    <w:rsid w:val="00A815EC"/>
    <w:rsid w:val="00A81DEB"/>
    <w:rsid w:val="00A87436"/>
    <w:rsid w:val="00A901D3"/>
    <w:rsid w:val="00A9096B"/>
    <w:rsid w:val="00A93887"/>
    <w:rsid w:val="00A95E03"/>
    <w:rsid w:val="00AA0EEE"/>
    <w:rsid w:val="00AA3CC5"/>
    <w:rsid w:val="00AA4D37"/>
    <w:rsid w:val="00AA55D7"/>
    <w:rsid w:val="00AA65FB"/>
    <w:rsid w:val="00AB1A14"/>
    <w:rsid w:val="00AB1EF5"/>
    <w:rsid w:val="00AB21D1"/>
    <w:rsid w:val="00AB2E1B"/>
    <w:rsid w:val="00AB41FB"/>
    <w:rsid w:val="00AB4F62"/>
    <w:rsid w:val="00AB723F"/>
    <w:rsid w:val="00AC0E24"/>
    <w:rsid w:val="00AC18AF"/>
    <w:rsid w:val="00AC3D6B"/>
    <w:rsid w:val="00AC44BB"/>
    <w:rsid w:val="00AC5F11"/>
    <w:rsid w:val="00AD04D5"/>
    <w:rsid w:val="00AD2649"/>
    <w:rsid w:val="00AD29B2"/>
    <w:rsid w:val="00AD2EC1"/>
    <w:rsid w:val="00AD3270"/>
    <w:rsid w:val="00AE285E"/>
    <w:rsid w:val="00AE3CE9"/>
    <w:rsid w:val="00AF1391"/>
    <w:rsid w:val="00AF5056"/>
    <w:rsid w:val="00AF6AF7"/>
    <w:rsid w:val="00AF6ED5"/>
    <w:rsid w:val="00AF74F3"/>
    <w:rsid w:val="00B04913"/>
    <w:rsid w:val="00B04ABC"/>
    <w:rsid w:val="00B050CA"/>
    <w:rsid w:val="00B0692D"/>
    <w:rsid w:val="00B06E74"/>
    <w:rsid w:val="00B07588"/>
    <w:rsid w:val="00B10280"/>
    <w:rsid w:val="00B111F6"/>
    <w:rsid w:val="00B117C9"/>
    <w:rsid w:val="00B15ACA"/>
    <w:rsid w:val="00B20409"/>
    <w:rsid w:val="00B20F45"/>
    <w:rsid w:val="00B252D1"/>
    <w:rsid w:val="00B252EC"/>
    <w:rsid w:val="00B25FA3"/>
    <w:rsid w:val="00B262E5"/>
    <w:rsid w:val="00B2723C"/>
    <w:rsid w:val="00B27BD5"/>
    <w:rsid w:val="00B301CA"/>
    <w:rsid w:val="00B30683"/>
    <w:rsid w:val="00B31E32"/>
    <w:rsid w:val="00B32D20"/>
    <w:rsid w:val="00B32F82"/>
    <w:rsid w:val="00B33879"/>
    <w:rsid w:val="00B33B90"/>
    <w:rsid w:val="00B3620B"/>
    <w:rsid w:val="00B421DF"/>
    <w:rsid w:val="00B4348C"/>
    <w:rsid w:val="00B43D95"/>
    <w:rsid w:val="00B444A6"/>
    <w:rsid w:val="00B46EE6"/>
    <w:rsid w:val="00B51B1C"/>
    <w:rsid w:val="00B5243F"/>
    <w:rsid w:val="00B527AC"/>
    <w:rsid w:val="00B53DBD"/>
    <w:rsid w:val="00B54E02"/>
    <w:rsid w:val="00B61E95"/>
    <w:rsid w:val="00B63CA5"/>
    <w:rsid w:val="00B66B6D"/>
    <w:rsid w:val="00B674E4"/>
    <w:rsid w:val="00B6795D"/>
    <w:rsid w:val="00B714C5"/>
    <w:rsid w:val="00B82B57"/>
    <w:rsid w:val="00B85E18"/>
    <w:rsid w:val="00B9166A"/>
    <w:rsid w:val="00B92941"/>
    <w:rsid w:val="00B93481"/>
    <w:rsid w:val="00B93827"/>
    <w:rsid w:val="00B95C26"/>
    <w:rsid w:val="00B95FF5"/>
    <w:rsid w:val="00B964B5"/>
    <w:rsid w:val="00B96695"/>
    <w:rsid w:val="00BA0BBE"/>
    <w:rsid w:val="00BA2751"/>
    <w:rsid w:val="00BA2F4B"/>
    <w:rsid w:val="00BA39FF"/>
    <w:rsid w:val="00BA568A"/>
    <w:rsid w:val="00BB0833"/>
    <w:rsid w:val="00BB1758"/>
    <w:rsid w:val="00BB193E"/>
    <w:rsid w:val="00BB1A41"/>
    <w:rsid w:val="00BB1F67"/>
    <w:rsid w:val="00BB230A"/>
    <w:rsid w:val="00BB3351"/>
    <w:rsid w:val="00BB5E25"/>
    <w:rsid w:val="00BC143D"/>
    <w:rsid w:val="00BC196A"/>
    <w:rsid w:val="00BD38E5"/>
    <w:rsid w:val="00BD3BE1"/>
    <w:rsid w:val="00BD5E6C"/>
    <w:rsid w:val="00BD6325"/>
    <w:rsid w:val="00BE095C"/>
    <w:rsid w:val="00BE145C"/>
    <w:rsid w:val="00BE1BF2"/>
    <w:rsid w:val="00BE23AE"/>
    <w:rsid w:val="00BE472F"/>
    <w:rsid w:val="00BE4D28"/>
    <w:rsid w:val="00BE7843"/>
    <w:rsid w:val="00BF055B"/>
    <w:rsid w:val="00BF0C6A"/>
    <w:rsid w:val="00BF1248"/>
    <w:rsid w:val="00BF277E"/>
    <w:rsid w:val="00BF4419"/>
    <w:rsid w:val="00BF59BD"/>
    <w:rsid w:val="00BF7619"/>
    <w:rsid w:val="00C000E5"/>
    <w:rsid w:val="00C02469"/>
    <w:rsid w:val="00C02746"/>
    <w:rsid w:val="00C06A22"/>
    <w:rsid w:val="00C07B3E"/>
    <w:rsid w:val="00C1075B"/>
    <w:rsid w:val="00C12048"/>
    <w:rsid w:val="00C14A70"/>
    <w:rsid w:val="00C17F0B"/>
    <w:rsid w:val="00C21C23"/>
    <w:rsid w:val="00C21E2C"/>
    <w:rsid w:val="00C24E70"/>
    <w:rsid w:val="00C26531"/>
    <w:rsid w:val="00C272CA"/>
    <w:rsid w:val="00C2757B"/>
    <w:rsid w:val="00C27874"/>
    <w:rsid w:val="00C345DE"/>
    <w:rsid w:val="00C35585"/>
    <w:rsid w:val="00C35DAD"/>
    <w:rsid w:val="00C36F04"/>
    <w:rsid w:val="00C379CA"/>
    <w:rsid w:val="00C41021"/>
    <w:rsid w:val="00C410AA"/>
    <w:rsid w:val="00C41DA7"/>
    <w:rsid w:val="00C43CF3"/>
    <w:rsid w:val="00C44054"/>
    <w:rsid w:val="00C444EA"/>
    <w:rsid w:val="00C45B76"/>
    <w:rsid w:val="00C45C58"/>
    <w:rsid w:val="00C45FA2"/>
    <w:rsid w:val="00C54E97"/>
    <w:rsid w:val="00C5557F"/>
    <w:rsid w:val="00C57529"/>
    <w:rsid w:val="00C63B9B"/>
    <w:rsid w:val="00C656C1"/>
    <w:rsid w:val="00C664DB"/>
    <w:rsid w:val="00C7160C"/>
    <w:rsid w:val="00C71893"/>
    <w:rsid w:val="00C72711"/>
    <w:rsid w:val="00C76A2F"/>
    <w:rsid w:val="00C76ED2"/>
    <w:rsid w:val="00C81006"/>
    <w:rsid w:val="00C833FB"/>
    <w:rsid w:val="00C840BF"/>
    <w:rsid w:val="00C847F2"/>
    <w:rsid w:val="00C85A8D"/>
    <w:rsid w:val="00C909AA"/>
    <w:rsid w:val="00C9209D"/>
    <w:rsid w:val="00C923C3"/>
    <w:rsid w:val="00C9519A"/>
    <w:rsid w:val="00C95789"/>
    <w:rsid w:val="00C97AC1"/>
    <w:rsid w:val="00CA5160"/>
    <w:rsid w:val="00CA6E1B"/>
    <w:rsid w:val="00CA7394"/>
    <w:rsid w:val="00CB027E"/>
    <w:rsid w:val="00CB0461"/>
    <w:rsid w:val="00CB0627"/>
    <w:rsid w:val="00CB1E3E"/>
    <w:rsid w:val="00CB283A"/>
    <w:rsid w:val="00CB6BDE"/>
    <w:rsid w:val="00CC03CE"/>
    <w:rsid w:val="00CC06D7"/>
    <w:rsid w:val="00CC2E37"/>
    <w:rsid w:val="00CC34E4"/>
    <w:rsid w:val="00CC3A6D"/>
    <w:rsid w:val="00CC427C"/>
    <w:rsid w:val="00CC4C7D"/>
    <w:rsid w:val="00CC5CD4"/>
    <w:rsid w:val="00CC66A4"/>
    <w:rsid w:val="00CC78DB"/>
    <w:rsid w:val="00CD2A04"/>
    <w:rsid w:val="00CD3C20"/>
    <w:rsid w:val="00CD53B5"/>
    <w:rsid w:val="00CD6313"/>
    <w:rsid w:val="00CE022F"/>
    <w:rsid w:val="00CF11E9"/>
    <w:rsid w:val="00CF4794"/>
    <w:rsid w:val="00CF58F1"/>
    <w:rsid w:val="00CF739E"/>
    <w:rsid w:val="00D026FE"/>
    <w:rsid w:val="00D03569"/>
    <w:rsid w:val="00D0482F"/>
    <w:rsid w:val="00D04DD8"/>
    <w:rsid w:val="00D05A9A"/>
    <w:rsid w:val="00D1038F"/>
    <w:rsid w:val="00D1068D"/>
    <w:rsid w:val="00D11A7C"/>
    <w:rsid w:val="00D140AD"/>
    <w:rsid w:val="00D16788"/>
    <w:rsid w:val="00D17480"/>
    <w:rsid w:val="00D20A4B"/>
    <w:rsid w:val="00D20C8F"/>
    <w:rsid w:val="00D23634"/>
    <w:rsid w:val="00D23F08"/>
    <w:rsid w:val="00D26294"/>
    <w:rsid w:val="00D266D4"/>
    <w:rsid w:val="00D268C6"/>
    <w:rsid w:val="00D269DE"/>
    <w:rsid w:val="00D33F0C"/>
    <w:rsid w:val="00D4132D"/>
    <w:rsid w:val="00D41D2F"/>
    <w:rsid w:val="00D438DE"/>
    <w:rsid w:val="00D43CC1"/>
    <w:rsid w:val="00D47AE2"/>
    <w:rsid w:val="00D50724"/>
    <w:rsid w:val="00D51A03"/>
    <w:rsid w:val="00D51D9D"/>
    <w:rsid w:val="00D5429A"/>
    <w:rsid w:val="00D5432F"/>
    <w:rsid w:val="00D57252"/>
    <w:rsid w:val="00D64349"/>
    <w:rsid w:val="00D66AB5"/>
    <w:rsid w:val="00D7016E"/>
    <w:rsid w:val="00D7339D"/>
    <w:rsid w:val="00D761CB"/>
    <w:rsid w:val="00D76963"/>
    <w:rsid w:val="00D83849"/>
    <w:rsid w:val="00D845C5"/>
    <w:rsid w:val="00D85CF8"/>
    <w:rsid w:val="00D87B68"/>
    <w:rsid w:val="00D90865"/>
    <w:rsid w:val="00D932AE"/>
    <w:rsid w:val="00D942D5"/>
    <w:rsid w:val="00D96616"/>
    <w:rsid w:val="00D9740E"/>
    <w:rsid w:val="00D979FA"/>
    <w:rsid w:val="00D97F45"/>
    <w:rsid w:val="00DA2C94"/>
    <w:rsid w:val="00DA30D7"/>
    <w:rsid w:val="00DA3328"/>
    <w:rsid w:val="00DA3B34"/>
    <w:rsid w:val="00DA4221"/>
    <w:rsid w:val="00DB19C0"/>
    <w:rsid w:val="00DB2354"/>
    <w:rsid w:val="00DB468B"/>
    <w:rsid w:val="00DB51D3"/>
    <w:rsid w:val="00DB6F88"/>
    <w:rsid w:val="00DB790E"/>
    <w:rsid w:val="00DC12CD"/>
    <w:rsid w:val="00DC1BB3"/>
    <w:rsid w:val="00DC1CEC"/>
    <w:rsid w:val="00DC3931"/>
    <w:rsid w:val="00DC4127"/>
    <w:rsid w:val="00DC6F8B"/>
    <w:rsid w:val="00DD06F1"/>
    <w:rsid w:val="00DD0858"/>
    <w:rsid w:val="00DD29E0"/>
    <w:rsid w:val="00DD4992"/>
    <w:rsid w:val="00DD5247"/>
    <w:rsid w:val="00DD6780"/>
    <w:rsid w:val="00DE0600"/>
    <w:rsid w:val="00DE6DF4"/>
    <w:rsid w:val="00DE73D1"/>
    <w:rsid w:val="00DE77A1"/>
    <w:rsid w:val="00DE78A1"/>
    <w:rsid w:val="00DF1271"/>
    <w:rsid w:val="00DF3572"/>
    <w:rsid w:val="00DF4968"/>
    <w:rsid w:val="00DF6C4B"/>
    <w:rsid w:val="00DF7D0B"/>
    <w:rsid w:val="00E00BA8"/>
    <w:rsid w:val="00E019C3"/>
    <w:rsid w:val="00E05480"/>
    <w:rsid w:val="00E06F78"/>
    <w:rsid w:val="00E079E9"/>
    <w:rsid w:val="00E10D3D"/>
    <w:rsid w:val="00E14AF4"/>
    <w:rsid w:val="00E21429"/>
    <w:rsid w:val="00E2258F"/>
    <w:rsid w:val="00E22F57"/>
    <w:rsid w:val="00E3115F"/>
    <w:rsid w:val="00E31A91"/>
    <w:rsid w:val="00E32A63"/>
    <w:rsid w:val="00E34E0B"/>
    <w:rsid w:val="00E36C9B"/>
    <w:rsid w:val="00E42170"/>
    <w:rsid w:val="00E4414D"/>
    <w:rsid w:val="00E45F6E"/>
    <w:rsid w:val="00E46F75"/>
    <w:rsid w:val="00E50B4E"/>
    <w:rsid w:val="00E546D5"/>
    <w:rsid w:val="00E552E4"/>
    <w:rsid w:val="00E558A7"/>
    <w:rsid w:val="00E55E90"/>
    <w:rsid w:val="00E56C8A"/>
    <w:rsid w:val="00E5701B"/>
    <w:rsid w:val="00E57C9E"/>
    <w:rsid w:val="00E57F86"/>
    <w:rsid w:val="00E62F93"/>
    <w:rsid w:val="00E63A65"/>
    <w:rsid w:val="00E6602E"/>
    <w:rsid w:val="00E662D4"/>
    <w:rsid w:val="00E70325"/>
    <w:rsid w:val="00E72548"/>
    <w:rsid w:val="00E737A7"/>
    <w:rsid w:val="00E75878"/>
    <w:rsid w:val="00E759CC"/>
    <w:rsid w:val="00E76614"/>
    <w:rsid w:val="00E8206D"/>
    <w:rsid w:val="00E83E1C"/>
    <w:rsid w:val="00E83F09"/>
    <w:rsid w:val="00E84F9E"/>
    <w:rsid w:val="00E853AD"/>
    <w:rsid w:val="00E85764"/>
    <w:rsid w:val="00E864FD"/>
    <w:rsid w:val="00E86778"/>
    <w:rsid w:val="00E874D7"/>
    <w:rsid w:val="00E90399"/>
    <w:rsid w:val="00E92868"/>
    <w:rsid w:val="00E94652"/>
    <w:rsid w:val="00E94BF7"/>
    <w:rsid w:val="00E94F22"/>
    <w:rsid w:val="00E969C6"/>
    <w:rsid w:val="00EA050D"/>
    <w:rsid w:val="00EA0C63"/>
    <w:rsid w:val="00EA0F58"/>
    <w:rsid w:val="00EA1837"/>
    <w:rsid w:val="00EA30C5"/>
    <w:rsid w:val="00EA3880"/>
    <w:rsid w:val="00EA3E52"/>
    <w:rsid w:val="00EA716D"/>
    <w:rsid w:val="00EB2A14"/>
    <w:rsid w:val="00EB545A"/>
    <w:rsid w:val="00EC0BCA"/>
    <w:rsid w:val="00EC2163"/>
    <w:rsid w:val="00EC44AC"/>
    <w:rsid w:val="00EC45CF"/>
    <w:rsid w:val="00EC5A23"/>
    <w:rsid w:val="00EC68E7"/>
    <w:rsid w:val="00ED0B55"/>
    <w:rsid w:val="00ED5983"/>
    <w:rsid w:val="00ED6B52"/>
    <w:rsid w:val="00ED75CB"/>
    <w:rsid w:val="00ED7DCB"/>
    <w:rsid w:val="00EE054F"/>
    <w:rsid w:val="00EE066B"/>
    <w:rsid w:val="00EE1D2E"/>
    <w:rsid w:val="00EE2F45"/>
    <w:rsid w:val="00EE42F1"/>
    <w:rsid w:val="00EE6830"/>
    <w:rsid w:val="00EE6965"/>
    <w:rsid w:val="00EE7BF6"/>
    <w:rsid w:val="00EF1F6F"/>
    <w:rsid w:val="00EF2244"/>
    <w:rsid w:val="00EF29EA"/>
    <w:rsid w:val="00EF4C37"/>
    <w:rsid w:val="00EF7DFB"/>
    <w:rsid w:val="00F01399"/>
    <w:rsid w:val="00F021E0"/>
    <w:rsid w:val="00F03C13"/>
    <w:rsid w:val="00F04E2E"/>
    <w:rsid w:val="00F05020"/>
    <w:rsid w:val="00F0554D"/>
    <w:rsid w:val="00F05925"/>
    <w:rsid w:val="00F05B49"/>
    <w:rsid w:val="00F06229"/>
    <w:rsid w:val="00F13958"/>
    <w:rsid w:val="00F13A94"/>
    <w:rsid w:val="00F13E6B"/>
    <w:rsid w:val="00F15C34"/>
    <w:rsid w:val="00F16E3D"/>
    <w:rsid w:val="00F17569"/>
    <w:rsid w:val="00F17DAD"/>
    <w:rsid w:val="00F20600"/>
    <w:rsid w:val="00F20AC0"/>
    <w:rsid w:val="00F22E1B"/>
    <w:rsid w:val="00F23F27"/>
    <w:rsid w:val="00F26B63"/>
    <w:rsid w:val="00F27015"/>
    <w:rsid w:val="00F279D4"/>
    <w:rsid w:val="00F32171"/>
    <w:rsid w:val="00F338A0"/>
    <w:rsid w:val="00F34A5E"/>
    <w:rsid w:val="00F35AFD"/>
    <w:rsid w:val="00F401CF"/>
    <w:rsid w:val="00F45025"/>
    <w:rsid w:val="00F45F16"/>
    <w:rsid w:val="00F4611F"/>
    <w:rsid w:val="00F46ECF"/>
    <w:rsid w:val="00F50847"/>
    <w:rsid w:val="00F51B11"/>
    <w:rsid w:val="00F54AB4"/>
    <w:rsid w:val="00F55B7B"/>
    <w:rsid w:val="00F568AE"/>
    <w:rsid w:val="00F607BC"/>
    <w:rsid w:val="00F60E60"/>
    <w:rsid w:val="00F61130"/>
    <w:rsid w:val="00F6113B"/>
    <w:rsid w:val="00F6160B"/>
    <w:rsid w:val="00F639CA"/>
    <w:rsid w:val="00F66546"/>
    <w:rsid w:val="00F6769F"/>
    <w:rsid w:val="00F70771"/>
    <w:rsid w:val="00F711AE"/>
    <w:rsid w:val="00F72427"/>
    <w:rsid w:val="00F7306C"/>
    <w:rsid w:val="00F75AC8"/>
    <w:rsid w:val="00F75C18"/>
    <w:rsid w:val="00F77120"/>
    <w:rsid w:val="00F772F9"/>
    <w:rsid w:val="00F77325"/>
    <w:rsid w:val="00F81B7C"/>
    <w:rsid w:val="00F83839"/>
    <w:rsid w:val="00F85285"/>
    <w:rsid w:val="00F85909"/>
    <w:rsid w:val="00F867FF"/>
    <w:rsid w:val="00F86915"/>
    <w:rsid w:val="00F86F4A"/>
    <w:rsid w:val="00F86F8A"/>
    <w:rsid w:val="00F87046"/>
    <w:rsid w:val="00F907EA"/>
    <w:rsid w:val="00F92265"/>
    <w:rsid w:val="00F92AA4"/>
    <w:rsid w:val="00F93367"/>
    <w:rsid w:val="00F95169"/>
    <w:rsid w:val="00F96E25"/>
    <w:rsid w:val="00F97588"/>
    <w:rsid w:val="00FA3795"/>
    <w:rsid w:val="00FA42E3"/>
    <w:rsid w:val="00FA4F92"/>
    <w:rsid w:val="00FA72ED"/>
    <w:rsid w:val="00FA7706"/>
    <w:rsid w:val="00FB0B55"/>
    <w:rsid w:val="00FB1BB0"/>
    <w:rsid w:val="00FB22A2"/>
    <w:rsid w:val="00FB324C"/>
    <w:rsid w:val="00FB37FB"/>
    <w:rsid w:val="00FB5A41"/>
    <w:rsid w:val="00FC0C60"/>
    <w:rsid w:val="00FC38DD"/>
    <w:rsid w:val="00FC3CA1"/>
    <w:rsid w:val="00FC41E5"/>
    <w:rsid w:val="00FC6C9D"/>
    <w:rsid w:val="00FC6F4C"/>
    <w:rsid w:val="00FC7FA8"/>
    <w:rsid w:val="00FD0205"/>
    <w:rsid w:val="00FD3217"/>
    <w:rsid w:val="00FD4364"/>
    <w:rsid w:val="00FD5BD7"/>
    <w:rsid w:val="00FD67A1"/>
    <w:rsid w:val="00FD6FB5"/>
    <w:rsid w:val="00FD71BD"/>
    <w:rsid w:val="00FD7C6F"/>
    <w:rsid w:val="00FE032F"/>
    <w:rsid w:val="00FE18BB"/>
    <w:rsid w:val="00FE2605"/>
    <w:rsid w:val="00FE4424"/>
    <w:rsid w:val="00FE4CA0"/>
    <w:rsid w:val="00FE52B6"/>
    <w:rsid w:val="00FE60B8"/>
    <w:rsid w:val="00FF1312"/>
    <w:rsid w:val="00FF246A"/>
    <w:rsid w:val="00FF3D80"/>
    <w:rsid w:val="00FF6488"/>
    <w:rsid w:val="00FF78BA"/>
    <w:rsid w:val="00FF7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A20F30"/>
  <w15:docId w15:val="{5322BAB4-EED3-418F-B448-830BC04EA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2081"/>
    <w:pPr>
      <w:jc w:val="both"/>
    </w:pPr>
    <w:rPr>
      <w:rFonts w:ascii="Arial" w:hAnsi="Arial"/>
      <w:sz w:val="24"/>
      <w:szCs w:val="48"/>
    </w:rPr>
  </w:style>
  <w:style w:type="paragraph" w:styleId="Heading1">
    <w:name w:val="heading 1"/>
    <w:basedOn w:val="Normal"/>
    <w:next w:val="Normal"/>
    <w:link w:val="Heading1Char"/>
    <w:qFormat/>
    <w:rsid w:val="006C55F3"/>
    <w:pPr>
      <w:numPr>
        <w:numId w:val="3"/>
      </w:numPr>
      <w:outlineLvl w:val="0"/>
    </w:pPr>
    <w:rPr>
      <w:sz w:val="36"/>
      <w:szCs w:val="36"/>
    </w:rPr>
  </w:style>
  <w:style w:type="paragraph" w:styleId="Heading2">
    <w:name w:val="heading 2"/>
    <w:basedOn w:val="Normal"/>
    <w:next w:val="Normal"/>
    <w:link w:val="Heading2Char"/>
    <w:qFormat/>
    <w:rsid w:val="00860D5D"/>
    <w:pPr>
      <w:keepNext/>
      <w:numPr>
        <w:ilvl w:val="1"/>
        <w:numId w:val="3"/>
      </w:numPr>
      <w:outlineLvl w:val="1"/>
    </w:pPr>
    <w:rPr>
      <w:rFonts w:cs="Arial"/>
      <w:bCs/>
      <w:i/>
      <w:iCs/>
      <w:sz w:val="28"/>
      <w:szCs w:val="28"/>
    </w:rPr>
  </w:style>
  <w:style w:type="paragraph" w:styleId="Heading3">
    <w:name w:val="heading 3"/>
    <w:basedOn w:val="Normal"/>
    <w:next w:val="Normal"/>
    <w:link w:val="Heading3Char"/>
    <w:qFormat/>
    <w:rsid w:val="00860D5D"/>
    <w:pPr>
      <w:keepNext/>
      <w:numPr>
        <w:ilvl w:val="2"/>
        <w:numId w:val="3"/>
      </w:numPr>
      <w:outlineLvl w:val="2"/>
    </w:pPr>
    <w:rPr>
      <w:rFonts w:cs="Arial"/>
      <w:bCs/>
      <w:i/>
      <w:szCs w:val="26"/>
    </w:rPr>
  </w:style>
  <w:style w:type="paragraph" w:styleId="Heading4">
    <w:name w:val="heading 4"/>
    <w:basedOn w:val="Normal"/>
    <w:next w:val="Normal"/>
    <w:link w:val="Heading4Char"/>
    <w:qFormat/>
    <w:rsid w:val="000844DD"/>
    <w:pPr>
      <w:keepNext/>
      <w:numPr>
        <w:ilvl w:val="3"/>
        <w:numId w:val="3"/>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unhideWhenUsed/>
    <w:qFormat/>
    <w:rsid w:val="003844F2"/>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nhideWhenUsed/>
    <w:qFormat/>
    <w:rsid w:val="003844F2"/>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3844F2"/>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3844F2"/>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844F2"/>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C55F3"/>
    <w:rPr>
      <w:rFonts w:ascii="Arial" w:hAnsi="Arial"/>
      <w:sz w:val="36"/>
      <w:szCs w:val="36"/>
    </w:rPr>
  </w:style>
  <w:style w:type="character" w:customStyle="1" w:styleId="Heading3Char">
    <w:name w:val="Heading 3 Char"/>
    <w:link w:val="Heading3"/>
    <w:rsid w:val="00860D5D"/>
    <w:rPr>
      <w:rFonts w:ascii="Arial" w:hAnsi="Arial" w:cs="Arial"/>
      <w:bCs/>
      <w:i/>
      <w:sz w:val="24"/>
      <w:szCs w:val="26"/>
    </w:rPr>
  </w:style>
  <w:style w:type="paragraph" w:styleId="Header">
    <w:name w:val="header"/>
    <w:basedOn w:val="Normal"/>
    <w:rsid w:val="009036E4"/>
    <w:pPr>
      <w:tabs>
        <w:tab w:val="center" w:pos="4680"/>
        <w:tab w:val="right" w:pos="9360"/>
      </w:tabs>
    </w:pPr>
    <w:rPr>
      <w:sz w:val="18"/>
    </w:rPr>
  </w:style>
  <w:style w:type="paragraph" w:styleId="Footer">
    <w:name w:val="footer"/>
    <w:basedOn w:val="Normal"/>
    <w:link w:val="FooterChar"/>
    <w:uiPriority w:val="99"/>
    <w:rsid w:val="009036E4"/>
    <w:pPr>
      <w:tabs>
        <w:tab w:val="center" w:pos="4680"/>
        <w:tab w:val="right" w:pos="9360"/>
      </w:tabs>
      <w:jc w:val="left"/>
    </w:pPr>
    <w:rPr>
      <w:rFonts w:ascii="Tahoma" w:hAnsi="Tahoma"/>
      <w:sz w:val="16"/>
      <w:szCs w:val="24"/>
    </w:rPr>
  </w:style>
  <w:style w:type="paragraph" w:styleId="Title">
    <w:name w:val="Title"/>
    <w:basedOn w:val="Normal"/>
    <w:qFormat/>
    <w:rsid w:val="009036E4"/>
    <w:pPr>
      <w:spacing w:before="240" w:after="60"/>
      <w:outlineLvl w:val="0"/>
    </w:pPr>
    <w:rPr>
      <w:rFonts w:cs="Arial"/>
      <w:bCs/>
      <w:i/>
      <w:kern w:val="28"/>
      <w:sz w:val="48"/>
      <w:szCs w:val="32"/>
    </w:rPr>
  </w:style>
  <w:style w:type="table" w:styleId="TableGrid">
    <w:name w:val="Table Grid"/>
    <w:basedOn w:val="TableNormal"/>
    <w:uiPriority w:val="39"/>
    <w:rsid w:val="005176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0844DD"/>
  </w:style>
  <w:style w:type="character" w:styleId="Hyperlink">
    <w:name w:val="Hyperlink"/>
    <w:uiPriority w:val="99"/>
    <w:rsid w:val="007A7069"/>
    <w:rPr>
      <w:color w:val="0000FF"/>
      <w:u w:val="single"/>
    </w:rPr>
  </w:style>
  <w:style w:type="paragraph" w:styleId="BodyText">
    <w:name w:val="Body Text"/>
    <w:basedOn w:val="Normal"/>
    <w:rsid w:val="008964AC"/>
    <w:pPr>
      <w:spacing w:after="120"/>
    </w:pPr>
  </w:style>
  <w:style w:type="paragraph" w:styleId="TOC2">
    <w:name w:val="toc 2"/>
    <w:basedOn w:val="Normal"/>
    <w:next w:val="Normal"/>
    <w:autoRedefine/>
    <w:uiPriority w:val="39"/>
    <w:rsid w:val="006C55F3"/>
    <w:pPr>
      <w:ind w:left="240"/>
    </w:pPr>
  </w:style>
  <w:style w:type="paragraph" w:styleId="TOC3">
    <w:name w:val="toc 3"/>
    <w:basedOn w:val="Normal"/>
    <w:next w:val="Normal"/>
    <w:autoRedefine/>
    <w:uiPriority w:val="39"/>
    <w:rsid w:val="006C55F3"/>
    <w:pPr>
      <w:ind w:left="480"/>
    </w:pPr>
  </w:style>
  <w:style w:type="table" w:styleId="TableGrid1">
    <w:name w:val="Table Grid 1"/>
    <w:basedOn w:val="TableNormal"/>
    <w:rsid w:val="000844DD"/>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PageNumber">
    <w:name w:val="page number"/>
    <w:basedOn w:val="DefaultParagraphFont"/>
    <w:rsid w:val="008D3685"/>
  </w:style>
  <w:style w:type="paragraph" w:customStyle="1" w:styleId="DocumentSubject">
    <w:name w:val="Document Subject"/>
    <w:rsid w:val="008D3685"/>
    <w:rPr>
      <w:snapToGrid w:val="0"/>
      <w:sz w:val="24"/>
    </w:rPr>
  </w:style>
  <w:style w:type="paragraph" w:customStyle="1" w:styleId="StyleHeading210ptNotItalic">
    <w:name w:val="Style Heading 2 + 10 pt Not Italic"/>
    <w:basedOn w:val="Heading2"/>
    <w:rsid w:val="00426D7C"/>
    <w:rPr>
      <w:bCs w:val="0"/>
      <w:i w:val="0"/>
      <w:iCs w:val="0"/>
      <w:sz w:val="20"/>
    </w:rPr>
  </w:style>
  <w:style w:type="paragraph" w:styleId="BalloonText">
    <w:name w:val="Balloon Text"/>
    <w:basedOn w:val="Normal"/>
    <w:semiHidden/>
    <w:rsid w:val="006E2554"/>
    <w:rPr>
      <w:rFonts w:ascii="Tahoma" w:hAnsi="Tahoma" w:cs="Tahoma"/>
      <w:sz w:val="16"/>
      <w:szCs w:val="16"/>
    </w:rPr>
  </w:style>
  <w:style w:type="paragraph" w:styleId="TOC4">
    <w:name w:val="toc 4"/>
    <w:basedOn w:val="Normal"/>
    <w:next w:val="Normal"/>
    <w:autoRedefine/>
    <w:uiPriority w:val="39"/>
    <w:rsid w:val="00F6769F"/>
    <w:pPr>
      <w:ind w:left="720"/>
    </w:pPr>
    <w:rPr>
      <w:rFonts w:ascii="Times New Roman" w:hAnsi="Times New Roman"/>
      <w:szCs w:val="24"/>
    </w:rPr>
  </w:style>
  <w:style w:type="paragraph" w:styleId="TOC5">
    <w:name w:val="toc 5"/>
    <w:basedOn w:val="Normal"/>
    <w:next w:val="Normal"/>
    <w:autoRedefine/>
    <w:uiPriority w:val="39"/>
    <w:rsid w:val="00F6769F"/>
    <w:pPr>
      <w:ind w:left="960"/>
    </w:pPr>
    <w:rPr>
      <w:rFonts w:ascii="Times New Roman" w:hAnsi="Times New Roman"/>
      <w:szCs w:val="24"/>
    </w:rPr>
  </w:style>
  <w:style w:type="paragraph" w:styleId="TOC6">
    <w:name w:val="toc 6"/>
    <w:basedOn w:val="Normal"/>
    <w:next w:val="Normal"/>
    <w:autoRedefine/>
    <w:uiPriority w:val="39"/>
    <w:rsid w:val="00F6769F"/>
    <w:pPr>
      <w:ind w:left="1200"/>
    </w:pPr>
    <w:rPr>
      <w:rFonts w:ascii="Times New Roman" w:hAnsi="Times New Roman"/>
      <w:szCs w:val="24"/>
    </w:rPr>
  </w:style>
  <w:style w:type="paragraph" w:styleId="TOC7">
    <w:name w:val="toc 7"/>
    <w:basedOn w:val="Normal"/>
    <w:next w:val="Normal"/>
    <w:autoRedefine/>
    <w:uiPriority w:val="39"/>
    <w:rsid w:val="00F6769F"/>
    <w:pPr>
      <w:ind w:left="1440"/>
    </w:pPr>
    <w:rPr>
      <w:rFonts w:ascii="Times New Roman" w:hAnsi="Times New Roman"/>
      <w:szCs w:val="24"/>
    </w:rPr>
  </w:style>
  <w:style w:type="paragraph" w:styleId="TOC8">
    <w:name w:val="toc 8"/>
    <w:basedOn w:val="Normal"/>
    <w:next w:val="Normal"/>
    <w:autoRedefine/>
    <w:uiPriority w:val="39"/>
    <w:rsid w:val="00F6769F"/>
    <w:pPr>
      <w:ind w:left="1680"/>
    </w:pPr>
    <w:rPr>
      <w:rFonts w:ascii="Times New Roman" w:hAnsi="Times New Roman"/>
      <w:szCs w:val="24"/>
    </w:rPr>
  </w:style>
  <w:style w:type="paragraph" w:styleId="TOC9">
    <w:name w:val="toc 9"/>
    <w:basedOn w:val="Normal"/>
    <w:next w:val="Normal"/>
    <w:autoRedefine/>
    <w:uiPriority w:val="39"/>
    <w:rsid w:val="00F6769F"/>
    <w:pPr>
      <w:ind w:left="1920"/>
    </w:pPr>
    <w:rPr>
      <w:rFonts w:ascii="Times New Roman" w:hAnsi="Times New Roman"/>
      <w:szCs w:val="24"/>
    </w:rPr>
  </w:style>
  <w:style w:type="paragraph" w:customStyle="1" w:styleId="Default">
    <w:name w:val="Default"/>
    <w:link w:val="DefaultChar"/>
    <w:rsid w:val="007F4220"/>
    <w:pPr>
      <w:widowControl w:val="0"/>
      <w:autoSpaceDE w:val="0"/>
      <w:autoSpaceDN w:val="0"/>
      <w:adjustRightInd w:val="0"/>
    </w:pPr>
    <w:rPr>
      <w:color w:val="000000"/>
      <w:sz w:val="24"/>
      <w:szCs w:val="24"/>
    </w:rPr>
  </w:style>
  <w:style w:type="character" w:customStyle="1" w:styleId="DefaultChar">
    <w:name w:val="Default Char"/>
    <w:link w:val="Default"/>
    <w:rsid w:val="007F4220"/>
    <w:rPr>
      <w:color w:val="000000"/>
      <w:sz w:val="24"/>
      <w:szCs w:val="24"/>
      <w:lang w:val="en-US" w:eastAsia="en-US" w:bidi="ar-SA"/>
    </w:rPr>
  </w:style>
  <w:style w:type="paragraph" w:styleId="BodyTextIndent">
    <w:name w:val="Body Text Indent"/>
    <w:basedOn w:val="Normal"/>
    <w:rsid w:val="005C01A3"/>
    <w:pPr>
      <w:spacing w:after="120"/>
      <w:ind w:left="360"/>
    </w:pPr>
  </w:style>
  <w:style w:type="paragraph" w:styleId="ListParagraph">
    <w:name w:val="List Paragraph"/>
    <w:basedOn w:val="Normal"/>
    <w:uiPriority w:val="34"/>
    <w:qFormat/>
    <w:rsid w:val="00131EA6"/>
    <w:pPr>
      <w:ind w:left="720"/>
      <w:contextualSpacing/>
    </w:pPr>
  </w:style>
  <w:style w:type="paragraph" w:customStyle="1" w:styleId="Heading10">
    <w:name w:val="Heading1"/>
    <w:basedOn w:val="Heading1"/>
    <w:rsid w:val="00342DC9"/>
    <w:pPr>
      <w:keepNext/>
      <w:pBdr>
        <w:bottom w:val="single" w:sz="4" w:space="1" w:color="808080"/>
      </w:pBdr>
      <w:spacing w:before="240" w:after="60"/>
      <w:jc w:val="center"/>
    </w:pPr>
    <w:rPr>
      <w:rFonts w:cs="Arial"/>
      <w:b/>
      <w:bCs/>
      <w:color w:val="336699"/>
      <w:kern w:val="32"/>
      <w:sz w:val="32"/>
      <w:szCs w:val="32"/>
    </w:rPr>
  </w:style>
  <w:style w:type="paragraph" w:customStyle="1" w:styleId="Heading20">
    <w:name w:val="Heading2"/>
    <w:basedOn w:val="Heading2"/>
    <w:link w:val="Heading2CharChar"/>
    <w:rsid w:val="00342DC9"/>
    <w:pPr>
      <w:shd w:val="clear" w:color="auto" w:fill="336699"/>
      <w:spacing w:before="240" w:after="240"/>
      <w:jc w:val="left"/>
    </w:pPr>
    <w:rPr>
      <w:b/>
      <w:i w:val="0"/>
      <w:color w:val="FFFFFF"/>
      <w:sz w:val="22"/>
    </w:rPr>
  </w:style>
  <w:style w:type="character" w:customStyle="1" w:styleId="Heading2CharChar">
    <w:name w:val="Heading2 Char Char"/>
    <w:link w:val="Heading20"/>
    <w:rsid w:val="00342DC9"/>
    <w:rPr>
      <w:rFonts w:ascii="Arial" w:hAnsi="Arial" w:cs="Arial"/>
      <w:b/>
      <w:bCs/>
      <w:iCs/>
      <w:color w:val="FFFFFF"/>
      <w:sz w:val="22"/>
      <w:szCs w:val="28"/>
      <w:shd w:val="clear" w:color="auto" w:fill="336699"/>
    </w:rPr>
  </w:style>
  <w:style w:type="paragraph" w:customStyle="1" w:styleId="CourseText">
    <w:name w:val="Course Text"/>
    <w:rsid w:val="00342DC9"/>
    <w:rPr>
      <w:rFonts w:ascii="Arial" w:eastAsia="Arial Unicode MS" w:hAnsi="Arial" w:cs="Arial"/>
      <w:snapToGrid w:val="0"/>
    </w:rPr>
  </w:style>
  <w:style w:type="paragraph" w:customStyle="1" w:styleId="Bullet">
    <w:name w:val="Bullet"/>
    <w:basedOn w:val="Normal"/>
    <w:next w:val="Normal"/>
    <w:rsid w:val="00342DC9"/>
    <w:pPr>
      <w:numPr>
        <w:numId w:val="2"/>
      </w:numPr>
      <w:jc w:val="left"/>
    </w:pPr>
    <w:rPr>
      <w:rFonts w:eastAsia="Arial Unicode MS" w:cs="Arial"/>
      <w:snapToGrid w:val="0"/>
      <w:sz w:val="20"/>
      <w:szCs w:val="20"/>
    </w:rPr>
  </w:style>
  <w:style w:type="paragraph" w:styleId="NormalWeb">
    <w:name w:val="Normal (Web)"/>
    <w:basedOn w:val="Normal"/>
    <w:uiPriority w:val="99"/>
    <w:unhideWhenUsed/>
    <w:rsid w:val="00342DC9"/>
    <w:pPr>
      <w:spacing w:before="100" w:beforeAutospacing="1" w:after="100" w:afterAutospacing="1"/>
      <w:jc w:val="left"/>
    </w:pPr>
    <w:rPr>
      <w:rFonts w:ascii="Times New Roman" w:hAnsi="Times New Roman"/>
      <w:szCs w:val="24"/>
    </w:rPr>
  </w:style>
  <w:style w:type="paragraph" w:styleId="Subtitle">
    <w:name w:val="Subtitle"/>
    <w:basedOn w:val="Title"/>
    <w:link w:val="SubtitleChar"/>
    <w:qFormat/>
    <w:rsid w:val="008025AF"/>
    <w:pPr>
      <w:widowControl w:val="0"/>
      <w:autoSpaceDE w:val="0"/>
      <w:autoSpaceDN w:val="0"/>
      <w:adjustRightInd w:val="0"/>
      <w:spacing w:before="1120" w:after="6000"/>
      <w:jc w:val="center"/>
      <w:outlineLvl w:val="1"/>
    </w:pPr>
    <w:rPr>
      <w:b/>
      <w:i w:val="0"/>
      <w:sz w:val="56"/>
    </w:rPr>
  </w:style>
  <w:style w:type="character" w:customStyle="1" w:styleId="SubtitleChar">
    <w:name w:val="Subtitle Char"/>
    <w:basedOn w:val="DefaultParagraphFont"/>
    <w:link w:val="Subtitle"/>
    <w:rsid w:val="008025AF"/>
    <w:rPr>
      <w:rFonts w:ascii="Arial" w:hAnsi="Arial" w:cs="Arial"/>
      <w:b/>
      <w:bCs/>
      <w:kern w:val="28"/>
      <w:sz w:val="56"/>
      <w:szCs w:val="32"/>
    </w:rPr>
  </w:style>
  <w:style w:type="character" w:customStyle="1" w:styleId="Heading4Char">
    <w:name w:val="Heading 4 Char"/>
    <w:basedOn w:val="DefaultParagraphFont"/>
    <w:link w:val="Heading4"/>
    <w:rsid w:val="00492B05"/>
    <w:rPr>
      <w:b/>
      <w:bCs/>
      <w:sz w:val="28"/>
      <w:szCs w:val="28"/>
    </w:rPr>
  </w:style>
  <w:style w:type="character" w:customStyle="1" w:styleId="Heading2Char">
    <w:name w:val="Heading 2 Char"/>
    <w:basedOn w:val="DefaultParagraphFont"/>
    <w:link w:val="Heading2"/>
    <w:rsid w:val="00FA42E3"/>
    <w:rPr>
      <w:rFonts w:ascii="Arial" w:hAnsi="Arial" w:cs="Arial"/>
      <w:bCs/>
      <w:i/>
      <w:iCs/>
      <w:sz w:val="28"/>
      <w:szCs w:val="28"/>
    </w:rPr>
  </w:style>
  <w:style w:type="table" w:styleId="PlainTable1">
    <w:name w:val="Plain Table 1"/>
    <w:basedOn w:val="TableNormal"/>
    <w:uiPriority w:val="41"/>
    <w:rsid w:val="00B714C5"/>
    <w:rPr>
      <w:rFonts w:asciiTheme="minorHAnsi" w:eastAsiaTheme="minorHAnsi"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5Char">
    <w:name w:val="Heading 5 Char"/>
    <w:basedOn w:val="DefaultParagraphFont"/>
    <w:link w:val="Heading5"/>
    <w:rsid w:val="003844F2"/>
    <w:rPr>
      <w:rFonts w:asciiTheme="majorHAnsi" w:eastAsiaTheme="majorEastAsia" w:hAnsiTheme="majorHAnsi" w:cstheme="majorBidi"/>
      <w:color w:val="365F91" w:themeColor="accent1" w:themeShade="BF"/>
      <w:sz w:val="24"/>
      <w:szCs w:val="48"/>
    </w:rPr>
  </w:style>
  <w:style w:type="character" w:customStyle="1" w:styleId="Heading6Char">
    <w:name w:val="Heading 6 Char"/>
    <w:basedOn w:val="DefaultParagraphFont"/>
    <w:link w:val="Heading6"/>
    <w:rsid w:val="003844F2"/>
    <w:rPr>
      <w:rFonts w:asciiTheme="majorHAnsi" w:eastAsiaTheme="majorEastAsia" w:hAnsiTheme="majorHAnsi" w:cstheme="majorBidi"/>
      <w:color w:val="243F60" w:themeColor="accent1" w:themeShade="7F"/>
      <w:sz w:val="24"/>
      <w:szCs w:val="48"/>
    </w:rPr>
  </w:style>
  <w:style w:type="character" w:customStyle="1" w:styleId="Heading7Char">
    <w:name w:val="Heading 7 Char"/>
    <w:basedOn w:val="DefaultParagraphFont"/>
    <w:link w:val="Heading7"/>
    <w:semiHidden/>
    <w:rsid w:val="003844F2"/>
    <w:rPr>
      <w:rFonts w:asciiTheme="majorHAnsi" w:eastAsiaTheme="majorEastAsia" w:hAnsiTheme="majorHAnsi" w:cstheme="majorBidi"/>
      <w:i/>
      <w:iCs/>
      <w:color w:val="243F60" w:themeColor="accent1" w:themeShade="7F"/>
      <w:sz w:val="24"/>
      <w:szCs w:val="48"/>
    </w:rPr>
  </w:style>
  <w:style w:type="character" w:customStyle="1" w:styleId="Heading8Char">
    <w:name w:val="Heading 8 Char"/>
    <w:basedOn w:val="DefaultParagraphFont"/>
    <w:link w:val="Heading8"/>
    <w:semiHidden/>
    <w:rsid w:val="003844F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844F2"/>
    <w:rPr>
      <w:rFonts w:asciiTheme="majorHAnsi" w:eastAsiaTheme="majorEastAsia" w:hAnsiTheme="majorHAnsi" w:cstheme="majorBidi"/>
      <w:i/>
      <w:iCs/>
      <w:color w:val="272727" w:themeColor="text1" w:themeTint="D8"/>
      <w:sz w:val="21"/>
      <w:szCs w:val="21"/>
    </w:rPr>
  </w:style>
  <w:style w:type="table" w:styleId="TableGridLight">
    <w:name w:val="Grid Table Light"/>
    <w:basedOn w:val="TableNormal"/>
    <w:uiPriority w:val="40"/>
    <w:rsid w:val="001A2E0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1A2E0D"/>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character" w:customStyle="1" w:styleId="FooterChar">
    <w:name w:val="Footer Char"/>
    <w:basedOn w:val="DefaultParagraphFont"/>
    <w:link w:val="Footer"/>
    <w:uiPriority w:val="99"/>
    <w:rsid w:val="001F1ECF"/>
    <w:rPr>
      <w:rFonts w:ascii="Tahoma" w:hAnsi="Tahoma"/>
      <w:sz w:val="16"/>
      <w:szCs w:val="24"/>
    </w:rPr>
  </w:style>
  <w:style w:type="character" w:styleId="CommentReference">
    <w:name w:val="annotation reference"/>
    <w:basedOn w:val="DefaultParagraphFont"/>
    <w:semiHidden/>
    <w:unhideWhenUsed/>
    <w:rsid w:val="00D11A7C"/>
    <w:rPr>
      <w:sz w:val="16"/>
      <w:szCs w:val="16"/>
    </w:rPr>
  </w:style>
  <w:style w:type="paragraph" w:styleId="CommentText">
    <w:name w:val="annotation text"/>
    <w:basedOn w:val="Normal"/>
    <w:link w:val="CommentTextChar"/>
    <w:semiHidden/>
    <w:unhideWhenUsed/>
    <w:rsid w:val="00D11A7C"/>
    <w:rPr>
      <w:sz w:val="20"/>
      <w:szCs w:val="20"/>
    </w:rPr>
  </w:style>
  <w:style w:type="character" w:customStyle="1" w:styleId="CommentTextChar">
    <w:name w:val="Comment Text Char"/>
    <w:basedOn w:val="DefaultParagraphFont"/>
    <w:link w:val="CommentText"/>
    <w:semiHidden/>
    <w:rsid w:val="00D11A7C"/>
    <w:rPr>
      <w:rFonts w:ascii="Arial" w:hAnsi="Arial"/>
    </w:rPr>
  </w:style>
  <w:style w:type="paragraph" w:styleId="CommentSubject">
    <w:name w:val="annotation subject"/>
    <w:basedOn w:val="CommentText"/>
    <w:next w:val="CommentText"/>
    <w:link w:val="CommentSubjectChar"/>
    <w:semiHidden/>
    <w:unhideWhenUsed/>
    <w:rsid w:val="00D11A7C"/>
    <w:rPr>
      <w:b/>
      <w:bCs/>
    </w:rPr>
  </w:style>
  <w:style w:type="character" w:customStyle="1" w:styleId="CommentSubjectChar">
    <w:name w:val="Comment Subject Char"/>
    <w:basedOn w:val="CommentTextChar"/>
    <w:link w:val="CommentSubject"/>
    <w:semiHidden/>
    <w:rsid w:val="00D11A7C"/>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88806">
      <w:bodyDiv w:val="1"/>
      <w:marLeft w:val="0"/>
      <w:marRight w:val="0"/>
      <w:marTop w:val="0"/>
      <w:marBottom w:val="0"/>
      <w:divBdr>
        <w:top w:val="none" w:sz="0" w:space="0" w:color="auto"/>
        <w:left w:val="none" w:sz="0" w:space="0" w:color="auto"/>
        <w:bottom w:val="none" w:sz="0" w:space="0" w:color="auto"/>
        <w:right w:val="none" w:sz="0" w:space="0" w:color="auto"/>
      </w:divBdr>
    </w:div>
    <w:div w:id="82725449">
      <w:bodyDiv w:val="1"/>
      <w:marLeft w:val="0"/>
      <w:marRight w:val="0"/>
      <w:marTop w:val="0"/>
      <w:marBottom w:val="0"/>
      <w:divBdr>
        <w:top w:val="none" w:sz="0" w:space="0" w:color="auto"/>
        <w:left w:val="none" w:sz="0" w:space="0" w:color="auto"/>
        <w:bottom w:val="none" w:sz="0" w:space="0" w:color="auto"/>
        <w:right w:val="none" w:sz="0" w:space="0" w:color="auto"/>
      </w:divBdr>
    </w:div>
    <w:div w:id="103153898">
      <w:bodyDiv w:val="1"/>
      <w:marLeft w:val="0"/>
      <w:marRight w:val="0"/>
      <w:marTop w:val="0"/>
      <w:marBottom w:val="0"/>
      <w:divBdr>
        <w:top w:val="none" w:sz="0" w:space="0" w:color="auto"/>
        <w:left w:val="none" w:sz="0" w:space="0" w:color="auto"/>
        <w:bottom w:val="none" w:sz="0" w:space="0" w:color="auto"/>
        <w:right w:val="none" w:sz="0" w:space="0" w:color="auto"/>
      </w:divBdr>
    </w:div>
    <w:div w:id="127745979">
      <w:bodyDiv w:val="1"/>
      <w:marLeft w:val="0"/>
      <w:marRight w:val="0"/>
      <w:marTop w:val="0"/>
      <w:marBottom w:val="0"/>
      <w:divBdr>
        <w:top w:val="none" w:sz="0" w:space="0" w:color="auto"/>
        <w:left w:val="none" w:sz="0" w:space="0" w:color="auto"/>
        <w:bottom w:val="none" w:sz="0" w:space="0" w:color="auto"/>
        <w:right w:val="none" w:sz="0" w:space="0" w:color="auto"/>
      </w:divBdr>
    </w:div>
    <w:div w:id="137458772">
      <w:bodyDiv w:val="1"/>
      <w:marLeft w:val="0"/>
      <w:marRight w:val="0"/>
      <w:marTop w:val="0"/>
      <w:marBottom w:val="0"/>
      <w:divBdr>
        <w:top w:val="none" w:sz="0" w:space="0" w:color="auto"/>
        <w:left w:val="none" w:sz="0" w:space="0" w:color="auto"/>
        <w:bottom w:val="none" w:sz="0" w:space="0" w:color="auto"/>
        <w:right w:val="none" w:sz="0" w:space="0" w:color="auto"/>
      </w:divBdr>
    </w:div>
    <w:div w:id="228157546">
      <w:bodyDiv w:val="1"/>
      <w:marLeft w:val="0"/>
      <w:marRight w:val="0"/>
      <w:marTop w:val="0"/>
      <w:marBottom w:val="0"/>
      <w:divBdr>
        <w:top w:val="none" w:sz="0" w:space="0" w:color="auto"/>
        <w:left w:val="none" w:sz="0" w:space="0" w:color="auto"/>
        <w:bottom w:val="none" w:sz="0" w:space="0" w:color="auto"/>
        <w:right w:val="none" w:sz="0" w:space="0" w:color="auto"/>
      </w:divBdr>
    </w:div>
    <w:div w:id="273296367">
      <w:bodyDiv w:val="1"/>
      <w:marLeft w:val="0"/>
      <w:marRight w:val="0"/>
      <w:marTop w:val="0"/>
      <w:marBottom w:val="0"/>
      <w:divBdr>
        <w:top w:val="none" w:sz="0" w:space="0" w:color="auto"/>
        <w:left w:val="none" w:sz="0" w:space="0" w:color="auto"/>
        <w:bottom w:val="none" w:sz="0" w:space="0" w:color="auto"/>
        <w:right w:val="none" w:sz="0" w:space="0" w:color="auto"/>
      </w:divBdr>
      <w:divsChild>
        <w:div w:id="1190728174">
          <w:marLeft w:val="274"/>
          <w:marRight w:val="0"/>
          <w:marTop w:val="0"/>
          <w:marBottom w:val="0"/>
          <w:divBdr>
            <w:top w:val="none" w:sz="0" w:space="0" w:color="auto"/>
            <w:left w:val="none" w:sz="0" w:space="0" w:color="auto"/>
            <w:bottom w:val="none" w:sz="0" w:space="0" w:color="auto"/>
            <w:right w:val="none" w:sz="0" w:space="0" w:color="auto"/>
          </w:divBdr>
        </w:div>
        <w:div w:id="565343164">
          <w:marLeft w:val="274"/>
          <w:marRight w:val="0"/>
          <w:marTop w:val="0"/>
          <w:marBottom w:val="0"/>
          <w:divBdr>
            <w:top w:val="none" w:sz="0" w:space="0" w:color="auto"/>
            <w:left w:val="none" w:sz="0" w:space="0" w:color="auto"/>
            <w:bottom w:val="none" w:sz="0" w:space="0" w:color="auto"/>
            <w:right w:val="none" w:sz="0" w:space="0" w:color="auto"/>
          </w:divBdr>
        </w:div>
      </w:divsChild>
    </w:div>
    <w:div w:id="391806499">
      <w:bodyDiv w:val="1"/>
      <w:marLeft w:val="0"/>
      <w:marRight w:val="0"/>
      <w:marTop w:val="0"/>
      <w:marBottom w:val="0"/>
      <w:divBdr>
        <w:top w:val="none" w:sz="0" w:space="0" w:color="auto"/>
        <w:left w:val="none" w:sz="0" w:space="0" w:color="auto"/>
        <w:bottom w:val="none" w:sz="0" w:space="0" w:color="auto"/>
        <w:right w:val="none" w:sz="0" w:space="0" w:color="auto"/>
      </w:divBdr>
      <w:divsChild>
        <w:div w:id="1708944805">
          <w:marLeft w:val="173"/>
          <w:marRight w:val="0"/>
          <w:marTop w:val="0"/>
          <w:marBottom w:val="0"/>
          <w:divBdr>
            <w:top w:val="none" w:sz="0" w:space="0" w:color="auto"/>
            <w:left w:val="none" w:sz="0" w:space="0" w:color="auto"/>
            <w:bottom w:val="none" w:sz="0" w:space="0" w:color="auto"/>
            <w:right w:val="none" w:sz="0" w:space="0" w:color="auto"/>
          </w:divBdr>
        </w:div>
        <w:div w:id="327025114">
          <w:marLeft w:val="173"/>
          <w:marRight w:val="0"/>
          <w:marTop w:val="0"/>
          <w:marBottom w:val="0"/>
          <w:divBdr>
            <w:top w:val="none" w:sz="0" w:space="0" w:color="auto"/>
            <w:left w:val="none" w:sz="0" w:space="0" w:color="auto"/>
            <w:bottom w:val="none" w:sz="0" w:space="0" w:color="auto"/>
            <w:right w:val="none" w:sz="0" w:space="0" w:color="auto"/>
          </w:divBdr>
        </w:div>
      </w:divsChild>
    </w:div>
    <w:div w:id="411243886">
      <w:bodyDiv w:val="1"/>
      <w:marLeft w:val="0"/>
      <w:marRight w:val="0"/>
      <w:marTop w:val="0"/>
      <w:marBottom w:val="0"/>
      <w:divBdr>
        <w:top w:val="none" w:sz="0" w:space="0" w:color="auto"/>
        <w:left w:val="none" w:sz="0" w:space="0" w:color="auto"/>
        <w:bottom w:val="none" w:sz="0" w:space="0" w:color="auto"/>
        <w:right w:val="none" w:sz="0" w:space="0" w:color="auto"/>
      </w:divBdr>
      <w:divsChild>
        <w:div w:id="2013533282">
          <w:marLeft w:val="274"/>
          <w:marRight w:val="0"/>
          <w:marTop w:val="40"/>
          <w:marBottom w:val="40"/>
          <w:divBdr>
            <w:top w:val="none" w:sz="0" w:space="0" w:color="auto"/>
            <w:left w:val="none" w:sz="0" w:space="0" w:color="auto"/>
            <w:bottom w:val="none" w:sz="0" w:space="0" w:color="auto"/>
            <w:right w:val="none" w:sz="0" w:space="0" w:color="auto"/>
          </w:divBdr>
        </w:div>
        <w:div w:id="711072419">
          <w:marLeft w:val="274"/>
          <w:marRight w:val="0"/>
          <w:marTop w:val="40"/>
          <w:marBottom w:val="40"/>
          <w:divBdr>
            <w:top w:val="none" w:sz="0" w:space="0" w:color="auto"/>
            <w:left w:val="none" w:sz="0" w:space="0" w:color="auto"/>
            <w:bottom w:val="none" w:sz="0" w:space="0" w:color="auto"/>
            <w:right w:val="none" w:sz="0" w:space="0" w:color="auto"/>
          </w:divBdr>
        </w:div>
        <w:div w:id="1984381227">
          <w:marLeft w:val="274"/>
          <w:marRight w:val="0"/>
          <w:marTop w:val="40"/>
          <w:marBottom w:val="40"/>
          <w:divBdr>
            <w:top w:val="none" w:sz="0" w:space="0" w:color="auto"/>
            <w:left w:val="none" w:sz="0" w:space="0" w:color="auto"/>
            <w:bottom w:val="none" w:sz="0" w:space="0" w:color="auto"/>
            <w:right w:val="none" w:sz="0" w:space="0" w:color="auto"/>
          </w:divBdr>
        </w:div>
      </w:divsChild>
    </w:div>
    <w:div w:id="458761889">
      <w:bodyDiv w:val="1"/>
      <w:marLeft w:val="0"/>
      <w:marRight w:val="0"/>
      <w:marTop w:val="0"/>
      <w:marBottom w:val="0"/>
      <w:divBdr>
        <w:top w:val="none" w:sz="0" w:space="0" w:color="auto"/>
        <w:left w:val="none" w:sz="0" w:space="0" w:color="auto"/>
        <w:bottom w:val="none" w:sz="0" w:space="0" w:color="auto"/>
        <w:right w:val="none" w:sz="0" w:space="0" w:color="auto"/>
      </w:divBdr>
      <w:divsChild>
        <w:div w:id="2013141470">
          <w:marLeft w:val="274"/>
          <w:marRight w:val="0"/>
          <w:marTop w:val="120"/>
          <w:marBottom w:val="120"/>
          <w:divBdr>
            <w:top w:val="none" w:sz="0" w:space="0" w:color="auto"/>
            <w:left w:val="none" w:sz="0" w:space="0" w:color="auto"/>
            <w:bottom w:val="none" w:sz="0" w:space="0" w:color="auto"/>
            <w:right w:val="none" w:sz="0" w:space="0" w:color="auto"/>
          </w:divBdr>
        </w:div>
        <w:div w:id="491024602">
          <w:marLeft w:val="259"/>
          <w:marRight w:val="0"/>
          <w:marTop w:val="0"/>
          <w:marBottom w:val="120"/>
          <w:divBdr>
            <w:top w:val="none" w:sz="0" w:space="0" w:color="auto"/>
            <w:left w:val="none" w:sz="0" w:space="0" w:color="auto"/>
            <w:bottom w:val="none" w:sz="0" w:space="0" w:color="auto"/>
            <w:right w:val="none" w:sz="0" w:space="0" w:color="auto"/>
          </w:divBdr>
        </w:div>
        <w:div w:id="958605117">
          <w:marLeft w:val="259"/>
          <w:marRight w:val="0"/>
          <w:marTop w:val="60"/>
          <w:marBottom w:val="120"/>
          <w:divBdr>
            <w:top w:val="none" w:sz="0" w:space="0" w:color="auto"/>
            <w:left w:val="none" w:sz="0" w:space="0" w:color="auto"/>
            <w:bottom w:val="none" w:sz="0" w:space="0" w:color="auto"/>
            <w:right w:val="none" w:sz="0" w:space="0" w:color="auto"/>
          </w:divBdr>
        </w:div>
        <w:div w:id="1419399748">
          <w:marLeft w:val="259"/>
          <w:marRight w:val="0"/>
          <w:marTop w:val="60"/>
          <w:marBottom w:val="120"/>
          <w:divBdr>
            <w:top w:val="none" w:sz="0" w:space="0" w:color="auto"/>
            <w:left w:val="none" w:sz="0" w:space="0" w:color="auto"/>
            <w:bottom w:val="none" w:sz="0" w:space="0" w:color="auto"/>
            <w:right w:val="none" w:sz="0" w:space="0" w:color="auto"/>
          </w:divBdr>
        </w:div>
        <w:div w:id="1225064810">
          <w:marLeft w:val="259"/>
          <w:marRight w:val="0"/>
          <w:marTop w:val="60"/>
          <w:marBottom w:val="120"/>
          <w:divBdr>
            <w:top w:val="none" w:sz="0" w:space="0" w:color="auto"/>
            <w:left w:val="none" w:sz="0" w:space="0" w:color="auto"/>
            <w:bottom w:val="none" w:sz="0" w:space="0" w:color="auto"/>
            <w:right w:val="none" w:sz="0" w:space="0" w:color="auto"/>
          </w:divBdr>
        </w:div>
        <w:div w:id="975374865">
          <w:marLeft w:val="259"/>
          <w:marRight w:val="0"/>
          <w:marTop w:val="60"/>
          <w:marBottom w:val="120"/>
          <w:divBdr>
            <w:top w:val="none" w:sz="0" w:space="0" w:color="auto"/>
            <w:left w:val="none" w:sz="0" w:space="0" w:color="auto"/>
            <w:bottom w:val="none" w:sz="0" w:space="0" w:color="auto"/>
            <w:right w:val="none" w:sz="0" w:space="0" w:color="auto"/>
          </w:divBdr>
        </w:div>
        <w:div w:id="504825680">
          <w:marLeft w:val="259"/>
          <w:marRight w:val="0"/>
          <w:marTop w:val="0"/>
          <w:marBottom w:val="0"/>
          <w:divBdr>
            <w:top w:val="none" w:sz="0" w:space="0" w:color="auto"/>
            <w:left w:val="none" w:sz="0" w:space="0" w:color="auto"/>
            <w:bottom w:val="none" w:sz="0" w:space="0" w:color="auto"/>
            <w:right w:val="none" w:sz="0" w:space="0" w:color="auto"/>
          </w:divBdr>
        </w:div>
        <w:div w:id="620453601">
          <w:marLeft w:val="274"/>
          <w:marRight w:val="0"/>
          <w:marTop w:val="60"/>
          <w:marBottom w:val="60"/>
          <w:divBdr>
            <w:top w:val="none" w:sz="0" w:space="0" w:color="auto"/>
            <w:left w:val="none" w:sz="0" w:space="0" w:color="auto"/>
            <w:bottom w:val="none" w:sz="0" w:space="0" w:color="auto"/>
            <w:right w:val="none" w:sz="0" w:space="0" w:color="auto"/>
          </w:divBdr>
        </w:div>
        <w:div w:id="352265145">
          <w:marLeft w:val="274"/>
          <w:marRight w:val="0"/>
          <w:marTop w:val="60"/>
          <w:marBottom w:val="60"/>
          <w:divBdr>
            <w:top w:val="none" w:sz="0" w:space="0" w:color="auto"/>
            <w:left w:val="none" w:sz="0" w:space="0" w:color="auto"/>
            <w:bottom w:val="none" w:sz="0" w:space="0" w:color="auto"/>
            <w:right w:val="none" w:sz="0" w:space="0" w:color="auto"/>
          </w:divBdr>
        </w:div>
        <w:div w:id="1554271916">
          <w:marLeft w:val="274"/>
          <w:marRight w:val="0"/>
          <w:marTop w:val="60"/>
          <w:marBottom w:val="60"/>
          <w:divBdr>
            <w:top w:val="none" w:sz="0" w:space="0" w:color="auto"/>
            <w:left w:val="none" w:sz="0" w:space="0" w:color="auto"/>
            <w:bottom w:val="none" w:sz="0" w:space="0" w:color="auto"/>
            <w:right w:val="none" w:sz="0" w:space="0" w:color="auto"/>
          </w:divBdr>
        </w:div>
        <w:div w:id="1904022060">
          <w:marLeft w:val="274"/>
          <w:marRight w:val="0"/>
          <w:marTop w:val="60"/>
          <w:marBottom w:val="60"/>
          <w:divBdr>
            <w:top w:val="none" w:sz="0" w:space="0" w:color="auto"/>
            <w:left w:val="none" w:sz="0" w:space="0" w:color="auto"/>
            <w:bottom w:val="none" w:sz="0" w:space="0" w:color="auto"/>
            <w:right w:val="none" w:sz="0" w:space="0" w:color="auto"/>
          </w:divBdr>
        </w:div>
        <w:div w:id="1853758346">
          <w:marLeft w:val="259"/>
          <w:marRight w:val="0"/>
          <w:marTop w:val="60"/>
          <w:marBottom w:val="60"/>
          <w:divBdr>
            <w:top w:val="none" w:sz="0" w:space="0" w:color="auto"/>
            <w:left w:val="none" w:sz="0" w:space="0" w:color="auto"/>
            <w:bottom w:val="none" w:sz="0" w:space="0" w:color="auto"/>
            <w:right w:val="none" w:sz="0" w:space="0" w:color="auto"/>
          </w:divBdr>
        </w:div>
        <w:div w:id="843011131">
          <w:marLeft w:val="259"/>
          <w:marRight w:val="0"/>
          <w:marTop w:val="60"/>
          <w:marBottom w:val="60"/>
          <w:divBdr>
            <w:top w:val="none" w:sz="0" w:space="0" w:color="auto"/>
            <w:left w:val="none" w:sz="0" w:space="0" w:color="auto"/>
            <w:bottom w:val="none" w:sz="0" w:space="0" w:color="auto"/>
            <w:right w:val="none" w:sz="0" w:space="0" w:color="auto"/>
          </w:divBdr>
        </w:div>
        <w:div w:id="1922449424">
          <w:marLeft w:val="259"/>
          <w:marRight w:val="0"/>
          <w:marTop w:val="60"/>
          <w:marBottom w:val="60"/>
          <w:divBdr>
            <w:top w:val="none" w:sz="0" w:space="0" w:color="auto"/>
            <w:left w:val="none" w:sz="0" w:space="0" w:color="auto"/>
            <w:bottom w:val="none" w:sz="0" w:space="0" w:color="auto"/>
            <w:right w:val="none" w:sz="0" w:space="0" w:color="auto"/>
          </w:divBdr>
        </w:div>
        <w:div w:id="1801147162">
          <w:marLeft w:val="259"/>
          <w:marRight w:val="0"/>
          <w:marTop w:val="60"/>
          <w:marBottom w:val="60"/>
          <w:divBdr>
            <w:top w:val="none" w:sz="0" w:space="0" w:color="auto"/>
            <w:left w:val="none" w:sz="0" w:space="0" w:color="auto"/>
            <w:bottom w:val="none" w:sz="0" w:space="0" w:color="auto"/>
            <w:right w:val="none" w:sz="0" w:space="0" w:color="auto"/>
          </w:divBdr>
        </w:div>
        <w:div w:id="345597994">
          <w:marLeft w:val="259"/>
          <w:marRight w:val="0"/>
          <w:marTop w:val="60"/>
          <w:marBottom w:val="60"/>
          <w:divBdr>
            <w:top w:val="none" w:sz="0" w:space="0" w:color="auto"/>
            <w:left w:val="none" w:sz="0" w:space="0" w:color="auto"/>
            <w:bottom w:val="none" w:sz="0" w:space="0" w:color="auto"/>
            <w:right w:val="none" w:sz="0" w:space="0" w:color="auto"/>
          </w:divBdr>
        </w:div>
        <w:div w:id="1431463509">
          <w:marLeft w:val="259"/>
          <w:marRight w:val="0"/>
          <w:marTop w:val="60"/>
          <w:marBottom w:val="60"/>
          <w:divBdr>
            <w:top w:val="none" w:sz="0" w:space="0" w:color="auto"/>
            <w:left w:val="none" w:sz="0" w:space="0" w:color="auto"/>
            <w:bottom w:val="none" w:sz="0" w:space="0" w:color="auto"/>
            <w:right w:val="none" w:sz="0" w:space="0" w:color="auto"/>
          </w:divBdr>
        </w:div>
        <w:div w:id="1257789978">
          <w:marLeft w:val="259"/>
          <w:marRight w:val="0"/>
          <w:marTop w:val="60"/>
          <w:marBottom w:val="60"/>
          <w:divBdr>
            <w:top w:val="none" w:sz="0" w:space="0" w:color="auto"/>
            <w:left w:val="none" w:sz="0" w:space="0" w:color="auto"/>
            <w:bottom w:val="none" w:sz="0" w:space="0" w:color="auto"/>
            <w:right w:val="none" w:sz="0" w:space="0" w:color="auto"/>
          </w:divBdr>
        </w:div>
        <w:div w:id="1419055416">
          <w:marLeft w:val="274"/>
          <w:marRight w:val="0"/>
          <w:marTop w:val="60"/>
          <w:marBottom w:val="60"/>
          <w:divBdr>
            <w:top w:val="none" w:sz="0" w:space="0" w:color="auto"/>
            <w:left w:val="none" w:sz="0" w:space="0" w:color="auto"/>
            <w:bottom w:val="none" w:sz="0" w:space="0" w:color="auto"/>
            <w:right w:val="none" w:sz="0" w:space="0" w:color="auto"/>
          </w:divBdr>
        </w:div>
        <w:div w:id="1254434560">
          <w:marLeft w:val="274"/>
          <w:marRight w:val="0"/>
          <w:marTop w:val="60"/>
          <w:marBottom w:val="60"/>
          <w:divBdr>
            <w:top w:val="none" w:sz="0" w:space="0" w:color="auto"/>
            <w:left w:val="none" w:sz="0" w:space="0" w:color="auto"/>
            <w:bottom w:val="none" w:sz="0" w:space="0" w:color="auto"/>
            <w:right w:val="none" w:sz="0" w:space="0" w:color="auto"/>
          </w:divBdr>
        </w:div>
        <w:div w:id="1898203964">
          <w:marLeft w:val="259"/>
          <w:marRight w:val="0"/>
          <w:marTop w:val="60"/>
          <w:marBottom w:val="60"/>
          <w:divBdr>
            <w:top w:val="none" w:sz="0" w:space="0" w:color="auto"/>
            <w:left w:val="none" w:sz="0" w:space="0" w:color="auto"/>
            <w:bottom w:val="none" w:sz="0" w:space="0" w:color="auto"/>
            <w:right w:val="none" w:sz="0" w:space="0" w:color="auto"/>
          </w:divBdr>
        </w:div>
        <w:div w:id="495456577">
          <w:marLeft w:val="259"/>
          <w:marRight w:val="0"/>
          <w:marTop w:val="60"/>
          <w:marBottom w:val="60"/>
          <w:divBdr>
            <w:top w:val="none" w:sz="0" w:space="0" w:color="auto"/>
            <w:left w:val="none" w:sz="0" w:space="0" w:color="auto"/>
            <w:bottom w:val="none" w:sz="0" w:space="0" w:color="auto"/>
            <w:right w:val="none" w:sz="0" w:space="0" w:color="auto"/>
          </w:divBdr>
        </w:div>
      </w:divsChild>
    </w:div>
    <w:div w:id="481698700">
      <w:bodyDiv w:val="1"/>
      <w:marLeft w:val="0"/>
      <w:marRight w:val="0"/>
      <w:marTop w:val="0"/>
      <w:marBottom w:val="0"/>
      <w:divBdr>
        <w:top w:val="none" w:sz="0" w:space="0" w:color="auto"/>
        <w:left w:val="none" w:sz="0" w:space="0" w:color="auto"/>
        <w:bottom w:val="none" w:sz="0" w:space="0" w:color="auto"/>
        <w:right w:val="none" w:sz="0" w:space="0" w:color="auto"/>
      </w:divBdr>
    </w:div>
    <w:div w:id="576672014">
      <w:bodyDiv w:val="1"/>
      <w:marLeft w:val="0"/>
      <w:marRight w:val="0"/>
      <w:marTop w:val="0"/>
      <w:marBottom w:val="0"/>
      <w:divBdr>
        <w:top w:val="none" w:sz="0" w:space="0" w:color="auto"/>
        <w:left w:val="none" w:sz="0" w:space="0" w:color="auto"/>
        <w:bottom w:val="none" w:sz="0" w:space="0" w:color="auto"/>
        <w:right w:val="none" w:sz="0" w:space="0" w:color="auto"/>
      </w:divBdr>
    </w:div>
    <w:div w:id="591668529">
      <w:bodyDiv w:val="1"/>
      <w:marLeft w:val="0"/>
      <w:marRight w:val="0"/>
      <w:marTop w:val="0"/>
      <w:marBottom w:val="0"/>
      <w:divBdr>
        <w:top w:val="none" w:sz="0" w:space="0" w:color="auto"/>
        <w:left w:val="none" w:sz="0" w:space="0" w:color="auto"/>
        <w:bottom w:val="none" w:sz="0" w:space="0" w:color="auto"/>
        <w:right w:val="none" w:sz="0" w:space="0" w:color="auto"/>
      </w:divBdr>
    </w:div>
    <w:div w:id="616761450">
      <w:bodyDiv w:val="1"/>
      <w:marLeft w:val="0"/>
      <w:marRight w:val="0"/>
      <w:marTop w:val="0"/>
      <w:marBottom w:val="0"/>
      <w:divBdr>
        <w:top w:val="none" w:sz="0" w:space="0" w:color="auto"/>
        <w:left w:val="none" w:sz="0" w:space="0" w:color="auto"/>
        <w:bottom w:val="none" w:sz="0" w:space="0" w:color="auto"/>
        <w:right w:val="none" w:sz="0" w:space="0" w:color="auto"/>
      </w:divBdr>
    </w:div>
    <w:div w:id="713575795">
      <w:bodyDiv w:val="1"/>
      <w:marLeft w:val="0"/>
      <w:marRight w:val="0"/>
      <w:marTop w:val="0"/>
      <w:marBottom w:val="0"/>
      <w:divBdr>
        <w:top w:val="none" w:sz="0" w:space="0" w:color="auto"/>
        <w:left w:val="none" w:sz="0" w:space="0" w:color="auto"/>
        <w:bottom w:val="none" w:sz="0" w:space="0" w:color="auto"/>
        <w:right w:val="none" w:sz="0" w:space="0" w:color="auto"/>
      </w:divBdr>
    </w:div>
    <w:div w:id="771710379">
      <w:bodyDiv w:val="1"/>
      <w:marLeft w:val="0"/>
      <w:marRight w:val="0"/>
      <w:marTop w:val="0"/>
      <w:marBottom w:val="0"/>
      <w:divBdr>
        <w:top w:val="none" w:sz="0" w:space="0" w:color="auto"/>
        <w:left w:val="none" w:sz="0" w:space="0" w:color="auto"/>
        <w:bottom w:val="none" w:sz="0" w:space="0" w:color="auto"/>
        <w:right w:val="none" w:sz="0" w:space="0" w:color="auto"/>
      </w:divBdr>
    </w:div>
    <w:div w:id="827400843">
      <w:bodyDiv w:val="1"/>
      <w:marLeft w:val="0"/>
      <w:marRight w:val="0"/>
      <w:marTop w:val="0"/>
      <w:marBottom w:val="0"/>
      <w:divBdr>
        <w:top w:val="none" w:sz="0" w:space="0" w:color="auto"/>
        <w:left w:val="none" w:sz="0" w:space="0" w:color="auto"/>
        <w:bottom w:val="none" w:sz="0" w:space="0" w:color="auto"/>
        <w:right w:val="none" w:sz="0" w:space="0" w:color="auto"/>
      </w:divBdr>
    </w:div>
    <w:div w:id="922689665">
      <w:bodyDiv w:val="1"/>
      <w:marLeft w:val="0"/>
      <w:marRight w:val="0"/>
      <w:marTop w:val="0"/>
      <w:marBottom w:val="0"/>
      <w:divBdr>
        <w:top w:val="none" w:sz="0" w:space="0" w:color="auto"/>
        <w:left w:val="none" w:sz="0" w:space="0" w:color="auto"/>
        <w:bottom w:val="none" w:sz="0" w:space="0" w:color="auto"/>
        <w:right w:val="none" w:sz="0" w:space="0" w:color="auto"/>
      </w:divBdr>
    </w:div>
    <w:div w:id="966276853">
      <w:bodyDiv w:val="1"/>
      <w:marLeft w:val="0"/>
      <w:marRight w:val="0"/>
      <w:marTop w:val="0"/>
      <w:marBottom w:val="0"/>
      <w:divBdr>
        <w:top w:val="none" w:sz="0" w:space="0" w:color="auto"/>
        <w:left w:val="none" w:sz="0" w:space="0" w:color="auto"/>
        <w:bottom w:val="none" w:sz="0" w:space="0" w:color="auto"/>
        <w:right w:val="none" w:sz="0" w:space="0" w:color="auto"/>
      </w:divBdr>
    </w:div>
    <w:div w:id="1002590772">
      <w:bodyDiv w:val="1"/>
      <w:marLeft w:val="0"/>
      <w:marRight w:val="0"/>
      <w:marTop w:val="0"/>
      <w:marBottom w:val="0"/>
      <w:divBdr>
        <w:top w:val="none" w:sz="0" w:space="0" w:color="auto"/>
        <w:left w:val="none" w:sz="0" w:space="0" w:color="auto"/>
        <w:bottom w:val="none" w:sz="0" w:space="0" w:color="auto"/>
        <w:right w:val="none" w:sz="0" w:space="0" w:color="auto"/>
      </w:divBdr>
    </w:div>
    <w:div w:id="1044982039">
      <w:bodyDiv w:val="1"/>
      <w:marLeft w:val="0"/>
      <w:marRight w:val="0"/>
      <w:marTop w:val="0"/>
      <w:marBottom w:val="0"/>
      <w:divBdr>
        <w:top w:val="none" w:sz="0" w:space="0" w:color="auto"/>
        <w:left w:val="none" w:sz="0" w:space="0" w:color="auto"/>
        <w:bottom w:val="none" w:sz="0" w:space="0" w:color="auto"/>
        <w:right w:val="none" w:sz="0" w:space="0" w:color="auto"/>
      </w:divBdr>
    </w:div>
    <w:div w:id="1177621408">
      <w:bodyDiv w:val="1"/>
      <w:marLeft w:val="0"/>
      <w:marRight w:val="0"/>
      <w:marTop w:val="0"/>
      <w:marBottom w:val="0"/>
      <w:divBdr>
        <w:top w:val="none" w:sz="0" w:space="0" w:color="auto"/>
        <w:left w:val="none" w:sz="0" w:space="0" w:color="auto"/>
        <w:bottom w:val="none" w:sz="0" w:space="0" w:color="auto"/>
        <w:right w:val="none" w:sz="0" w:space="0" w:color="auto"/>
      </w:divBdr>
    </w:div>
    <w:div w:id="1181820554">
      <w:bodyDiv w:val="1"/>
      <w:marLeft w:val="0"/>
      <w:marRight w:val="0"/>
      <w:marTop w:val="0"/>
      <w:marBottom w:val="0"/>
      <w:divBdr>
        <w:top w:val="none" w:sz="0" w:space="0" w:color="auto"/>
        <w:left w:val="none" w:sz="0" w:space="0" w:color="auto"/>
        <w:bottom w:val="none" w:sz="0" w:space="0" w:color="auto"/>
        <w:right w:val="none" w:sz="0" w:space="0" w:color="auto"/>
      </w:divBdr>
    </w:div>
    <w:div w:id="1190070555">
      <w:bodyDiv w:val="1"/>
      <w:marLeft w:val="0"/>
      <w:marRight w:val="0"/>
      <w:marTop w:val="0"/>
      <w:marBottom w:val="0"/>
      <w:divBdr>
        <w:top w:val="none" w:sz="0" w:space="0" w:color="auto"/>
        <w:left w:val="none" w:sz="0" w:space="0" w:color="auto"/>
        <w:bottom w:val="none" w:sz="0" w:space="0" w:color="auto"/>
        <w:right w:val="none" w:sz="0" w:space="0" w:color="auto"/>
      </w:divBdr>
    </w:div>
    <w:div w:id="1218203357">
      <w:bodyDiv w:val="1"/>
      <w:marLeft w:val="0"/>
      <w:marRight w:val="0"/>
      <w:marTop w:val="0"/>
      <w:marBottom w:val="0"/>
      <w:divBdr>
        <w:top w:val="none" w:sz="0" w:space="0" w:color="auto"/>
        <w:left w:val="none" w:sz="0" w:space="0" w:color="auto"/>
        <w:bottom w:val="none" w:sz="0" w:space="0" w:color="auto"/>
        <w:right w:val="none" w:sz="0" w:space="0" w:color="auto"/>
      </w:divBdr>
    </w:div>
    <w:div w:id="1219166865">
      <w:bodyDiv w:val="1"/>
      <w:marLeft w:val="0"/>
      <w:marRight w:val="0"/>
      <w:marTop w:val="0"/>
      <w:marBottom w:val="0"/>
      <w:divBdr>
        <w:top w:val="none" w:sz="0" w:space="0" w:color="auto"/>
        <w:left w:val="none" w:sz="0" w:space="0" w:color="auto"/>
        <w:bottom w:val="none" w:sz="0" w:space="0" w:color="auto"/>
        <w:right w:val="none" w:sz="0" w:space="0" w:color="auto"/>
      </w:divBdr>
    </w:div>
    <w:div w:id="1271206278">
      <w:bodyDiv w:val="1"/>
      <w:marLeft w:val="0"/>
      <w:marRight w:val="0"/>
      <w:marTop w:val="0"/>
      <w:marBottom w:val="0"/>
      <w:divBdr>
        <w:top w:val="none" w:sz="0" w:space="0" w:color="auto"/>
        <w:left w:val="none" w:sz="0" w:space="0" w:color="auto"/>
        <w:bottom w:val="none" w:sz="0" w:space="0" w:color="auto"/>
        <w:right w:val="none" w:sz="0" w:space="0" w:color="auto"/>
      </w:divBdr>
    </w:div>
    <w:div w:id="1463302247">
      <w:bodyDiv w:val="1"/>
      <w:marLeft w:val="0"/>
      <w:marRight w:val="0"/>
      <w:marTop w:val="0"/>
      <w:marBottom w:val="0"/>
      <w:divBdr>
        <w:top w:val="none" w:sz="0" w:space="0" w:color="auto"/>
        <w:left w:val="none" w:sz="0" w:space="0" w:color="auto"/>
        <w:bottom w:val="none" w:sz="0" w:space="0" w:color="auto"/>
        <w:right w:val="none" w:sz="0" w:space="0" w:color="auto"/>
      </w:divBdr>
    </w:div>
    <w:div w:id="1571572874">
      <w:bodyDiv w:val="1"/>
      <w:marLeft w:val="0"/>
      <w:marRight w:val="0"/>
      <w:marTop w:val="0"/>
      <w:marBottom w:val="0"/>
      <w:divBdr>
        <w:top w:val="none" w:sz="0" w:space="0" w:color="auto"/>
        <w:left w:val="none" w:sz="0" w:space="0" w:color="auto"/>
        <w:bottom w:val="none" w:sz="0" w:space="0" w:color="auto"/>
        <w:right w:val="none" w:sz="0" w:space="0" w:color="auto"/>
      </w:divBdr>
    </w:div>
    <w:div w:id="1626741618">
      <w:bodyDiv w:val="1"/>
      <w:marLeft w:val="0"/>
      <w:marRight w:val="0"/>
      <w:marTop w:val="0"/>
      <w:marBottom w:val="0"/>
      <w:divBdr>
        <w:top w:val="none" w:sz="0" w:space="0" w:color="auto"/>
        <w:left w:val="none" w:sz="0" w:space="0" w:color="auto"/>
        <w:bottom w:val="none" w:sz="0" w:space="0" w:color="auto"/>
        <w:right w:val="none" w:sz="0" w:space="0" w:color="auto"/>
      </w:divBdr>
    </w:div>
    <w:div w:id="1681276332">
      <w:bodyDiv w:val="1"/>
      <w:marLeft w:val="0"/>
      <w:marRight w:val="0"/>
      <w:marTop w:val="0"/>
      <w:marBottom w:val="0"/>
      <w:divBdr>
        <w:top w:val="none" w:sz="0" w:space="0" w:color="auto"/>
        <w:left w:val="none" w:sz="0" w:space="0" w:color="auto"/>
        <w:bottom w:val="none" w:sz="0" w:space="0" w:color="auto"/>
        <w:right w:val="none" w:sz="0" w:space="0" w:color="auto"/>
      </w:divBdr>
      <w:divsChild>
        <w:div w:id="675154584">
          <w:marLeft w:val="374"/>
          <w:marRight w:val="0"/>
          <w:marTop w:val="0"/>
          <w:marBottom w:val="0"/>
          <w:divBdr>
            <w:top w:val="none" w:sz="0" w:space="0" w:color="auto"/>
            <w:left w:val="none" w:sz="0" w:space="0" w:color="auto"/>
            <w:bottom w:val="none" w:sz="0" w:space="0" w:color="auto"/>
            <w:right w:val="none" w:sz="0" w:space="0" w:color="auto"/>
          </w:divBdr>
        </w:div>
        <w:div w:id="1917133837">
          <w:marLeft w:val="374"/>
          <w:marRight w:val="0"/>
          <w:marTop w:val="0"/>
          <w:marBottom w:val="0"/>
          <w:divBdr>
            <w:top w:val="none" w:sz="0" w:space="0" w:color="auto"/>
            <w:left w:val="none" w:sz="0" w:space="0" w:color="auto"/>
            <w:bottom w:val="none" w:sz="0" w:space="0" w:color="auto"/>
            <w:right w:val="none" w:sz="0" w:space="0" w:color="auto"/>
          </w:divBdr>
        </w:div>
        <w:div w:id="1257716629">
          <w:marLeft w:val="374"/>
          <w:marRight w:val="0"/>
          <w:marTop w:val="0"/>
          <w:marBottom w:val="0"/>
          <w:divBdr>
            <w:top w:val="none" w:sz="0" w:space="0" w:color="auto"/>
            <w:left w:val="none" w:sz="0" w:space="0" w:color="auto"/>
            <w:bottom w:val="none" w:sz="0" w:space="0" w:color="auto"/>
            <w:right w:val="none" w:sz="0" w:space="0" w:color="auto"/>
          </w:divBdr>
        </w:div>
      </w:divsChild>
    </w:div>
    <w:div w:id="1691029629">
      <w:bodyDiv w:val="1"/>
      <w:marLeft w:val="0"/>
      <w:marRight w:val="0"/>
      <w:marTop w:val="0"/>
      <w:marBottom w:val="0"/>
      <w:divBdr>
        <w:top w:val="none" w:sz="0" w:space="0" w:color="auto"/>
        <w:left w:val="none" w:sz="0" w:space="0" w:color="auto"/>
        <w:bottom w:val="none" w:sz="0" w:space="0" w:color="auto"/>
        <w:right w:val="none" w:sz="0" w:space="0" w:color="auto"/>
      </w:divBdr>
    </w:div>
    <w:div w:id="2109307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customXml" Target="../customXml/item4.xml"/></Relationships>
</file>

<file path=word/_rels/foot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6.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K:\2008%20Policy%20Update\PSP%20Process%20Guidebook%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8F2189E766C704199C325262182B103" ma:contentTypeVersion="11" ma:contentTypeDescription="Create a new document." ma:contentTypeScope="" ma:versionID="0acb9af3f374300cd257934d197d37a6">
  <xsd:schema xmlns:xsd="http://www.w3.org/2001/XMLSchema" xmlns:xs="http://www.w3.org/2001/XMLSchema" xmlns:p="http://schemas.microsoft.com/office/2006/metadata/properties" xmlns:ns2="b80ed585-06d1-4875-8c12-f130325509af" xmlns:ns3="43003804-8a11-493d-a692-5f7768824a09" targetNamespace="http://schemas.microsoft.com/office/2006/metadata/properties" ma:root="true" ma:fieldsID="9635d8e000b9e447f9291c3193fc901e" ns2:_="" ns3:_="">
    <xsd:import namespace="b80ed585-06d1-4875-8c12-f130325509af"/>
    <xsd:import namespace="43003804-8a11-493d-a692-5f7768824a0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element ref="ns2:MediaServiceEventHashCode" minOccurs="0"/>
                <xsd:element ref="ns2:MediaServiceGenerationTime" minOccurs="0"/>
                <xsd:element ref="ns2:weqj"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0ed585-06d1-4875-8c12-f130325509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weqj" ma:index="18" nillable="true" ma:displayName="Metadata test" ma:internalName="weqj">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003804-8a11-493d-a692-5f7768824a0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weqj xmlns="b80ed585-06d1-4875-8c12-f130325509af" xsi:nil="true"/>
  </documentManagement>
</p:properties>
</file>

<file path=customXml/itemProps1.xml><?xml version="1.0" encoding="utf-8"?>
<ds:datastoreItem xmlns:ds="http://schemas.openxmlformats.org/officeDocument/2006/customXml" ds:itemID="{54A33895-137F-455E-9BD7-CA37C8FBCC04}">
  <ds:schemaRefs>
    <ds:schemaRef ds:uri="http://schemas.openxmlformats.org/officeDocument/2006/bibliography"/>
  </ds:schemaRefs>
</ds:datastoreItem>
</file>

<file path=customXml/itemProps2.xml><?xml version="1.0" encoding="utf-8"?>
<ds:datastoreItem xmlns:ds="http://schemas.openxmlformats.org/officeDocument/2006/customXml" ds:itemID="{2DDDBFB8-AE7F-4CBF-A80D-F707E5CB8B88}"/>
</file>

<file path=customXml/itemProps3.xml><?xml version="1.0" encoding="utf-8"?>
<ds:datastoreItem xmlns:ds="http://schemas.openxmlformats.org/officeDocument/2006/customXml" ds:itemID="{4A55FEC0-C62A-401C-862B-FD8A264262AF}"/>
</file>

<file path=customXml/itemProps4.xml><?xml version="1.0" encoding="utf-8"?>
<ds:datastoreItem xmlns:ds="http://schemas.openxmlformats.org/officeDocument/2006/customXml" ds:itemID="{569367D3-1EA9-49E5-B123-345CFB6A8ABB}"/>
</file>

<file path=docProps/app.xml><?xml version="1.0" encoding="utf-8"?>
<Properties xmlns="http://schemas.openxmlformats.org/officeDocument/2006/extended-properties" xmlns:vt="http://schemas.openxmlformats.org/officeDocument/2006/docPropsVTypes">
  <Template>PSP Process Guidebook Template</Template>
  <TotalTime>114</TotalTime>
  <Pages>9</Pages>
  <Words>1688</Words>
  <Characters>9627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Title - PSP Process Name</vt:lpstr>
    </vt:vector>
  </TitlesOfParts>
  <Company>Limited Brands Inc</Company>
  <LinksUpToDate>false</LinksUpToDate>
  <CharactersWithSpaces>11293</CharactersWithSpaces>
  <SharedDoc>false</SharedDoc>
  <HLinks>
    <vt:vector size="846" baseType="variant">
      <vt:variant>
        <vt:i4>3670132</vt:i4>
      </vt:variant>
      <vt:variant>
        <vt:i4>843</vt:i4>
      </vt:variant>
      <vt:variant>
        <vt:i4>0</vt:i4>
      </vt:variant>
      <vt:variant>
        <vt:i4>5</vt:i4>
      </vt:variant>
      <vt:variant>
        <vt:lpwstr>\\insightfs1\jda\space\PROD\OCX</vt:lpwstr>
      </vt:variant>
      <vt:variant>
        <vt:lpwstr/>
      </vt:variant>
      <vt:variant>
        <vt:i4>6029333</vt:i4>
      </vt:variant>
      <vt:variant>
        <vt:i4>840</vt:i4>
      </vt:variant>
      <vt:variant>
        <vt:i4>0</vt:i4>
      </vt:variant>
      <vt:variant>
        <vt:i4>5</vt:i4>
      </vt:variant>
      <vt:variant>
        <vt:lpwstr>\\ketfs1\jda\space\QA\OCX</vt:lpwstr>
      </vt:variant>
      <vt:variant>
        <vt:lpwstr/>
      </vt:variant>
      <vt:variant>
        <vt:i4>3670132</vt:i4>
      </vt:variant>
      <vt:variant>
        <vt:i4>837</vt:i4>
      </vt:variant>
      <vt:variant>
        <vt:i4>0</vt:i4>
      </vt:variant>
      <vt:variant>
        <vt:i4>5</vt:i4>
      </vt:variant>
      <vt:variant>
        <vt:lpwstr>\\insightfs1\jda\space\PROD\OCX</vt:lpwstr>
      </vt:variant>
      <vt:variant>
        <vt:lpwstr/>
      </vt:variant>
      <vt:variant>
        <vt:i4>1245232</vt:i4>
      </vt:variant>
      <vt:variant>
        <vt:i4>827</vt:i4>
      </vt:variant>
      <vt:variant>
        <vt:i4>0</vt:i4>
      </vt:variant>
      <vt:variant>
        <vt:i4>5</vt:i4>
      </vt:variant>
      <vt:variant>
        <vt:lpwstr/>
      </vt:variant>
      <vt:variant>
        <vt:lpwstr>_Toc342057479</vt:lpwstr>
      </vt:variant>
      <vt:variant>
        <vt:i4>1245232</vt:i4>
      </vt:variant>
      <vt:variant>
        <vt:i4>821</vt:i4>
      </vt:variant>
      <vt:variant>
        <vt:i4>0</vt:i4>
      </vt:variant>
      <vt:variant>
        <vt:i4>5</vt:i4>
      </vt:variant>
      <vt:variant>
        <vt:lpwstr/>
      </vt:variant>
      <vt:variant>
        <vt:lpwstr>_Toc342057478</vt:lpwstr>
      </vt:variant>
      <vt:variant>
        <vt:i4>1245232</vt:i4>
      </vt:variant>
      <vt:variant>
        <vt:i4>815</vt:i4>
      </vt:variant>
      <vt:variant>
        <vt:i4>0</vt:i4>
      </vt:variant>
      <vt:variant>
        <vt:i4>5</vt:i4>
      </vt:variant>
      <vt:variant>
        <vt:lpwstr/>
      </vt:variant>
      <vt:variant>
        <vt:lpwstr>_Toc342057477</vt:lpwstr>
      </vt:variant>
      <vt:variant>
        <vt:i4>1245232</vt:i4>
      </vt:variant>
      <vt:variant>
        <vt:i4>809</vt:i4>
      </vt:variant>
      <vt:variant>
        <vt:i4>0</vt:i4>
      </vt:variant>
      <vt:variant>
        <vt:i4>5</vt:i4>
      </vt:variant>
      <vt:variant>
        <vt:lpwstr/>
      </vt:variant>
      <vt:variant>
        <vt:lpwstr>_Toc342057476</vt:lpwstr>
      </vt:variant>
      <vt:variant>
        <vt:i4>1245232</vt:i4>
      </vt:variant>
      <vt:variant>
        <vt:i4>803</vt:i4>
      </vt:variant>
      <vt:variant>
        <vt:i4>0</vt:i4>
      </vt:variant>
      <vt:variant>
        <vt:i4>5</vt:i4>
      </vt:variant>
      <vt:variant>
        <vt:lpwstr/>
      </vt:variant>
      <vt:variant>
        <vt:lpwstr>_Toc342057475</vt:lpwstr>
      </vt:variant>
      <vt:variant>
        <vt:i4>1245232</vt:i4>
      </vt:variant>
      <vt:variant>
        <vt:i4>797</vt:i4>
      </vt:variant>
      <vt:variant>
        <vt:i4>0</vt:i4>
      </vt:variant>
      <vt:variant>
        <vt:i4>5</vt:i4>
      </vt:variant>
      <vt:variant>
        <vt:lpwstr/>
      </vt:variant>
      <vt:variant>
        <vt:lpwstr>_Toc342057474</vt:lpwstr>
      </vt:variant>
      <vt:variant>
        <vt:i4>1245232</vt:i4>
      </vt:variant>
      <vt:variant>
        <vt:i4>791</vt:i4>
      </vt:variant>
      <vt:variant>
        <vt:i4>0</vt:i4>
      </vt:variant>
      <vt:variant>
        <vt:i4>5</vt:i4>
      </vt:variant>
      <vt:variant>
        <vt:lpwstr/>
      </vt:variant>
      <vt:variant>
        <vt:lpwstr>_Toc342057473</vt:lpwstr>
      </vt:variant>
      <vt:variant>
        <vt:i4>1245232</vt:i4>
      </vt:variant>
      <vt:variant>
        <vt:i4>785</vt:i4>
      </vt:variant>
      <vt:variant>
        <vt:i4>0</vt:i4>
      </vt:variant>
      <vt:variant>
        <vt:i4>5</vt:i4>
      </vt:variant>
      <vt:variant>
        <vt:lpwstr/>
      </vt:variant>
      <vt:variant>
        <vt:lpwstr>_Toc342057472</vt:lpwstr>
      </vt:variant>
      <vt:variant>
        <vt:i4>1245232</vt:i4>
      </vt:variant>
      <vt:variant>
        <vt:i4>779</vt:i4>
      </vt:variant>
      <vt:variant>
        <vt:i4>0</vt:i4>
      </vt:variant>
      <vt:variant>
        <vt:i4>5</vt:i4>
      </vt:variant>
      <vt:variant>
        <vt:lpwstr/>
      </vt:variant>
      <vt:variant>
        <vt:lpwstr>_Toc342057471</vt:lpwstr>
      </vt:variant>
      <vt:variant>
        <vt:i4>1245232</vt:i4>
      </vt:variant>
      <vt:variant>
        <vt:i4>773</vt:i4>
      </vt:variant>
      <vt:variant>
        <vt:i4>0</vt:i4>
      </vt:variant>
      <vt:variant>
        <vt:i4>5</vt:i4>
      </vt:variant>
      <vt:variant>
        <vt:lpwstr/>
      </vt:variant>
      <vt:variant>
        <vt:lpwstr>_Toc342057470</vt:lpwstr>
      </vt:variant>
      <vt:variant>
        <vt:i4>1179696</vt:i4>
      </vt:variant>
      <vt:variant>
        <vt:i4>767</vt:i4>
      </vt:variant>
      <vt:variant>
        <vt:i4>0</vt:i4>
      </vt:variant>
      <vt:variant>
        <vt:i4>5</vt:i4>
      </vt:variant>
      <vt:variant>
        <vt:lpwstr/>
      </vt:variant>
      <vt:variant>
        <vt:lpwstr>_Toc342057469</vt:lpwstr>
      </vt:variant>
      <vt:variant>
        <vt:i4>1179696</vt:i4>
      </vt:variant>
      <vt:variant>
        <vt:i4>761</vt:i4>
      </vt:variant>
      <vt:variant>
        <vt:i4>0</vt:i4>
      </vt:variant>
      <vt:variant>
        <vt:i4>5</vt:i4>
      </vt:variant>
      <vt:variant>
        <vt:lpwstr/>
      </vt:variant>
      <vt:variant>
        <vt:lpwstr>_Toc342057468</vt:lpwstr>
      </vt:variant>
      <vt:variant>
        <vt:i4>1179696</vt:i4>
      </vt:variant>
      <vt:variant>
        <vt:i4>755</vt:i4>
      </vt:variant>
      <vt:variant>
        <vt:i4>0</vt:i4>
      </vt:variant>
      <vt:variant>
        <vt:i4>5</vt:i4>
      </vt:variant>
      <vt:variant>
        <vt:lpwstr/>
      </vt:variant>
      <vt:variant>
        <vt:lpwstr>_Toc342057467</vt:lpwstr>
      </vt:variant>
      <vt:variant>
        <vt:i4>1179696</vt:i4>
      </vt:variant>
      <vt:variant>
        <vt:i4>749</vt:i4>
      </vt:variant>
      <vt:variant>
        <vt:i4>0</vt:i4>
      </vt:variant>
      <vt:variant>
        <vt:i4>5</vt:i4>
      </vt:variant>
      <vt:variant>
        <vt:lpwstr/>
      </vt:variant>
      <vt:variant>
        <vt:lpwstr>_Toc342057466</vt:lpwstr>
      </vt:variant>
      <vt:variant>
        <vt:i4>1179696</vt:i4>
      </vt:variant>
      <vt:variant>
        <vt:i4>743</vt:i4>
      </vt:variant>
      <vt:variant>
        <vt:i4>0</vt:i4>
      </vt:variant>
      <vt:variant>
        <vt:i4>5</vt:i4>
      </vt:variant>
      <vt:variant>
        <vt:lpwstr/>
      </vt:variant>
      <vt:variant>
        <vt:lpwstr>_Toc342057465</vt:lpwstr>
      </vt:variant>
      <vt:variant>
        <vt:i4>1179696</vt:i4>
      </vt:variant>
      <vt:variant>
        <vt:i4>737</vt:i4>
      </vt:variant>
      <vt:variant>
        <vt:i4>0</vt:i4>
      </vt:variant>
      <vt:variant>
        <vt:i4>5</vt:i4>
      </vt:variant>
      <vt:variant>
        <vt:lpwstr/>
      </vt:variant>
      <vt:variant>
        <vt:lpwstr>_Toc342057464</vt:lpwstr>
      </vt:variant>
      <vt:variant>
        <vt:i4>1179696</vt:i4>
      </vt:variant>
      <vt:variant>
        <vt:i4>731</vt:i4>
      </vt:variant>
      <vt:variant>
        <vt:i4>0</vt:i4>
      </vt:variant>
      <vt:variant>
        <vt:i4>5</vt:i4>
      </vt:variant>
      <vt:variant>
        <vt:lpwstr/>
      </vt:variant>
      <vt:variant>
        <vt:lpwstr>_Toc342057463</vt:lpwstr>
      </vt:variant>
      <vt:variant>
        <vt:i4>1179696</vt:i4>
      </vt:variant>
      <vt:variant>
        <vt:i4>725</vt:i4>
      </vt:variant>
      <vt:variant>
        <vt:i4>0</vt:i4>
      </vt:variant>
      <vt:variant>
        <vt:i4>5</vt:i4>
      </vt:variant>
      <vt:variant>
        <vt:lpwstr/>
      </vt:variant>
      <vt:variant>
        <vt:lpwstr>_Toc342057462</vt:lpwstr>
      </vt:variant>
      <vt:variant>
        <vt:i4>1179696</vt:i4>
      </vt:variant>
      <vt:variant>
        <vt:i4>719</vt:i4>
      </vt:variant>
      <vt:variant>
        <vt:i4>0</vt:i4>
      </vt:variant>
      <vt:variant>
        <vt:i4>5</vt:i4>
      </vt:variant>
      <vt:variant>
        <vt:lpwstr/>
      </vt:variant>
      <vt:variant>
        <vt:lpwstr>_Toc342057461</vt:lpwstr>
      </vt:variant>
      <vt:variant>
        <vt:i4>1179696</vt:i4>
      </vt:variant>
      <vt:variant>
        <vt:i4>713</vt:i4>
      </vt:variant>
      <vt:variant>
        <vt:i4>0</vt:i4>
      </vt:variant>
      <vt:variant>
        <vt:i4>5</vt:i4>
      </vt:variant>
      <vt:variant>
        <vt:lpwstr/>
      </vt:variant>
      <vt:variant>
        <vt:lpwstr>_Toc342057460</vt:lpwstr>
      </vt:variant>
      <vt:variant>
        <vt:i4>1114160</vt:i4>
      </vt:variant>
      <vt:variant>
        <vt:i4>707</vt:i4>
      </vt:variant>
      <vt:variant>
        <vt:i4>0</vt:i4>
      </vt:variant>
      <vt:variant>
        <vt:i4>5</vt:i4>
      </vt:variant>
      <vt:variant>
        <vt:lpwstr/>
      </vt:variant>
      <vt:variant>
        <vt:lpwstr>_Toc342057459</vt:lpwstr>
      </vt:variant>
      <vt:variant>
        <vt:i4>1114160</vt:i4>
      </vt:variant>
      <vt:variant>
        <vt:i4>701</vt:i4>
      </vt:variant>
      <vt:variant>
        <vt:i4>0</vt:i4>
      </vt:variant>
      <vt:variant>
        <vt:i4>5</vt:i4>
      </vt:variant>
      <vt:variant>
        <vt:lpwstr/>
      </vt:variant>
      <vt:variant>
        <vt:lpwstr>_Toc342057458</vt:lpwstr>
      </vt:variant>
      <vt:variant>
        <vt:i4>1114160</vt:i4>
      </vt:variant>
      <vt:variant>
        <vt:i4>695</vt:i4>
      </vt:variant>
      <vt:variant>
        <vt:i4>0</vt:i4>
      </vt:variant>
      <vt:variant>
        <vt:i4>5</vt:i4>
      </vt:variant>
      <vt:variant>
        <vt:lpwstr/>
      </vt:variant>
      <vt:variant>
        <vt:lpwstr>_Toc342057457</vt:lpwstr>
      </vt:variant>
      <vt:variant>
        <vt:i4>1114160</vt:i4>
      </vt:variant>
      <vt:variant>
        <vt:i4>689</vt:i4>
      </vt:variant>
      <vt:variant>
        <vt:i4>0</vt:i4>
      </vt:variant>
      <vt:variant>
        <vt:i4>5</vt:i4>
      </vt:variant>
      <vt:variant>
        <vt:lpwstr/>
      </vt:variant>
      <vt:variant>
        <vt:lpwstr>_Toc342057456</vt:lpwstr>
      </vt:variant>
      <vt:variant>
        <vt:i4>1114160</vt:i4>
      </vt:variant>
      <vt:variant>
        <vt:i4>683</vt:i4>
      </vt:variant>
      <vt:variant>
        <vt:i4>0</vt:i4>
      </vt:variant>
      <vt:variant>
        <vt:i4>5</vt:i4>
      </vt:variant>
      <vt:variant>
        <vt:lpwstr/>
      </vt:variant>
      <vt:variant>
        <vt:lpwstr>_Toc342057455</vt:lpwstr>
      </vt:variant>
      <vt:variant>
        <vt:i4>1114160</vt:i4>
      </vt:variant>
      <vt:variant>
        <vt:i4>677</vt:i4>
      </vt:variant>
      <vt:variant>
        <vt:i4>0</vt:i4>
      </vt:variant>
      <vt:variant>
        <vt:i4>5</vt:i4>
      </vt:variant>
      <vt:variant>
        <vt:lpwstr/>
      </vt:variant>
      <vt:variant>
        <vt:lpwstr>_Toc342057454</vt:lpwstr>
      </vt:variant>
      <vt:variant>
        <vt:i4>1114160</vt:i4>
      </vt:variant>
      <vt:variant>
        <vt:i4>671</vt:i4>
      </vt:variant>
      <vt:variant>
        <vt:i4>0</vt:i4>
      </vt:variant>
      <vt:variant>
        <vt:i4>5</vt:i4>
      </vt:variant>
      <vt:variant>
        <vt:lpwstr/>
      </vt:variant>
      <vt:variant>
        <vt:lpwstr>_Toc342057453</vt:lpwstr>
      </vt:variant>
      <vt:variant>
        <vt:i4>1114160</vt:i4>
      </vt:variant>
      <vt:variant>
        <vt:i4>665</vt:i4>
      </vt:variant>
      <vt:variant>
        <vt:i4>0</vt:i4>
      </vt:variant>
      <vt:variant>
        <vt:i4>5</vt:i4>
      </vt:variant>
      <vt:variant>
        <vt:lpwstr/>
      </vt:variant>
      <vt:variant>
        <vt:lpwstr>_Toc342057452</vt:lpwstr>
      </vt:variant>
      <vt:variant>
        <vt:i4>1114160</vt:i4>
      </vt:variant>
      <vt:variant>
        <vt:i4>659</vt:i4>
      </vt:variant>
      <vt:variant>
        <vt:i4>0</vt:i4>
      </vt:variant>
      <vt:variant>
        <vt:i4>5</vt:i4>
      </vt:variant>
      <vt:variant>
        <vt:lpwstr/>
      </vt:variant>
      <vt:variant>
        <vt:lpwstr>_Toc342057451</vt:lpwstr>
      </vt:variant>
      <vt:variant>
        <vt:i4>1114160</vt:i4>
      </vt:variant>
      <vt:variant>
        <vt:i4>653</vt:i4>
      </vt:variant>
      <vt:variant>
        <vt:i4>0</vt:i4>
      </vt:variant>
      <vt:variant>
        <vt:i4>5</vt:i4>
      </vt:variant>
      <vt:variant>
        <vt:lpwstr/>
      </vt:variant>
      <vt:variant>
        <vt:lpwstr>_Toc342057450</vt:lpwstr>
      </vt:variant>
      <vt:variant>
        <vt:i4>1048624</vt:i4>
      </vt:variant>
      <vt:variant>
        <vt:i4>647</vt:i4>
      </vt:variant>
      <vt:variant>
        <vt:i4>0</vt:i4>
      </vt:variant>
      <vt:variant>
        <vt:i4>5</vt:i4>
      </vt:variant>
      <vt:variant>
        <vt:lpwstr/>
      </vt:variant>
      <vt:variant>
        <vt:lpwstr>_Toc342057449</vt:lpwstr>
      </vt:variant>
      <vt:variant>
        <vt:i4>1048624</vt:i4>
      </vt:variant>
      <vt:variant>
        <vt:i4>641</vt:i4>
      </vt:variant>
      <vt:variant>
        <vt:i4>0</vt:i4>
      </vt:variant>
      <vt:variant>
        <vt:i4>5</vt:i4>
      </vt:variant>
      <vt:variant>
        <vt:lpwstr/>
      </vt:variant>
      <vt:variant>
        <vt:lpwstr>_Toc342057448</vt:lpwstr>
      </vt:variant>
      <vt:variant>
        <vt:i4>1048624</vt:i4>
      </vt:variant>
      <vt:variant>
        <vt:i4>635</vt:i4>
      </vt:variant>
      <vt:variant>
        <vt:i4>0</vt:i4>
      </vt:variant>
      <vt:variant>
        <vt:i4>5</vt:i4>
      </vt:variant>
      <vt:variant>
        <vt:lpwstr/>
      </vt:variant>
      <vt:variant>
        <vt:lpwstr>_Toc342057447</vt:lpwstr>
      </vt:variant>
      <vt:variant>
        <vt:i4>1048624</vt:i4>
      </vt:variant>
      <vt:variant>
        <vt:i4>629</vt:i4>
      </vt:variant>
      <vt:variant>
        <vt:i4>0</vt:i4>
      </vt:variant>
      <vt:variant>
        <vt:i4>5</vt:i4>
      </vt:variant>
      <vt:variant>
        <vt:lpwstr/>
      </vt:variant>
      <vt:variant>
        <vt:lpwstr>_Toc342057446</vt:lpwstr>
      </vt:variant>
      <vt:variant>
        <vt:i4>1048624</vt:i4>
      </vt:variant>
      <vt:variant>
        <vt:i4>623</vt:i4>
      </vt:variant>
      <vt:variant>
        <vt:i4>0</vt:i4>
      </vt:variant>
      <vt:variant>
        <vt:i4>5</vt:i4>
      </vt:variant>
      <vt:variant>
        <vt:lpwstr/>
      </vt:variant>
      <vt:variant>
        <vt:lpwstr>_Toc342057445</vt:lpwstr>
      </vt:variant>
      <vt:variant>
        <vt:i4>1048624</vt:i4>
      </vt:variant>
      <vt:variant>
        <vt:i4>617</vt:i4>
      </vt:variant>
      <vt:variant>
        <vt:i4>0</vt:i4>
      </vt:variant>
      <vt:variant>
        <vt:i4>5</vt:i4>
      </vt:variant>
      <vt:variant>
        <vt:lpwstr/>
      </vt:variant>
      <vt:variant>
        <vt:lpwstr>_Toc342057444</vt:lpwstr>
      </vt:variant>
      <vt:variant>
        <vt:i4>1048624</vt:i4>
      </vt:variant>
      <vt:variant>
        <vt:i4>611</vt:i4>
      </vt:variant>
      <vt:variant>
        <vt:i4>0</vt:i4>
      </vt:variant>
      <vt:variant>
        <vt:i4>5</vt:i4>
      </vt:variant>
      <vt:variant>
        <vt:lpwstr/>
      </vt:variant>
      <vt:variant>
        <vt:lpwstr>_Toc342057443</vt:lpwstr>
      </vt:variant>
      <vt:variant>
        <vt:i4>1048624</vt:i4>
      </vt:variant>
      <vt:variant>
        <vt:i4>605</vt:i4>
      </vt:variant>
      <vt:variant>
        <vt:i4>0</vt:i4>
      </vt:variant>
      <vt:variant>
        <vt:i4>5</vt:i4>
      </vt:variant>
      <vt:variant>
        <vt:lpwstr/>
      </vt:variant>
      <vt:variant>
        <vt:lpwstr>_Toc342057442</vt:lpwstr>
      </vt:variant>
      <vt:variant>
        <vt:i4>1048624</vt:i4>
      </vt:variant>
      <vt:variant>
        <vt:i4>599</vt:i4>
      </vt:variant>
      <vt:variant>
        <vt:i4>0</vt:i4>
      </vt:variant>
      <vt:variant>
        <vt:i4>5</vt:i4>
      </vt:variant>
      <vt:variant>
        <vt:lpwstr/>
      </vt:variant>
      <vt:variant>
        <vt:lpwstr>_Toc342057441</vt:lpwstr>
      </vt:variant>
      <vt:variant>
        <vt:i4>1048624</vt:i4>
      </vt:variant>
      <vt:variant>
        <vt:i4>593</vt:i4>
      </vt:variant>
      <vt:variant>
        <vt:i4>0</vt:i4>
      </vt:variant>
      <vt:variant>
        <vt:i4>5</vt:i4>
      </vt:variant>
      <vt:variant>
        <vt:lpwstr/>
      </vt:variant>
      <vt:variant>
        <vt:lpwstr>_Toc342057440</vt:lpwstr>
      </vt:variant>
      <vt:variant>
        <vt:i4>1507376</vt:i4>
      </vt:variant>
      <vt:variant>
        <vt:i4>587</vt:i4>
      </vt:variant>
      <vt:variant>
        <vt:i4>0</vt:i4>
      </vt:variant>
      <vt:variant>
        <vt:i4>5</vt:i4>
      </vt:variant>
      <vt:variant>
        <vt:lpwstr/>
      </vt:variant>
      <vt:variant>
        <vt:lpwstr>_Toc342057439</vt:lpwstr>
      </vt:variant>
      <vt:variant>
        <vt:i4>1507376</vt:i4>
      </vt:variant>
      <vt:variant>
        <vt:i4>581</vt:i4>
      </vt:variant>
      <vt:variant>
        <vt:i4>0</vt:i4>
      </vt:variant>
      <vt:variant>
        <vt:i4>5</vt:i4>
      </vt:variant>
      <vt:variant>
        <vt:lpwstr/>
      </vt:variant>
      <vt:variant>
        <vt:lpwstr>_Toc342057438</vt:lpwstr>
      </vt:variant>
      <vt:variant>
        <vt:i4>1507376</vt:i4>
      </vt:variant>
      <vt:variant>
        <vt:i4>575</vt:i4>
      </vt:variant>
      <vt:variant>
        <vt:i4>0</vt:i4>
      </vt:variant>
      <vt:variant>
        <vt:i4>5</vt:i4>
      </vt:variant>
      <vt:variant>
        <vt:lpwstr/>
      </vt:variant>
      <vt:variant>
        <vt:lpwstr>_Toc342057437</vt:lpwstr>
      </vt:variant>
      <vt:variant>
        <vt:i4>1507376</vt:i4>
      </vt:variant>
      <vt:variant>
        <vt:i4>569</vt:i4>
      </vt:variant>
      <vt:variant>
        <vt:i4>0</vt:i4>
      </vt:variant>
      <vt:variant>
        <vt:i4>5</vt:i4>
      </vt:variant>
      <vt:variant>
        <vt:lpwstr/>
      </vt:variant>
      <vt:variant>
        <vt:lpwstr>_Toc342057436</vt:lpwstr>
      </vt:variant>
      <vt:variant>
        <vt:i4>1507376</vt:i4>
      </vt:variant>
      <vt:variant>
        <vt:i4>563</vt:i4>
      </vt:variant>
      <vt:variant>
        <vt:i4>0</vt:i4>
      </vt:variant>
      <vt:variant>
        <vt:i4>5</vt:i4>
      </vt:variant>
      <vt:variant>
        <vt:lpwstr/>
      </vt:variant>
      <vt:variant>
        <vt:lpwstr>_Toc342057435</vt:lpwstr>
      </vt:variant>
      <vt:variant>
        <vt:i4>1507376</vt:i4>
      </vt:variant>
      <vt:variant>
        <vt:i4>557</vt:i4>
      </vt:variant>
      <vt:variant>
        <vt:i4>0</vt:i4>
      </vt:variant>
      <vt:variant>
        <vt:i4>5</vt:i4>
      </vt:variant>
      <vt:variant>
        <vt:lpwstr/>
      </vt:variant>
      <vt:variant>
        <vt:lpwstr>_Toc342057434</vt:lpwstr>
      </vt:variant>
      <vt:variant>
        <vt:i4>1507376</vt:i4>
      </vt:variant>
      <vt:variant>
        <vt:i4>551</vt:i4>
      </vt:variant>
      <vt:variant>
        <vt:i4>0</vt:i4>
      </vt:variant>
      <vt:variant>
        <vt:i4>5</vt:i4>
      </vt:variant>
      <vt:variant>
        <vt:lpwstr/>
      </vt:variant>
      <vt:variant>
        <vt:lpwstr>_Toc342057433</vt:lpwstr>
      </vt:variant>
      <vt:variant>
        <vt:i4>1507376</vt:i4>
      </vt:variant>
      <vt:variant>
        <vt:i4>545</vt:i4>
      </vt:variant>
      <vt:variant>
        <vt:i4>0</vt:i4>
      </vt:variant>
      <vt:variant>
        <vt:i4>5</vt:i4>
      </vt:variant>
      <vt:variant>
        <vt:lpwstr/>
      </vt:variant>
      <vt:variant>
        <vt:lpwstr>_Toc342057432</vt:lpwstr>
      </vt:variant>
      <vt:variant>
        <vt:i4>1507376</vt:i4>
      </vt:variant>
      <vt:variant>
        <vt:i4>539</vt:i4>
      </vt:variant>
      <vt:variant>
        <vt:i4>0</vt:i4>
      </vt:variant>
      <vt:variant>
        <vt:i4>5</vt:i4>
      </vt:variant>
      <vt:variant>
        <vt:lpwstr/>
      </vt:variant>
      <vt:variant>
        <vt:lpwstr>_Toc342057431</vt:lpwstr>
      </vt:variant>
      <vt:variant>
        <vt:i4>1507376</vt:i4>
      </vt:variant>
      <vt:variant>
        <vt:i4>533</vt:i4>
      </vt:variant>
      <vt:variant>
        <vt:i4>0</vt:i4>
      </vt:variant>
      <vt:variant>
        <vt:i4>5</vt:i4>
      </vt:variant>
      <vt:variant>
        <vt:lpwstr/>
      </vt:variant>
      <vt:variant>
        <vt:lpwstr>_Toc342057430</vt:lpwstr>
      </vt:variant>
      <vt:variant>
        <vt:i4>1441840</vt:i4>
      </vt:variant>
      <vt:variant>
        <vt:i4>527</vt:i4>
      </vt:variant>
      <vt:variant>
        <vt:i4>0</vt:i4>
      </vt:variant>
      <vt:variant>
        <vt:i4>5</vt:i4>
      </vt:variant>
      <vt:variant>
        <vt:lpwstr/>
      </vt:variant>
      <vt:variant>
        <vt:lpwstr>_Toc342057429</vt:lpwstr>
      </vt:variant>
      <vt:variant>
        <vt:i4>1441840</vt:i4>
      </vt:variant>
      <vt:variant>
        <vt:i4>521</vt:i4>
      </vt:variant>
      <vt:variant>
        <vt:i4>0</vt:i4>
      </vt:variant>
      <vt:variant>
        <vt:i4>5</vt:i4>
      </vt:variant>
      <vt:variant>
        <vt:lpwstr/>
      </vt:variant>
      <vt:variant>
        <vt:lpwstr>_Toc342057428</vt:lpwstr>
      </vt:variant>
      <vt:variant>
        <vt:i4>1441840</vt:i4>
      </vt:variant>
      <vt:variant>
        <vt:i4>515</vt:i4>
      </vt:variant>
      <vt:variant>
        <vt:i4>0</vt:i4>
      </vt:variant>
      <vt:variant>
        <vt:i4>5</vt:i4>
      </vt:variant>
      <vt:variant>
        <vt:lpwstr/>
      </vt:variant>
      <vt:variant>
        <vt:lpwstr>_Toc342057427</vt:lpwstr>
      </vt:variant>
      <vt:variant>
        <vt:i4>1441840</vt:i4>
      </vt:variant>
      <vt:variant>
        <vt:i4>509</vt:i4>
      </vt:variant>
      <vt:variant>
        <vt:i4>0</vt:i4>
      </vt:variant>
      <vt:variant>
        <vt:i4>5</vt:i4>
      </vt:variant>
      <vt:variant>
        <vt:lpwstr/>
      </vt:variant>
      <vt:variant>
        <vt:lpwstr>_Toc342057426</vt:lpwstr>
      </vt:variant>
      <vt:variant>
        <vt:i4>1441840</vt:i4>
      </vt:variant>
      <vt:variant>
        <vt:i4>503</vt:i4>
      </vt:variant>
      <vt:variant>
        <vt:i4>0</vt:i4>
      </vt:variant>
      <vt:variant>
        <vt:i4>5</vt:i4>
      </vt:variant>
      <vt:variant>
        <vt:lpwstr/>
      </vt:variant>
      <vt:variant>
        <vt:lpwstr>_Toc342057425</vt:lpwstr>
      </vt:variant>
      <vt:variant>
        <vt:i4>1441840</vt:i4>
      </vt:variant>
      <vt:variant>
        <vt:i4>497</vt:i4>
      </vt:variant>
      <vt:variant>
        <vt:i4>0</vt:i4>
      </vt:variant>
      <vt:variant>
        <vt:i4>5</vt:i4>
      </vt:variant>
      <vt:variant>
        <vt:lpwstr/>
      </vt:variant>
      <vt:variant>
        <vt:lpwstr>_Toc342057424</vt:lpwstr>
      </vt:variant>
      <vt:variant>
        <vt:i4>1441840</vt:i4>
      </vt:variant>
      <vt:variant>
        <vt:i4>491</vt:i4>
      </vt:variant>
      <vt:variant>
        <vt:i4>0</vt:i4>
      </vt:variant>
      <vt:variant>
        <vt:i4>5</vt:i4>
      </vt:variant>
      <vt:variant>
        <vt:lpwstr/>
      </vt:variant>
      <vt:variant>
        <vt:lpwstr>_Toc342057423</vt:lpwstr>
      </vt:variant>
      <vt:variant>
        <vt:i4>1441840</vt:i4>
      </vt:variant>
      <vt:variant>
        <vt:i4>485</vt:i4>
      </vt:variant>
      <vt:variant>
        <vt:i4>0</vt:i4>
      </vt:variant>
      <vt:variant>
        <vt:i4>5</vt:i4>
      </vt:variant>
      <vt:variant>
        <vt:lpwstr/>
      </vt:variant>
      <vt:variant>
        <vt:lpwstr>_Toc342057422</vt:lpwstr>
      </vt:variant>
      <vt:variant>
        <vt:i4>1441840</vt:i4>
      </vt:variant>
      <vt:variant>
        <vt:i4>479</vt:i4>
      </vt:variant>
      <vt:variant>
        <vt:i4>0</vt:i4>
      </vt:variant>
      <vt:variant>
        <vt:i4>5</vt:i4>
      </vt:variant>
      <vt:variant>
        <vt:lpwstr/>
      </vt:variant>
      <vt:variant>
        <vt:lpwstr>_Toc342057421</vt:lpwstr>
      </vt:variant>
      <vt:variant>
        <vt:i4>1441840</vt:i4>
      </vt:variant>
      <vt:variant>
        <vt:i4>473</vt:i4>
      </vt:variant>
      <vt:variant>
        <vt:i4>0</vt:i4>
      </vt:variant>
      <vt:variant>
        <vt:i4>5</vt:i4>
      </vt:variant>
      <vt:variant>
        <vt:lpwstr/>
      </vt:variant>
      <vt:variant>
        <vt:lpwstr>_Toc342057420</vt:lpwstr>
      </vt:variant>
      <vt:variant>
        <vt:i4>1376304</vt:i4>
      </vt:variant>
      <vt:variant>
        <vt:i4>467</vt:i4>
      </vt:variant>
      <vt:variant>
        <vt:i4>0</vt:i4>
      </vt:variant>
      <vt:variant>
        <vt:i4>5</vt:i4>
      </vt:variant>
      <vt:variant>
        <vt:lpwstr/>
      </vt:variant>
      <vt:variant>
        <vt:lpwstr>_Toc342057419</vt:lpwstr>
      </vt:variant>
      <vt:variant>
        <vt:i4>1376304</vt:i4>
      </vt:variant>
      <vt:variant>
        <vt:i4>461</vt:i4>
      </vt:variant>
      <vt:variant>
        <vt:i4>0</vt:i4>
      </vt:variant>
      <vt:variant>
        <vt:i4>5</vt:i4>
      </vt:variant>
      <vt:variant>
        <vt:lpwstr/>
      </vt:variant>
      <vt:variant>
        <vt:lpwstr>_Toc342057418</vt:lpwstr>
      </vt:variant>
      <vt:variant>
        <vt:i4>1376304</vt:i4>
      </vt:variant>
      <vt:variant>
        <vt:i4>455</vt:i4>
      </vt:variant>
      <vt:variant>
        <vt:i4>0</vt:i4>
      </vt:variant>
      <vt:variant>
        <vt:i4>5</vt:i4>
      </vt:variant>
      <vt:variant>
        <vt:lpwstr/>
      </vt:variant>
      <vt:variant>
        <vt:lpwstr>_Toc342057417</vt:lpwstr>
      </vt:variant>
      <vt:variant>
        <vt:i4>1376304</vt:i4>
      </vt:variant>
      <vt:variant>
        <vt:i4>449</vt:i4>
      </vt:variant>
      <vt:variant>
        <vt:i4>0</vt:i4>
      </vt:variant>
      <vt:variant>
        <vt:i4>5</vt:i4>
      </vt:variant>
      <vt:variant>
        <vt:lpwstr/>
      </vt:variant>
      <vt:variant>
        <vt:lpwstr>_Toc342057416</vt:lpwstr>
      </vt:variant>
      <vt:variant>
        <vt:i4>1376304</vt:i4>
      </vt:variant>
      <vt:variant>
        <vt:i4>443</vt:i4>
      </vt:variant>
      <vt:variant>
        <vt:i4>0</vt:i4>
      </vt:variant>
      <vt:variant>
        <vt:i4>5</vt:i4>
      </vt:variant>
      <vt:variant>
        <vt:lpwstr/>
      </vt:variant>
      <vt:variant>
        <vt:lpwstr>_Toc342057415</vt:lpwstr>
      </vt:variant>
      <vt:variant>
        <vt:i4>1376304</vt:i4>
      </vt:variant>
      <vt:variant>
        <vt:i4>437</vt:i4>
      </vt:variant>
      <vt:variant>
        <vt:i4>0</vt:i4>
      </vt:variant>
      <vt:variant>
        <vt:i4>5</vt:i4>
      </vt:variant>
      <vt:variant>
        <vt:lpwstr/>
      </vt:variant>
      <vt:variant>
        <vt:lpwstr>_Toc342057414</vt:lpwstr>
      </vt:variant>
      <vt:variant>
        <vt:i4>1376304</vt:i4>
      </vt:variant>
      <vt:variant>
        <vt:i4>431</vt:i4>
      </vt:variant>
      <vt:variant>
        <vt:i4>0</vt:i4>
      </vt:variant>
      <vt:variant>
        <vt:i4>5</vt:i4>
      </vt:variant>
      <vt:variant>
        <vt:lpwstr/>
      </vt:variant>
      <vt:variant>
        <vt:lpwstr>_Toc342057413</vt:lpwstr>
      </vt:variant>
      <vt:variant>
        <vt:i4>1376304</vt:i4>
      </vt:variant>
      <vt:variant>
        <vt:i4>425</vt:i4>
      </vt:variant>
      <vt:variant>
        <vt:i4>0</vt:i4>
      </vt:variant>
      <vt:variant>
        <vt:i4>5</vt:i4>
      </vt:variant>
      <vt:variant>
        <vt:lpwstr/>
      </vt:variant>
      <vt:variant>
        <vt:lpwstr>_Toc342057412</vt:lpwstr>
      </vt:variant>
      <vt:variant>
        <vt:i4>1376304</vt:i4>
      </vt:variant>
      <vt:variant>
        <vt:i4>419</vt:i4>
      </vt:variant>
      <vt:variant>
        <vt:i4>0</vt:i4>
      </vt:variant>
      <vt:variant>
        <vt:i4>5</vt:i4>
      </vt:variant>
      <vt:variant>
        <vt:lpwstr/>
      </vt:variant>
      <vt:variant>
        <vt:lpwstr>_Toc342057411</vt:lpwstr>
      </vt:variant>
      <vt:variant>
        <vt:i4>1376304</vt:i4>
      </vt:variant>
      <vt:variant>
        <vt:i4>413</vt:i4>
      </vt:variant>
      <vt:variant>
        <vt:i4>0</vt:i4>
      </vt:variant>
      <vt:variant>
        <vt:i4>5</vt:i4>
      </vt:variant>
      <vt:variant>
        <vt:lpwstr/>
      </vt:variant>
      <vt:variant>
        <vt:lpwstr>_Toc342057410</vt:lpwstr>
      </vt:variant>
      <vt:variant>
        <vt:i4>1310768</vt:i4>
      </vt:variant>
      <vt:variant>
        <vt:i4>407</vt:i4>
      </vt:variant>
      <vt:variant>
        <vt:i4>0</vt:i4>
      </vt:variant>
      <vt:variant>
        <vt:i4>5</vt:i4>
      </vt:variant>
      <vt:variant>
        <vt:lpwstr/>
      </vt:variant>
      <vt:variant>
        <vt:lpwstr>_Toc342057409</vt:lpwstr>
      </vt:variant>
      <vt:variant>
        <vt:i4>1310768</vt:i4>
      </vt:variant>
      <vt:variant>
        <vt:i4>401</vt:i4>
      </vt:variant>
      <vt:variant>
        <vt:i4>0</vt:i4>
      </vt:variant>
      <vt:variant>
        <vt:i4>5</vt:i4>
      </vt:variant>
      <vt:variant>
        <vt:lpwstr/>
      </vt:variant>
      <vt:variant>
        <vt:lpwstr>_Toc342057408</vt:lpwstr>
      </vt:variant>
      <vt:variant>
        <vt:i4>1310768</vt:i4>
      </vt:variant>
      <vt:variant>
        <vt:i4>395</vt:i4>
      </vt:variant>
      <vt:variant>
        <vt:i4>0</vt:i4>
      </vt:variant>
      <vt:variant>
        <vt:i4>5</vt:i4>
      </vt:variant>
      <vt:variant>
        <vt:lpwstr/>
      </vt:variant>
      <vt:variant>
        <vt:lpwstr>_Toc342057407</vt:lpwstr>
      </vt:variant>
      <vt:variant>
        <vt:i4>1310768</vt:i4>
      </vt:variant>
      <vt:variant>
        <vt:i4>389</vt:i4>
      </vt:variant>
      <vt:variant>
        <vt:i4>0</vt:i4>
      </vt:variant>
      <vt:variant>
        <vt:i4>5</vt:i4>
      </vt:variant>
      <vt:variant>
        <vt:lpwstr/>
      </vt:variant>
      <vt:variant>
        <vt:lpwstr>_Toc342057406</vt:lpwstr>
      </vt:variant>
      <vt:variant>
        <vt:i4>1310768</vt:i4>
      </vt:variant>
      <vt:variant>
        <vt:i4>383</vt:i4>
      </vt:variant>
      <vt:variant>
        <vt:i4>0</vt:i4>
      </vt:variant>
      <vt:variant>
        <vt:i4>5</vt:i4>
      </vt:variant>
      <vt:variant>
        <vt:lpwstr/>
      </vt:variant>
      <vt:variant>
        <vt:lpwstr>_Toc342057405</vt:lpwstr>
      </vt:variant>
      <vt:variant>
        <vt:i4>1310768</vt:i4>
      </vt:variant>
      <vt:variant>
        <vt:i4>377</vt:i4>
      </vt:variant>
      <vt:variant>
        <vt:i4>0</vt:i4>
      </vt:variant>
      <vt:variant>
        <vt:i4>5</vt:i4>
      </vt:variant>
      <vt:variant>
        <vt:lpwstr/>
      </vt:variant>
      <vt:variant>
        <vt:lpwstr>_Toc342057404</vt:lpwstr>
      </vt:variant>
      <vt:variant>
        <vt:i4>1310768</vt:i4>
      </vt:variant>
      <vt:variant>
        <vt:i4>371</vt:i4>
      </vt:variant>
      <vt:variant>
        <vt:i4>0</vt:i4>
      </vt:variant>
      <vt:variant>
        <vt:i4>5</vt:i4>
      </vt:variant>
      <vt:variant>
        <vt:lpwstr/>
      </vt:variant>
      <vt:variant>
        <vt:lpwstr>_Toc342057403</vt:lpwstr>
      </vt:variant>
      <vt:variant>
        <vt:i4>1310768</vt:i4>
      </vt:variant>
      <vt:variant>
        <vt:i4>365</vt:i4>
      </vt:variant>
      <vt:variant>
        <vt:i4>0</vt:i4>
      </vt:variant>
      <vt:variant>
        <vt:i4>5</vt:i4>
      </vt:variant>
      <vt:variant>
        <vt:lpwstr/>
      </vt:variant>
      <vt:variant>
        <vt:lpwstr>_Toc342057402</vt:lpwstr>
      </vt:variant>
      <vt:variant>
        <vt:i4>1310768</vt:i4>
      </vt:variant>
      <vt:variant>
        <vt:i4>359</vt:i4>
      </vt:variant>
      <vt:variant>
        <vt:i4>0</vt:i4>
      </vt:variant>
      <vt:variant>
        <vt:i4>5</vt:i4>
      </vt:variant>
      <vt:variant>
        <vt:lpwstr/>
      </vt:variant>
      <vt:variant>
        <vt:lpwstr>_Toc342057401</vt:lpwstr>
      </vt:variant>
      <vt:variant>
        <vt:i4>1310768</vt:i4>
      </vt:variant>
      <vt:variant>
        <vt:i4>353</vt:i4>
      </vt:variant>
      <vt:variant>
        <vt:i4>0</vt:i4>
      </vt:variant>
      <vt:variant>
        <vt:i4>5</vt:i4>
      </vt:variant>
      <vt:variant>
        <vt:lpwstr/>
      </vt:variant>
      <vt:variant>
        <vt:lpwstr>_Toc342057400</vt:lpwstr>
      </vt:variant>
      <vt:variant>
        <vt:i4>1900599</vt:i4>
      </vt:variant>
      <vt:variant>
        <vt:i4>347</vt:i4>
      </vt:variant>
      <vt:variant>
        <vt:i4>0</vt:i4>
      </vt:variant>
      <vt:variant>
        <vt:i4>5</vt:i4>
      </vt:variant>
      <vt:variant>
        <vt:lpwstr/>
      </vt:variant>
      <vt:variant>
        <vt:lpwstr>_Toc342057399</vt:lpwstr>
      </vt:variant>
      <vt:variant>
        <vt:i4>1900599</vt:i4>
      </vt:variant>
      <vt:variant>
        <vt:i4>341</vt:i4>
      </vt:variant>
      <vt:variant>
        <vt:i4>0</vt:i4>
      </vt:variant>
      <vt:variant>
        <vt:i4>5</vt:i4>
      </vt:variant>
      <vt:variant>
        <vt:lpwstr/>
      </vt:variant>
      <vt:variant>
        <vt:lpwstr>_Toc342057398</vt:lpwstr>
      </vt:variant>
      <vt:variant>
        <vt:i4>1900599</vt:i4>
      </vt:variant>
      <vt:variant>
        <vt:i4>335</vt:i4>
      </vt:variant>
      <vt:variant>
        <vt:i4>0</vt:i4>
      </vt:variant>
      <vt:variant>
        <vt:i4>5</vt:i4>
      </vt:variant>
      <vt:variant>
        <vt:lpwstr/>
      </vt:variant>
      <vt:variant>
        <vt:lpwstr>_Toc342057397</vt:lpwstr>
      </vt:variant>
      <vt:variant>
        <vt:i4>1900599</vt:i4>
      </vt:variant>
      <vt:variant>
        <vt:i4>329</vt:i4>
      </vt:variant>
      <vt:variant>
        <vt:i4>0</vt:i4>
      </vt:variant>
      <vt:variant>
        <vt:i4>5</vt:i4>
      </vt:variant>
      <vt:variant>
        <vt:lpwstr/>
      </vt:variant>
      <vt:variant>
        <vt:lpwstr>_Toc342057396</vt:lpwstr>
      </vt:variant>
      <vt:variant>
        <vt:i4>1900599</vt:i4>
      </vt:variant>
      <vt:variant>
        <vt:i4>323</vt:i4>
      </vt:variant>
      <vt:variant>
        <vt:i4>0</vt:i4>
      </vt:variant>
      <vt:variant>
        <vt:i4>5</vt:i4>
      </vt:variant>
      <vt:variant>
        <vt:lpwstr/>
      </vt:variant>
      <vt:variant>
        <vt:lpwstr>_Toc342057395</vt:lpwstr>
      </vt:variant>
      <vt:variant>
        <vt:i4>1900599</vt:i4>
      </vt:variant>
      <vt:variant>
        <vt:i4>317</vt:i4>
      </vt:variant>
      <vt:variant>
        <vt:i4>0</vt:i4>
      </vt:variant>
      <vt:variant>
        <vt:i4>5</vt:i4>
      </vt:variant>
      <vt:variant>
        <vt:lpwstr/>
      </vt:variant>
      <vt:variant>
        <vt:lpwstr>_Toc342057394</vt:lpwstr>
      </vt:variant>
      <vt:variant>
        <vt:i4>1900599</vt:i4>
      </vt:variant>
      <vt:variant>
        <vt:i4>311</vt:i4>
      </vt:variant>
      <vt:variant>
        <vt:i4>0</vt:i4>
      </vt:variant>
      <vt:variant>
        <vt:i4>5</vt:i4>
      </vt:variant>
      <vt:variant>
        <vt:lpwstr/>
      </vt:variant>
      <vt:variant>
        <vt:lpwstr>_Toc342057393</vt:lpwstr>
      </vt:variant>
      <vt:variant>
        <vt:i4>1900599</vt:i4>
      </vt:variant>
      <vt:variant>
        <vt:i4>305</vt:i4>
      </vt:variant>
      <vt:variant>
        <vt:i4>0</vt:i4>
      </vt:variant>
      <vt:variant>
        <vt:i4>5</vt:i4>
      </vt:variant>
      <vt:variant>
        <vt:lpwstr/>
      </vt:variant>
      <vt:variant>
        <vt:lpwstr>_Toc342057392</vt:lpwstr>
      </vt:variant>
      <vt:variant>
        <vt:i4>1900599</vt:i4>
      </vt:variant>
      <vt:variant>
        <vt:i4>299</vt:i4>
      </vt:variant>
      <vt:variant>
        <vt:i4>0</vt:i4>
      </vt:variant>
      <vt:variant>
        <vt:i4>5</vt:i4>
      </vt:variant>
      <vt:variant>
        <vt:lpwstr/>
      </vt:variant>
      <vt:variant>
        <vt:lpwstr>_Toc342057391</vt:lpwstr>
      </vt:variant>
      <vt:variant>
        <vt:i4>1900599</vt:i4>
      </vt:variant>
      <vt:variant>
        <vt:i4>293</vt:i4>
      </vt:variant>
      <vt:variant>
        <vt:i4>0</vt:i4>
      </vt:variant>
      <vt:variant>
        <vt:i4>5</vt:i4>
      </vt:variant>
      <vt:variant>
        <vt:lpwstr/>
      </vt:variant>
      <vt:variant>
        <vt:lpwstr>_Toc342057390</vt:lpwstr>
      </vt:variant>
      <vt:variant>
        <vt:i4>1835063</vt:i4>
      </vt:variant>
      <vt:variant>
        <vt:i4>287</vt:i4>
      </vt:variant>
      <vt:variant>
        <vt:i4>0</vt:i4>
      </vt:variant>
      <vt:variant>
        <vt:i4>5</vt:i4>
      </vt:variant>
      <vt:variant>
        <vt:lpwstr/>
      </vt:variant>
      <vt:variant>
        <vt:lpwstr>_Toc342057389</vt:lpwstr>
      </vt:variant>
      <vt:variant>
        <vt:i4>1835063</vt:i4>
      </vt:variant>
      <vt:variant>
        <vt:i4>281</vt:i4>
      </vt:variant>
      <vt:variant>
        <vt:i4>0</vt:i4>
      </vt:variant>
      <vt:variant>
        <vt:i4>5</vt:i4>
      </vt:variant>
      <vt:variant>
        <vt:lpwstr/>
      </vt:variant>
      <vt:variant>
        <vt:lpwstr>_Toc342057388</vt:lpwstr>
      </vt:variant>
      <vt:variant>
        <vt:i4>1835063</vt:i4>
      </vt:variant>
      <vt:variant>
        <vt:i4>275</vt:i4>
      </vt:variant>
      <vt:variant>
        <vt:i4>0</vt:i4>
      </vt:variant>
      <vt:variant>
        <vt:i4>5</vt:i4>
      </vt:variant>
      <vt:variant>
        <vt:lpwstr/>
      </vt:variant>
      <vt:variant>
        <vt:lpwstr>_Toc342057387</vt:lpwstr>
      </vt:variant>
      <vt:variant>
        <vt:i4>1835063</vt:i4>
      </vt:variant>
      <vt:variant>
        <vt:i4>269</vt:i4>
      </vt:variant>
      <vt:variant>
        <vt:i4>0</vt:i4>
      </vt:variant>
      <vt:variant>
        <vt:i4>5</vt:i4>
      </vt:variant>
      <vt:variant>
        <vt:lpwstr/>
      </vt:variant>
      <vt:variant>
        <vt:lpwstr>_Toc342057386</vt:lpwstr>
      </vt:variant>
      <vt:variant>
        <vt:i4>1835063</vt:i4>
      </vt:variant>
      <vt:variant>
        <vt:i4>263</vt:i4>
      </vt:variant>
      <vt:variant>
        <vt:i4>0</vt:i4>
      </vt:variant>
      <vt:variant>
        <vt:i4>5</vt:i4>
      </vt:variant>
      <vt:variant>
        <vt:lpwstr/>
      </vt:variant>
      <vt:variant>
        <vt:lpwstr>_Toc342057385</vt:lpwstr>
      </vt:variant>
      <vt:variant>
        <vt:i4>1835063</vt:i4>
      </vt:variant>
      <vt:variant>
        <vt:i4>257</vt:i4>
      </vt:variant>
      <vt:variant>
        <vt:i4>0</vt:i4>
      </vt:variant>
      <vt:variant>
        <vt:i4>5</vt:i4>
      </vt:variant>
      <vt:variant>
        <vt:lpwstr/>
      </vt:variant>
      <vt:variant>
        <vt:lpwstr>_Toc342057384</vt:lpwstr>
      </vt:variant>
      <vt:variant>
        <vt:i4>1835063</vt:i4>
      </vt:variant>
      <vt:variant>
        <vt:i4>251</vt:i4>
      </vt:variant>
      <vt:variant>
        <vt:i4>0</vt:i4>
      </vt:variant>
      <vt:variant>
        <vt:i4>5</vt:i4>
      </vt:variant>
      <vt:variant>
        <vt:lpwstr/>
      </vt:variant>
      <vt:variant>
        <vt:lpwstr>_Toc342057383</vt:lpwstr>
      </vt:variant>
      <vt:variant>
        <vt:i4>1835063</vt:i4>
      </vt:variant>
      <vt:variant>
        <vt:i4>245</vt:i4>
      </vt:variant>
      <vt:variant>
        <vt:i4>0</vt:i4>
      </vt:variant>
      <vt:variant>
        <vt:i4>5</vt:i4>
      </vt:variant>
      <vt:variant>
        <vt:lpwstr/>
      </vt:variant>
      <vt:variant>
        <vt:lpwstr>_Toc342057382</vt:lpwstr>
      </vt:variant>
      <vt:variant>
        <vt:i4>1835063</vt:i4>
      </vt:variant>
      <vt:variant>
        <vt:i4>239</vt:i4>
      </vt:variant>
      <vt:variant>
        <vt:i4>0</vt:i4>
      </vt:variant>
      <vt:variant>
        <vt:i4>5</vt:i4>
      </vt:variant>
      <vt:variant>
        <vt:lpwstr/>
      </vt:variant>
      <vt:variant>
        <vt:lpwstr>_Toc342057381</vt:lpwstr>
      </vt:variant>
      <vt:variant>
        <vt:i4>1835063</vt:i4>
      </vt:variant>
      <vt:variant>
        <vt:i4>233</vt:i4>
      </vt:variant>
      <vt:variant>
        <vt:i4>0</vt:i4>
      </vt:variant>
      <vt:variant>
        <vt:i4>5</vt:i4>
      </vt:variant>
      <vt:variant>
        <vt:lpwstr/>
      </vt:variant>
      <vt:variant>
        <vt:lpwstr>_Toc342057380</vt:lpwstr>
      </vt:variant>
      <vt:variant>
        <vt:i4>1245239</vt:i4>
      </vt:variant>
      <vt:variant>
        <vt:i4>227</vt:i4>
      </vt:variant>
      <vt:variant>
        <vt:i4>0</vt:i4>
      </vt:variant>
      <vt:variant>
        <vt:i4>5</vt:i4>
      </vt:variant>
      <vt:variant>
        <vt:lpwstr/>
      </vt:variant>
      <vt:variant>
        <vt:lpwstr>_Toc342057379</vt:lpwstr>
      </vt:variant>
      <vt:variant>
        <vt:i4>1245239</vt:i4>
      </vt:variant>
      <vt:variant>
        <vt:i4>221</vt:i4>
      </vt:variant>
      <vt:variant>
        <vt:i4>0</vt:i4>
      </vt:variant>
      <vt:variant>
        <vt:i4>5</vt:i4>
      </vt:variant>
      <vt:variant>
        <vt:lpwstr/>
      </vt:variant>
      <vt:variant>
        <vt:lpwstr>_Toc342057378</vt:lpwstr>
      </vt:variant>
      <vt:variant>
        <vt:i4>1245239</vt:i4>
      </vt:variant>
      <vt:variant>
        <vt:i4>215</vt:i4>
      </vt:variant>
      <vt:variant>
        <vt:i4>0</vt:i4>
      </vt:variant>
      <vt:variant>
        <vt:i4>5</vt:i4>
      </vt:variant>
      <vt:variant>
        <vt:lpwstr/>
      </vt:variant>
      <vt:variant>
        <vt:lpwstr>_Toc342057377</vt:lpwstr>
      </vt:variant>
      <vt:variant>
        <vt:i4>1245239</vt:i4>
      </vt:variant>
      <vt:variant>
        <vt:i4>209</vt:i4>
      </vt:variant>
      <vt:variant>
        <vt:i4>0</vt:i4>
      </vt:variant>
      <vt:variant>
        <vt:i4>5</vt:i4>
      </vt:variant>
      <vt:variant>
        <vt:lpwstr/>
      </vt:variant>
      <vt:variant>
        <vt:lpwstr>_Toc342057376</vt:lpwstr>
      </vt:variant>
      <vt:variant>
        <vt:i4>1245239</vt:i4>
      </vt:variant>
      <vt:variant>
        <vt:i4>203</vt:i4>
      </vt:variant>
      <vt:variant>
        <vt:i4>0</vt:i4>
      </vt:variant>
      <vt:variant>
        <vt:i4>5</vt:i4>
      </vt:variant>
      <vt:variant>
        <vt:lpwstr/>
      </vt:variant>
      <vt:variant>
        <vt:lpwstr>_Toc342057375</vt:lpwstr>
      </vt:variant>
      <vt:variant>
        <vt:i4>1245239</vt:i4>
      </vt:variant>
      <vt:variant>
        <vt:i4>197</vt:i4>
      </vt:variant>
      <vt:variant>
        <vt:i4>0</vt:i4>
      </vt:variant>
      <vt:variant>
        <vt:i4>5</vt:i4>
      </vt:variant>
      <vt:variant>
        <vt:lpwstr/>
      </vt:variant>
      <vt:variant>
        <vt:lpwstr>_Toc342057374</vt:lpwstr>
      </vt:variant>
      <vt:variant>
        <vt:i4>1245239</vt:i4>
      </vt:variant>
      <vt:variant>
        <vt:i4>191</vt:i4>
      </vt:variant>
      <vt:variant>
        <vt:i4>0</vt:i4>
      </vt:variant>
      <vt:variant>
        <vt:i4>5</vt:i4>
      </vt:variant>
      <vt:variant>
        <vt:lpwstr/>
      </vt:variant>
      <vt:variant>
        <vt:lpwstr>_Toc342057373</vt:lpwstr>
      </vt:variant>
      <vt:variant>
        <vt:i4>1245239</vt:i4>
      </vt:variant>
      <vt:variant>
        <vt:i4>185</vt:i4>
      </vt:variant>
      <vt:variant>
        <vt:i4>0</vt:i4>
      </vt:variant>
      <vt:variant>
        <vt:i4>5</vt:i4>
      </vt:variant>
      <vt:variant>
        <vt:lpwstr/>
      </vt:variant>
      <vt:variant>
        <vt:lpwstr>_Toc342057372</vt:lpwstr>
      </vt:variant>
      <vt:variant>
        <vt:i4>1245239</vt:i4>
      </vt:variant>
      <vt:variant>
        <vt:i4>179</vt:i4>
      </vt:variant>
      <vt:variant>
        <vt:i4>0</vt:i4>
      </vt:variant>
      <vt:variant>
        <vt:i4>5</vt:i4>
      </vt:variant>
      <vt:variant>
        <vt:lpwstr/>
      </vt:variant>
      <vt:variant>
        <vt:lpwstr>_Toc342057371</vt:lpwstr>
      </vt:variant>
      <vt:variant>
        <vt:i4>1245239</vt:i4>
      </vt:variant>
      <vt:variant>
        <vt:i4>173</vt:i4>
      </vt:variant>
      <vt:variant>
        <vt:i4>0</vt:i4>
      </vt:variant>
      <vt:variant>
        <vt:i4>5</vt:i4>
      </vt:variant>
      <vt:variant>
        <vt:lpwstr/>
      </vt:variant>
      <vt:variant>
        <vt:lpwstr>_Toc342057370</vt:lpwstr>
      </vt:variant>
      <vt:variant>
        <vt:i4>1179703</vt:i4>
      </vt:variant>
      <vt:variant>
        <vt:i4>167</vt:i4>
      </vt:variant>
      <vt:variant>
        <vt:i4>0</vt:i4>
      </vt:variant>
      <vt:variant>
        <vt:i4>5</vt:i4>
      </vt:variant>
      <vt:variant>
        <vt:lpwstr/>
      </vt:variant>
      <vt:variant>
        <vt:lpwstr>_Toc342057369</vt:lpwstr>
      </vt:variant>
      <vt:variant>
        <vt:i4>1179703</vt:i4>
      </vt:variant>
      <vt:variant>
        <vt:i4>161</vt:i4>
      </vt:variant>
      <vt:variant>
        <vt:i4>0</vt:i4>
      </vt:variant>
      <vt:variant>
        <vt:i4>5</vt:i4>
      </vt:variant>
      <vt:variant>
        <vt:lpwstr/>
      </vt:variant>
      <vt:variant>
        <vt:lpwstr>_Toc342057368</vt:lpwstr>
      </vt:variant>
      <vt:variant>
        <vt:i4>1179703</vt:i4>
      </vt:variant>
      <vt:variant>
        <vt:i4>155</vt:i4>
      </vt:variant>
      <vt:variant>
        <vt:i4>0</vt:i4>
      </vt:variant>
      <vt:variant>
        <vt:i4>5</vt:i4>
      </vt:variant>
      <vt:variant>
        <vt:lpwstr/>
      </vt:variant>
      <vt:variant>
        <vt:lpwstr>_Toc342057367</vt:lpwstr>
      </vt:variant>
      <vt:variant>
        <vt:i4>1179703</vt:i4>
      </vt:variant>
      <vt:variant>
        <vt:i4>149</vt:i4>
      </vt:variant>
      <vt:variant>
        <vt:i4>0</vt:i4>
      </vt:variant>
      <vt:variant>
        <vt:i4>5</vt:i4>
      </vt:variant>
      <vt:variant>
        <vt:lpwstr/>
      </vt:variant>
      <vt:variant>
        <vt:lpwstr>_Toc342057366</vt:lpwstr>
      </vt:variant>
      <vt:variant>
        <vt:i4>1179703</vt:i4>
      </vt:variant>
      <vt:variant>
        <vt:i4>143</vt:i4>
      </vt:variant>
      <vt:variant>
        <vt:i4>0</vt:i4>
      </vt:variant>
      <vt:variant>
        <vt:i4>5</vt:i4>
      </vt:variant>
      <vt:variant>
        <vt:lpwstr/>
      </vt:variant>
      <vt:variant>
        <vt:lpwstr>_Toc342057365</vt:lpwstr>
      </vt:variant>
      <vt:variant>
        <vt:i4>1179703</vt:i4>
      </vt:variant>
      <vt:variant>
        <vt:i4>137</vt:i4>
      </vt:variant>
      <vt:variant>
        <vt:i4>0</vt:i4>
      </vt:variant>
      <vt:variant>
        <vt:i4>5</vt:i4>
      </vt:variant>
      <vt:variant>
        <vt:lpwstr/>
      </vt:variant>
      <vt:variant>
        <vt:lpwstr>_Toc342057364</vt:lpwstr>
      </vt:variant>
      <vt:variant>
        <vt:i4>1179703</vt:i4>
      </vt:variant>
      <vt:variant>
        <vt:i4>131</vt:i4>
      </vt:variant>
      <vt:variant>
        <vt:i4>0</vt:i4>
      </vt:variant>
      <vt:variant>
        <vt:i4>5</vt:i4>
      </vt:variant>
      <vt:variant>
        <vt:lpwstr/>
      </vt:variant>
      <vt:variant>
        <vt:lpwstr>_Toc342057363</vt:lpwstr>
      </vt:variant>
      <vt:variant>
        <vt:i4>1179703</vt:i4>
      </vt:variant>
      <vt:variant>
        <vt:i4>125</vt:i4>
      </vt:variant>
      <vt:variant>
        <vt:i4>0</vt:i4>
      </vt:variant>
      <vt:variant>
        <vt:i4>5</vt:i4>
      </vt:variant>
      <vt:variant>
        <vt:lpwstr/>
      </vt:variant>
      <vt:variant>
        <vt:lpwstr>_Toc342057362</vt:lpwstr>
      </vt:variant>
      <vt:variant>
        <vt:i4>1179703</vt:i4>
      </vt:variant>
      <vt:variant>
        <vt:i4>119</vt:i4>
      </vt:variant>
      <vt:variant>
        <vt:i4>0</vt:i4>
      </vt:variant>
      <vt:variant>
        <vt:i4>5</vt:i4>
      </vt:variant>
      <vt:variant>
        <vt:lpwstr/>
      </vt:variant>
      <vt:variant>
        <vt:lpwstr>_Toc342057361</vt:lpwstr>
      </vt:variant>
      <vt:variant>
        <vt:i4>1179703</vt:i4>
      </vt:variant>
      <vt:variant>
        <vt:i4>113</vt:i4>
      </vt:variant>
      <vt:variant>
        <vt:i4>0</vt:i4>
      </vt:variant>
      <vt:variant>
        <vt:i4>5</vt:i4>
      </vt:variant>
      <vt:variant>
        <vt:lpwstr/>
      </vt:variant>
      <vt:variant>
        <vt:lpwstr>_Toc342057360</vt:lpwstr>
      </vt:variant>
      <vt:variant>
        <vt:i4>1114167</vt:i4>
      </vt:variant>
      <vt:variant>
        <vt:i4>107</vt:i4>
      </vt:variant>
      <vt:variant>
        <vt:i4>0</vt:i4>
      </vt:variant>
      <vt:variant>
        <vt:i4>5</vt:i4>
      </vt:variant>
      <vt:variant>
        <vt:lpwstr/>
      </vt:variant>
      <vt:variant>
        <vt:lpwstr>_Toc342057359</vt:lpwstr>
      </vt:variant>
      <vt:variant>
        <vt:i4>1114167</vt:i4>
      </vt:variant>
      <vt:variant>
        <vt:i4>101</vt:i4>
      </vt:variant>
      <vt:variant>
        <vt:i4>0</vt:i4>
      </vt:variant>
      <vt:variant>
        <vt:i4>5</vt:i4>
      </vt:variant>
      <vt:variant>
        <vt:lpwstr/>
      </vt:variant>
      <vt:variant>
        <vt:lpwstr>_Toc342057358</vt:lpwstr>
      </vt:variant>
      <vt:variant>
        <vt:i4>1114167</vt:i4>
      </vt:variant>
      <vt:variant>
        <vt:i4>95</vt:i4>
      </vt:variant>
      <vt:variant>
        <vt:i4>0</vt:i4>
      </vt:variant>
      <vt:variant>
        <vt:i4>5</vt:i4>
      </vt:variant>
      <vt:variant>
        <vt:lpwstr/>
      </vt:variant>
      <vt:variant>
        <vt:lpwstr>_Toc342057357</vt:lpwstr>
      </vt:variant>
      <vt:variant>
        <vt:i4>1114167</vt:i4>
      </vt:variant>
      <vt:variant>
        <vt:i4>89</vt:i4>
      </vt:variant>
      <vt:variant>
        <vt:i4>0</vt:i4>
      </vt:variant>
      <vt:variant>
        <vt:i4>5</vt:i4>
      </vt:variant>
      <vt:variant>
        <vt:lpwstr/>
      </vt:variant>
      <vt:variant>
        <vt:lpwstr>_Toc342057356</vt:lpwstr>
      </vt:variant>
      <vt:variant>
        <vt:i4>1114167</vt:i4>
      </vt:variant>
      <vt:variant>
        <vt:i4>83</vt:i4>
      </vt:variant>
      <vt:variant>
        <vt:i4>0</vt:i4>
      </vt:variant>
      <vt:variant>
        <vt:i4>5</vt:i4>
      </vt:variant>
      <vt:variant>
        <vt:lpwstr/>
      </vt:variant>
      <vt:variant>
        <vt:lpwstr>_Toc342057355</vt:lpwstr>
      </vt:variant>
      <vt:variant>
        <vt:i4>1114167</vt:i4>
      </vt:variant>
      <vt:variant>
        <vt:i4>77</vt:i4>
      </vt:variant>
      <vt:variant>
        <vt:i4>0</vt:i4>
      </vt:variant>
      <vt:variant>
        <vt:i4>5</vt:i4>
      </vt:variant>
      <vt:variant>
        <vt:lpwstr/>
      </vt:variant>
      <vt:variant>
        <vt:lpwstr>_Toc342057354</vt:lpwstr>
      </vt:variant>
      <vt:variant>
        <vt:i4>1114167</vt:i4>
      </vt:variant>
      <vt:variant>
        <vt:i4>71</vt:i4>
      </vt:variant>
      <vt:variant>
        <vt:i4>0</vt:i4>
      </vt:variant>
      <vt:variant>
        <vt:i4>5</vt:i4>
      </vt:variant>
      <vt:variant>
        <vt:lpwstr/>
      </vt:variant>
      <vt:variant>
        <vt:lpwstr>_Toc342057353</vt:lpwstr>
      </vt:variant>
      <vt:variant>
        <vt:i4>1114167</vt:i4>
      </vt:variant>
      <vt:variant>
        <vt:i4>65</vt:i4>
      </vt:variant>
      <vt:variant>
        <vt:i4>0</vt:i4>
      </vt:variant>
      <vt:variant>
        <vt:i4>5</vt:i4>
      </vt:variant>
      <vt:variant>
        <vt:lpwstr/>
      </vt:variant>
      <vt:variant>
        <vt:lpwstr>_Toc342057352</vt:lpwstr>
      </vt:variant>
      <vt:variant>
        <vt:i4>1114167</vt:i4>
      </vt:variant>
      <vt:variant>
        <vt:i4>59</vt:i4>
      </vt:variant>
      <vt:variant>
        <vt:i4>0</vt:i4>
      </vt:variant>
      <vt:variant>
        <vt:i4>5</vt:i4>
      </vt:variant>
      <vt:variant>
        <vt:lpwstr/>
      </vt:variant>
      <vt:variant>
        <vt:lpwstr>_Toc342057351</vt:lpwstr>
      </vt:variant>
      <vt:variant>
        <vt:i4>1114167</vt:i4>
      </vt:variant>
      <vt:variant>
        <vt:i4>53</vt:i4>
      </vt:variant>
      <vt:variant>
        <vt:i4>0</vt:i4>
      </vt:variant>
      <vt:variant>
        <vt:i4>5</vt:i4>
      </vt:variant>
      <vt:variant>
        <vt:lpwstr/>
      </vt:variant>
      <vt:variant>
        <vt:lpwstr>_Toc342057350</vt:lpwstr>
      </vt:variant>
      <vt:variant>
        <vt:i4>1048631</vt:i4>
      </vt:variant>
      <vt:variant>
        <vt:i4>47</vt:i4>
      </vt:variant>
      <vt:variant>
        <vt:i4>0</vt:i4>
      </vt:variant>
      <vt:variant>
        <vt:i4>5</vt:i4>
      </vt:variant>
      <vt:variant>
        <vt:lpwstr/>
      </vt:variant>
      <vt:variant>
        <vt:lpwstr>_Toc342057349</vt:lpwstr>
      </vt:variant>
      <vt:variant>
        <vt:i4>1048631</vt:i4>
      </vt:variant>
      <vt:variant>
        <vt:i4>41</vt:i4>
      </vt:variant>
      <vt:variant>
        <vt:i4>0</vt:i4>
      </vt:variant>
      <vt:variant>
        <vt:i4>5</vt:i4>
      </vt:variant>
      <vt:variant>
        <vt:lpwstr/>
      </vt:variant>
      <vt:variant>
        <vt:lpwstr>_Toc342057348</vt:lpwstr>
      </vt:variant>
      <vt:variant>
        <vt:i4>1048631</vt:i4>
      </vt:variant>
      <vt:variant>
        <vt:i4>35</vt:i4>
      </vt:variant>
      <vt:variant>
        <vt:i4>0</vt:i4>
      </vt:variant>
      <vt:variant>
        <vt:i4>5</vt:i4>
      </vt:variant>
      <vt:variant>
        <vt:lpwstr/>
      </vt:variant>
      <vt:variant>
        <vt:lpwstr>_Toc342057347</vt:lpwstr>
      </vt:variant>
      <vt:variant>
        <vt:i4>1048631</vt:i4>
      </vt:variant>
      <vt:variant>
        <vt:i4>29</vt:i4>
      </vt:variant>
      <vt:variant>
        <vt:i4>0</vt:i4>
      </vt:variant>
      <vt:variant>
        <vt:i4>5</vt:i4>
      </vt:variant>
      <vt:variant>
        <vt:lpwstr/>
      </vt:variant>
      <vt:variant>
        <vt:lpwstr>_Toc342057346</vt:lpwstr>
      </vt:variant>
      <vt:variant>
        <vt:i4>1048631</vt:i4>
      </vt:variant>
      <vt:variant>
        <vt:i4>23</vt:i4>
      </vt:variant>
      <vt:variant>
        <vt:i4>0</vt:i4>
      </vt:variant>
      <vt:variant>
        <vt:i4>5</vt:i4>
      </vt:variant>
      <vt:variant>
        <vt:lpwstr/>
      </vt:variant>
      <vt:variant>
        <vt:lpwstr>_Toc342057345</vt:lpwstr>
      </vt:variant>
      <vt:variant>
        <vt:i4>1048631</vt:i4>
      </vt:variant>
      <vt:variant>
        <vt:i4>17</vt:i4>
      </vt:variant>
      <vt:variant>
        <vt:i4>0</vt:i4>
      </vt:variant>
      <vt:variant>
        <vt:i4>5</vt:i4>
      </vt:variant>
      <vt:variant>
        <vt:lpwstr/>
      </vt:variant>
      <vt:variant>
        <vt:lpwstr>_Toc342057344</vt:lpwstr>
      </vt:variant>
      <vt:variant>
        <vt:i4>1048631</vt:i4>
      </vt:variant>
      <vt:variant>
        <vt:i4>11</vt:i4>
      </vt:variant>
      <vt:variant>
        <vt:i4>0</vt:i4>
      </vt:variant>
      <vt:variant>
        <vt:i4>5</vt:i4>
      </vt:variant>
      <vt:variant>
        <vt:lpwstr/>
      </vt:variant>
      <vt:variant>
        <vt:lpwstr>_Toc342057343</vt:lpwstr>
      </vt:variant>
      <vt:variant>
        <vt:i4>1048631</vt:i4>
      </vt:variant>
      <vt:variant>
        <vt:i4>5</vt:i4>
      </vt:variant>
      <vt:variant>
        <vt:i4>0</vt:i4>
      </vt:variant>
      <vt:variant>
        <vt:i4>5</vt:i4>
      </vt:variant>
      <vt:variant>
        <vt:lpwstr/>
      </vt:variant>
      <vt:variant>
        <vt:lpwstr>_Toc342057342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 PSP Process Name</dc:title>
  <dc:creator>Lois Griffin</dc:creator>
  <cp:lastModifiedBy>Arbind Kumar Sinha</cp:lastModifiedBy>
  <cp:revision>29</cp:revision>
  <cp:lastPrinted>2013-12-02T15:13:00Z</cp:lastPrinted>
  <dcterms:created xsi:type="dcterms:W3CDTF">2019-01-14T09:06:00Z</dcterms:created>
  <dcterms:modified xsi:type="dcterms:W3CDTF">2019-01-16T03:50:00Z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Arbind_Sinha@ad.infosys.com</vt:lpwstr>
  </property>
  <property fmtid="{D5CDD505-2E9C-101B-9397-08002B2CF9AE}" pid="5" name="MSIP_Label_be4b3411-284d-4d31-bd4f-bc13ef7f1fd6_SetDate">
    <vt:lpwstr>2018-12-19T06:40:22.4486911Z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Arbind_Sinha@ad.infosys.com</vt:lpwstr>
  </property>
  <property fmtid="{D5CDD505-2E9C-101B-9397-08002B2CF9AE}" pid="12" name="MSIP_Label_a0819fa7-4367-4500-ba88-dd630d977609_SetDate">
    <vt:lpwstr>2018-12-19T06:40:22.4486911Z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y fmtid="{D5CDD505-2E9C-101B-9397-08002B2CF9AE}" pid="18" name="ContentTypeId">
    <vt:lpwstr>0x010100D8F2189E766C704199C325262182B103</vt:lpwstr>
  </property>
</Properties>
</file>